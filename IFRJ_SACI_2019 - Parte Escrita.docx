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36D7C8" w14:textId="77777777" w:rsidR="00E97831" w:rsidRPr="00915EF3" w:rsidRDefault="00E97831" w:rsidP="00915EF3">
      <w:pPr>
        <w:jc w:val="center"/>
        <w:rPr>
          <w:b/>
        </w:rPr>
      </w:pPr>
      <w:bookmarkStart w:id="0" w:name="_Hlk10731691"/>
      <w:bookmarkEnd w:id="0"/>
      <w:r w:rsidRPr="00915EF3">
        <w:rPr>
          <w:b/>
        </w:rPr>
        <w:t>INSTITUTO FEDERAL DE EDUCAÇÃO, CIÊNCIA E TECNOLOGIA DO</w:t>
      </w:r>
    </w:p>
    <w:p w14:paraId="3485F3EF" w14:textId="77777777" w:rsidR="00E97831" w:rsidRPr="00915EF3" w:rsidRDefault="00E97831" w:rsidP="00915EF3">
      <w:pPr>
        <w:jc w:val="center"/>
        <w:rPr>
          <w:b/>
        </w:rPr>
      </w:pPr>
      <w:r w:rsidRPr="00915EF3">
        <w:rPr>
          <w:b/>
        </w:rPr>
        <w:t>RIO DE JANEIRO</w:t>
      </w:r>
    </w:p>
    <w:p w14:paraId="672A6659" w14:textId="77777777" w:rsidR="00E97831" w:rsidRPr="006A50AD" w:rsidRDefault="00E97831" w:rsidP="00915EF3"/>
    <w:p w14:paraId="4CA51B1B" w14:textId="77777777" w:rsidR="00330F8B" w:rsidRPr="00C442CC" w:rsidRDefault="00E97831" w:rsidP="00915EF3">
      <w:pPr>
        <w:jc w:val="center"/>
        <w:rPr>
          <w:rStyle w:val="TextoSimplesChar"/>
          <w:rFonts w:cs="Times New Roman"/>
          <w:b w:val="0"/>
        </w:rPr>
      </w:pPr>
      <w:r w:rsidRPr="00906F9B">
        <w:t>CURSO T</w:t>
      </w:r>
      <w:r>
        <w:t>É</w:t>
      </w:r>
      <w:r w:rsidRPr="00906F9B">
        <w:t>CNICO EM INFORMÁTICA</w:t>
      </w:r>
    </w:p>
    <w:p w14:paraId="0A37501D" w14:textId="77777777" w:rsidR="00E97831" w:rsidRDefault="00E97831" w:rsidP="00915EF3"/>
    <w:p w14:paraId="5DAB6C7B" w14:textId="77777777" w:rsidR="00330F8B" w:rsidRPr="00C442CC" w:rsidRDefault="00835365" w:rsidP="00915EF3">
      <w:pPr>
        <w:pStyle w:val="Normalsemrecuo"/>
        <w:jc w:val="center"/>
      </w:pPr>
      <w:r>
        <w:rPr>
          <w:noProof/>
          <w:lang w:eastAsia="pt-BR"/>
        </w:rPr>
        <w:drawing>
          <wp:inline distT="0" distB="0" distL="0" distR="0" wp14:anchorId="25374618" wp14:editId="6257F172">
            <wp:extent cx="2532888" cy="3148584"/>
            <wp:effectExtent l="0" t="0" r="0" b="0"/>
            <wp:docPr id="503567390" name="Imagem 0" descr="Logo IFRJ_ARRAIAL DO CABO_VERT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0"/>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32888" cy="3148584"/>
                    </a:xfrm>
                    <a:prstGeom prst="rect">
                      <a:avLst/>
                    </a:prstGeom>
                  </pic:spPr>
                </pic:pic>
              </a:graphicData>
            </a:graphic>
          </wp:inline>
        </w:drawing>
      </w:r>
    </w:p>
    <w:p w14:paraId="02EB378F" w14:textId="77777777" w:rsidR="00330F8B" w:rsidRPr="00C442CC" w:rsidRDefault="00330F8B" w:rsidP="00915EF3"/>
    <w:p w14:paraId="6A05A809" w14:textId="77777777" w:rsidR="001B5E6A" w:rsidRDefault="001B5E6A" w:rsidP="00915EF3"/>
    <w:p w14:paraId="72941DB3" w14:textId="77777777" w:rsidR="00941844" w:rsidRDefault="00F4113B" w:rsidP="00F4113B">
      <w:pPr>
        <w:jc w:val="center"/>
        <w:rPr>
          <w:b/>
          <w:sz w:val="32"/>
          <w:szCs w:val="32"/>
        </w:rPr>
      </w:pPr>
      <w:r>
        <w:rPr>
          <w:b/>
          <w:sz w:val="32"/>
          <w:szCs w:val="32"/>
        </w:rPr>
        <w:t>Sistema Autônomo para Captura de Imagens</w:t>
      </w:r>
    </w:p>
    <w:p w14:paraId="0D2CFFFD" w14:textId="77777777" w:rsidR="00F4113B" w:rsidRPr="00F4113B" w:rsidRDefault="00F4113B" w:rsidP="00F4113B">
      <w:pPr>
        <w:jc w:val="center"/>
        <w:rPr>
          <w:b/>
          <w:sz w:val="32"/>
          <w:szCs w:val="32"/>
        </w:rPr>
      </w:pPr>
      <w:r>
        <w:rPr>
          <w:b/>
          <w:sz w:val="32"/>
          <w:szCs w:val="32"/>
        </w:rPr>
        <w:t>(SACI)</w:t>
      </w:r>
    </w:p>
    <w:p w14:paraId="5A39BBE3" w14:textId="77777777" w:rsidR="001B5E6A" w:rsidRDefault="001B5E6A" w:rsidP="00915EF3"/>
    <w:p w14:paraId="41C8F396" w14:textId="77777777" w:rsidR="00491E78" w:rsidRPr="00012A04" w:rsidRDefault="00491E78" w:rsidP="00915EF3"/>
    <w:p w14:paraId="0D7A7C08" w14:textId="77777777" w:rsidR="00941844" w:rsidRPr="00915EF3" w:rsidRDefault="00F4113B" w:rsidP="00915EF3">
      <w:pPr>
        <w:jc w:val="center"/>
        <w:rPr>
          <w:sz w:val="28"/>
          <w:szCs w:val="28"/>
        </w:rPr>
      </w:pPr>
      <w:r>
        <w:rPr>
          <w:sz w:val="28"/>
          <w:szCs w:val="28"/>
        </w:rPr>
        <w:t>Júlia Hespanhol Mecedo de Medeiros e Thayná Marins Gomes Alves</w:t>
      </w:r>
    </w:p>
    <w:p w14:paraId="72A3D3EC" w14:textId="77777777" w:rsidR="00190536" w:rsidRPr="00012A04" w:rsidRDefault="00190536" w:rsidP="00915EF3"/>
    <w:p w14:paraId="0D0B940D" w14:textId="77777777" w:rsidR="00E97831" w:rsidRDefault="00E97831" w:rsidP="00915EF3"/>
    <w:p w14:paraId="0E27B00A" w14:textId="77777777" w:rsidR="00E97831" w:rsidRDefault="00E97831" w:rsidP="00915EF3"/>
    <w:p w14:paraId="60061E4C" w14:textId="77777777" w:rsidR="00875C4A" w:rsidRDefault="00875C4A" w:rsidP="00915EF3"/>
    <w:p w14:paraId="44EAFD9C" w14:textId="77777777" w:rsidR="00871C9A" w:rsidRDefault="00871C9A" w:rsidP="00915EF3"/>
    <w:p w14:paraId="4B94D5A5" w14:textId="77777777" w:rsidR="00491E78" w:rsidRDefault="00491E78" w:rsidP="00915EF3"/>
    <w:p w14:paraId="3DEEC669" w14:textId="77777777" w:rsidR="00491E78" w:rsidRPr="00012A04" w:rsidRDefault="00491E78" w:rsidP="00915EF3"/>
    <w:p w14:paraId="5AD970AF" w14:textId="61BE269B" w:rsidR="00144A67" w:rsidRPr="00E97831" w:rsidRDefault="00E97831" w:rsidP="00915EF3">
      <w:pPr>
        <w:jc w:val="center"/>
        <w:rPr>
          <w:szCs w:val="24"/>
        </w:rPr>
      </w:pPr>
      <w:r w:rsidRPr="00E97831">
        <w:t xml:space="preserve">Arraial do Cabo, </w:t>
      </w:r>
      <w:r w:rsidR="00F4113B">
        <w:t>2019</w:t>
      </w:r>
    </w:p>
    <w:p w14:paraId="3656B9AB" w14:textId="77777777" w:rsidR="00144A67" w:rsidRDefault="00144A67" w:rsidP="00915EF3">
      <w:r>
        <w:br w:type="page"/>
      </w:r>
    </w:p>
    <w:p w14:paraId="6C591B35" w14:textId="77777777" w:rsidR="000E2D55" w:rsidRPr="009F5DE7" w:rsidRDefault="000E2D55" w:rsidP="009F5DE7">
      <w:pPr>
        <w:jc w:val="center"/>
        <w:rPr>
          <w:b/>
        </w:rPr>
      </w:pPr>
      <w:r w:rsidRPr="009F5DE7">
        <w:rPr>
          <w:b/>
        </w:rPr>
        <w:lastRenderedPageBreak/>
        <w:t>INSTITUTO FEDERAL DE EDUCAÇÃO, CIÊNCIA E TECNOLOGIA DO</w:t>
      </w:r>
    </w:p>
    <w:p w14:paraId="7D657E42" w14:textId="77777777" w:rsidR="000E2D55" w:rsidRPr="009F5DE7" w:rsidRDefault="000E2D55" w:rsidP="009F5DE7">
      <w:pPr>
        <w:jc w:val="center"/>
        <w:rPr>
          <w:b/>
        </w:rPr>
      </w:pPr>
      <w:r w:rsidRPr="009F5DE7">
        <w:rPr>
          <w:b/>
        </w:rPr>
        <w:t>RIO DE JANEIRO</w:t>
      </w:r>
    </w:p>
    <w:p w14:paraId="45FB0818" w14:textId="77777777" w:rsidR="000E2D55" w:rsidRPr="006A50AD" w:rsidRDefault="000E2D55" w:rsidP="00915EF3"/>
    <w:p w14:paraId="1354A1F7" w14:textId="77777777" w:rsidR="000E2D55" w:rsidRPr="00C442CC" w:rsidRDefault="000E2D55" w:rsidP="009F5DE7">
      <w:pPr>
        <w:jc w:val="center"/>
        <w:rPr>
          <w:rStyle w:val="TextoSimplesChar"/>
          <w:rFonts w:cs="Times New Roman"/>
          <w:b w:val="0"/>
        </w:rPr>
      </w:pPr>
      <w:r w:rsidRPr="00906F9B">
        <w:t>CURSO T</w:t>
      </w:r>
      <w:r>
        <w:t>É</w:t>
      </w:r>
      <w:r w:rsidRPr="00906F9B">
        <w:t>CNICO EM INFORMÁTICA</w:t>
      </w:r>
    </w:p>
    <w:p w14:paraId="049F31CB" w14:textId="77777777" w:rsidR="000E2D55" w:rsidRDefault="000E2D55" w:rsidP="00915EF3"/>
    <w:p w14:paraId="53128261" w14:textId="77777777" w:rsidR="000E2D55" w:rsidRPr="00C442CC" w:rsidRDefault="000E2D55" w:rsidP="00915EF3"/>
    <w:p w14:paraId="62486C05" w14:textId="77777777" w:rsidR="000E2D55" w:rsidRPr="00C442CC" w:rsidRDefault="000E2D55" w:rsidP="00915EF3"/>
    <w:p w14:paraId="4101652C" w14:textId="77777777" w:rsidR="000E2D55" w:rsidRDefault="000E2D55" w:rsidP="00915EF3"/>
    <w:p w14:paraId="185E6C55" w14:textId="77777777" w:rsidR="00F4113B" w:rsidRDefault="00F4113B" w:rsidP="00F4113B">
      <w:pPr>
        <w:jc w:val="center"/>
        <w:rPr>
          <w:b/>
          <w:sz w:val="32"/>
          <w:szCs w:val="32"/>
        </w:rPr>
      </w:pPr>
      <w:r>
        <w:rPr>
          <w:b/>
          <w:sz w:val="32"/>
          <w:szCs w:val="32"/>
        </w:rPr>
        <w:t>Sistema Autônomo para Captura de Imagens</w:t>
      </w:r>
    </w:p>
    <w:p w14:paraId="441D552C" w14:textId="77777777" w:rsidR="00F4113B" w:rsidRDefault="00F4113B" w:rsidP="00F4113B">
      <w:pPr>
        <w:jc w:val="center"/>
        <w:rPr>
          <w:b/>
          <w:sz w:val="32"/>
          <w:szCs w:val="32"/>
        </w:rPr>
      </w:pPr>
      <w:r>
        <w:rPr>
          <w:b/>
          <w:sz w:val="32"/>
          <w:szCs w:val="32"/>
        </w:rPr>
        <w:t>(SACI)</w:t>
      </w:r>
    </w:p>
    <w:p w14:paraId="4B99056E" w14:textId="77777777" w:rsidR="00F4113B" w:rsidRPr="00F4113B" w:rsidRDefault="00F4113B" w:rsidP="00F4113B">
      <w:pPr>
        <w:jc w:val="center"/>
        <w:rPr>
          <w:b/>
          <w:sz w:val="32"/>
          <w:szCs w:val="32"/>
        </w:rPr>
      </w:pPr>
    </w:p>
    <w:p w14:paraId="1299C43A" w14:textId="77777777" w:rsidR="00F4113B" w:rsidRPr="00012A04" w:rsidRDefault="00F4113B" w:rsidP="00F4113B"/>
    <w:p w14:paraId="3BDD726E" w14:textId="77777777" w:rsidR="00F4113B" w:rsidRPr="00915EF3" w:rsidRDefault="00F4113B" w:rsidP="00F4113B">
      <w:pPr>
        <w:jc w:val="center"/>
        <w:rPr>
          <w:sz w:val="28"/>
          <w:szCs w:val="28"/>
        </w:rPr>
      </w:pPr>
      <w:r>
        <w:rPr>
          <w:sz w:val="28"/>
          <w:szCs w:val="28"/>
        </w:rPr>
        <w:t>Júlia Hespanhol Mecedo de Medeiros e Thayná Marins Gomes Alves</w:t>
      </w:r>
    </w:p>
    <w:p w14:paraId="4DDBEF00" w14:textId="77777777" w:rsidR="000E2D55" w:rsidRPr="009F5DE7" w:rsidRDefault="000E2D55" w:rsidP="009F5DE7">
      <w:pPr>
        <w:jc w:val="center"/>
        <w:rPr>
          <w:sz w:val="28"/>
          <w:szCs w:val="28"/>
        </w:rPr>
      </w:pPr>
    </w:p>
    <w:p w14:paraId="3461D779" w14:textId="77777777" w:rsidR="000E2D55" w:rsidRDefault="000E2D55" w:rsidP="00915EF3"/>
    <w:p w14:paraId="3CF2D8B6" w14:textId="77777777" w:rsidR="00871C9A" w:rsidRDefault="00871C9A" w:rsidP="00915EF3"/>
    <w:p w14:paraId="0FB78278" w14:textId="77777777" w:rsidR="00871C9A" w:rsidRDefault="00871C9A" w:rsidP="00915EF3"/>
    <w:p w14:paraId="1FC39945" w14:textId="77777777" w:rsidR="000E2D55" w:rsidRDefault="000E2D55" w:rsidP="00915EF3"/>
    <w:p w14:paraId="744CB600" w14:textId="77777777" w:rsidR="000E2D55" w:rsidRDefault="000E2D55" w:rsidP="009F5DE7">
      <w:pPr>
        <w:ind w:left="4678"/>
      </w:pPr>
      <w:r>
        <w:t>Parte escrita</w:t>
      </w:r>
      <w:r w:rsidR="00447B4A">
        <w:t xml:space="preserve"> do Projeto Interdisciplinar </w:t>
      </w:r>
      <w:r w:rsidR="00A938DD" w:rsidRPr="00A938DD">
        <w:t>apresentada</w:t>
      </w:r>
      <w:r w:rsidR="003505FE" w:rsidRPr="00A938DD">
        <w:t xml:space="preserve"> </w:t>
      </w:r>
      <w:r>
        <w:t xml:space="preserve">à Banca Examinadora do </w:t>
      </w:r>
      <w:r w:rsidR="00B46057">
        <w:t>Projeto Final do</w:t>
      </w:r>
      <w:r w:rsidRPr="006A50AD">
        <w:t xml:space="preserve"> Curso </w:t>
      </w:r>
      <w:r>
        <w:t>Técnico</w:t>
      </w:r>
      <w:r w:rsidRPr="006A50AD">
        <w:t xml:space="preserve"> em </w:t>
      </w:r>
      <w:r w:rsidRPr="004D5133">
        <w:t>Informática</w:t>
      </w:r>
      <w:r w:rsidR="001F5E9C">
        <w:t xml:space="preserve">, </w:t>
      </w:r>
      <w:r w:rsidRPr="006A50AD">
        <w:t>como requisito parcial à obtenção do título de Técn</w:t>
      </w:r>
      <w:r>
        <w:t>ico</w:t>
      </w:r>
      <w:r w:rsidRPr="006A50AD">
        <w:t xml:space="preserve"> em </w:t>
      </w:r>
      <w:r w:rsidRPr="004D5133">
        <w:t>Informática</w:t>
      </w:r>
      <w:r w:rsidRPr="006A50AD">
        <w:t>.</w:t>
      </w:r>
    </w:p>
    <w:p w14:paraId="0562CB0E" w14:textId="77777777" w:rsidR="00B46057" w:rsidRDefault="00B46057" w:rsidP="00915EF3"/>
    <w:p w14:paraId="34CE0A41" w14:textId="77777777" w:rsidR="00B46057" w:rsidRDefault="00B46057" w:rsidP="00915EF3"/>
    <w:p w14:paraId="62EBF3C5" w14:textId="77777777" w:rsidR="00B46057" w:rsidRDefault="00B46057" w:rsidP="00915EF3"/>
    <w:p w14:paraId="6D98A12B" w14:textId="77777777" w:rsidR="00B46057" w:rsidRDefault="00B46057" w:rsidP="00915EF3"/>
    <w:p w14:paraId="2946DB82" w14:textId="77777777" w:rsidR="00871C9A" w:rsidRDefault="00871C9A" w:rsidP="00915EF3"/>
    <w:p w14:paraId="5997CC1D" w14:textId="77777777" w:rsidR="00871C9A" w:rsidRDefault="00871C9A" w:rsidP="00915EF3"/>
    <w:p w14:paraId="110FFD37" w14:textId="77777777" w:rsidR="00871C9A" w:rsidRDefault="00871C9A" w:rsidP="00915EF3"/>
    <w:p w14:paraId="6B699379" w14:textId="77777777" w:rsidR="00871C9A" w:rsidRDefault="00871C9A" w:rsidP="00915EF3"/>
    <w:p w14:paraId="10FD80B0" w14:textId="5150C5FF" w:rsidR="00F4113B" w:rsidRPr="00E97831" w:rsidRDefault="00F4113B" w:rsidP="00F4113B">
      <w:pPr>
        <w:jc w:val="center"/>
        <w:rPr>
          <w:szCs w:val="24"/>
        </w:rPr>
      </w:pPr>
      <w:r w:rsidRPr="00E97831">
        <w:t xml:space="preserve">Arraial do Cabo, </w:t>
      </w:r>
      <w:r>
        <w:t>2019</w:t>
      </w:r>
    </w:p>
    <w:p w14:paraId="78656741" w14:textId="77777777" w:rsidR="001206EB" w:rsidRDefault="00B46057" w:rsidP="001206EB">
      <w:pPr>
        <w:jc w:val="center"/>
        <w:rPr>
          <w:b/>
          <w:sz w:val="32"/>
          <w:szCs w:val="32"/>
        </w:rPr>
      </w:pPr>
      <w:r>
        <w:br w:type="page"/>
      </w:r>
      <w:r w:rsidR="001206EB">
        <w:rPr>
          <w:b/>
          <w:sz w:val="32"/>
          <w:szCs w:val="32"/>
        </w:rPr>
        <w:lastRenderedPageBreak/>
        <w:t>Sistema Autônomo para Captura de Imagens</w:t>
      </w:r>
    </w:p>
    <w:p w14:paraId="5B489168" w14:textId="77777777" w:rsidR="001206EB" w:rsidRDefault="001206EB" w:rsidP="001206EB">
      <w:pPr>
        <w:jc w:val="center"/>
        <w:rPr>
          <w:b/>
          <w:sz w:val="32"/>
          <w:szCs w:val="32"/>
        </w:rPr>
      </w:pPr>
      <w:r>
        <w:rPr>
          <w:b/>
          <w:sz w:val="32"/>
          <w:szCs w:val="32"/>
        </w:rPr>
        <w:t>(SACI)</w:t>
      </w:r>
    </w:p>
    <w:p w14:paraId="3FE9F23F" w14:textId="77777777" w:rsidR="005A5366" w:rsidRDefault="005A5366" w:rsidP="00915EF3"/>
    <w:p w14:paraId="1F72F646" w14:textId="77777777" w:rsidR="005A5366" w:rsidRDefault="005A5366" w:rsidP="00915EF3"/>
    <w:p w14:paraId="08CE6F91" w14:textId="77777777" w:rsidR="006C59E3" w:rsidRDefault="006C59E3" w:rsidP="00915EF3"/>
    <w:p w14:paraId="61CDCEAD" w14:textId="77777777" w:rsidR="005A5366" w:rsidRDefault="005A5366" w:rsidP="00915EF3"/>
    <w:p w14:paraId="1BBEBDEA" w14:textId="77777777" w:rsidR="001206EB" w:rsidRPr="00915EF3" w:rsidRDefault="001206EB" w:rsidP="001206EB">
      <w:pPr>
        <w:jc w:val="center"/>
        <w:rPr>
          <w:sz w:val="28"/>
          <w:szCs w:val="28"/>
        </w:rPr>
      </w:pPr>
      <w:r>
        <w:rPr>
          <w:sz w:val="28"/>
          <w:szCs w:val="28"/>
        </w:rPr>
        <w:t>Júlia Hespanhol Mecedo de Medeiros e Thayná Marins Gomes Alves</w:t>
      </w:r>
    </w:p>
    <w:p w14:paraId="6BB9E253" w14:textId="77777777" w:rsidR="00491E78" w:rsidRDefault="00491E78" w:rsidP="00915EF3"/>
    <w:p w14:paraId="23DE523C" w14:textId="77777777" w:rsidR="005A5366" w:rsidRDefault="005A5366" w:rsidP="00915EF3"/>
    <w:p w14:paraId="52E56223" w14:textId="77777777" w:rsidR="005A5366" w:rsidRDefault="005A5366" w:rsidP="00915EF3"/>
    <w:p w14:paraId="07547A01" w14:textId="77777777" w:rsidR="005A5366" w:rsidRDefault="005A5366" w:rsidP="00915EF3"/>
    <w:p w14:paraId="23402C23" w14:textId="77777777" w:rsidR="005A5366" w:rsidRDefault="005A5366" w:rsidP="00915EF3">
      <w:r>
        <w:t>Trabalho de conclusão de curso</w:t>
      </w:r>
      <w:r w:rsidRPr="00D800F8">
        <w:t xml:space="preserve"> </w:t>
      </w:r>
      <w:r>
        <w:t>avaliado</w:t>
      </w:r>
      <w:r w:rsidRPr="00D800F8">
        <w:t xml:space="preserve"> em </w:t>
      </w:r>
      <w:r w:rsidR="001206EB" w:rsidRPr="001206EB">
        <w:t>14 de Julho de 2019</w:t>
      </w:r>
      <w:r w:rsidRPr="00D800F8">
        <w:t xml:space="preserve"> pela banca examinadora composta pelos seguintes membros:</w:t>
      </w:r>
    </w:p>
    <w:p w14:paraId="5043CB0F" w14:textId="77777777" w:rsidR="003505FE" w:rsidRPr="00144A67" w:rsidRDefault="003505FE" w:rsidP="00915EF3"/>
    <w:p w14:paraId="07459315" w14:textId="77777777" w:rsidR="00097A67" w:rsidRPr="00144A67" w:rsidRDefault="00097A67" w:rsidP="00915EF3"/>
    <w:p w14:paraId="37EA3E2C" w14:textId="77777777" w:rsidR="00A938DD" w:rsidRPr="00144A67" w:rsidRDefault="00525FCA" w:rsidP="00915EF3">
      <w:r w:rsidRPr="00144A67">
        <w:t>______</w:t>
      </w:r>
      <w:r w:rsidR="00046679">
        <w:t>_________</w:t>
      </w:r>
      <w:r w:rsidR="00046679" w:rsidRPr="00144A67">
        <w:t>______</w:t>
      </w:r>
      <w:r w:rsidR="00046679">
        <w:t>__________</w:t>
      </w:r>
      <w:r w:rsidR="00046679" w:rsidRPr="00144A67">
        <w:t>______</w:t>
      </w:r>
      <w:r w:rsidR="00046679">
        <w:t>________________</w:t>
      </w:r>
      <w:r w:rsidR="00046679" w:rsidRPr="00144A67">
        <w:t>______</w:t>
      </w:r>
      <w:r w:rsidR="00046679">
        <w:t>________________</w:t>
      </w:r>
    </w:p>
    <w:p w14:paraId="29D2EF49" w14:textId="77777777" w:rsidR="00525FCA" w:rsidRPr="00144A67" w:rsidRDefault="00525FCA" w:rsidP="00915EF3">
      <w:pPr>
        <w:rPr>
          <w:rFonts w:cs="Times New Roman"/>
          <w:szCs w:val="24"/>
        </w:rPr>
      </w:pPr>
      <w:r w:rsidRPr="00144A67">
        <w:rPr>
          <w:rFonts w:cs="Times New Roman"/>
          <w:szCs w:val="24"/>
        </w:rPr>
        <w:t>Prof.</w:t>
      </w:r>
      <w:r w:rsidR="001206EB" w:rsidRPr="001206EB">
        <w:t xml:space="preserve"> </w:t>
      </w:r>
      <w:r w:rsidR="001206EB">
        <w:t>Dr. FERNANDO MORAES DE OLIVEIRA</w:t>
      </w:r>
      <w:r w:rsidR="00BA43F3">
        <w:t xml:space="preserve"> </w:t>
      </w:r>
      <w:r w:rsidR="00A938DD" w:rsidRPr="00144A67">
        <w:rPr>
          <w:rFonts w:cs="Times New Roman"/>
          <w:szCs w:val="24"/>
        </w:rPr>
        <w:t xml:space="preserve">– </w:t>
      </w:r>
      <w:r w:rsidRPr="00144A67">
        <w:rPr>
          <w:rFonts w:cs="Times New Roman"/>
          <w:szCs w:val="24"/>
        </w:rPr>
        <w:t>Orientador</w:t>
      </w:r>
      <w:r w:rsidR="00552B03">
        <w:rPr>
          <w:rFonts w:cs="Times New Roman"/>
          <w:szCs w:val="24"/>
        </w:rPr>
        <w:tab/>
      </w:r>
    </w:p>
    <w:p w14:paraId="6DEB4D24" w14:textId="77777777" w:rsidR="00A938DD" w:rsidRDefault="00552B03" w:rsidP="00915EF3">
      <w:r>
        <w:t>IFRJ</w:t>
      </w:r>
    </w:p>
    <w:p w14:paraId="6537F28F" w14:textId="01EA72B4" w:rsidR="001206EB" w:rsidRDefault="001206EB" w:rsidP="00915EF3"/>
    <w:p w14:paraId="02FB01B4" w14:textId="77777777" w:rsidR="003A6AD4" w:rsidRPr="00144A67" w:rsidRDefault="003A6AD4" w:rsidP="003A6AD4">
      <w:r w:rsidRPr="00144A67">
        <w:t>___________________________________________________________</w:t>
      </w:r>
      <w:r>
        <w:t>______________</w:t>
      </w:r>
      <w:r w:rsidRPr="00144A67">
        <w:t>__</w:t>
      </w:r>
    </w:p>
    <w:p w14:paraId="727D0E6F" w14:textId="513D7B79" w:rsidR="003A6AD4" w:rsidRPr="00144A67" w:rsidRDefault="003A6AD4" w:rsidP="003A6AD4">
      <w:pPr>
        <w:rPr>
          <w:rFonts w:cs="Times New Roman"/>
          <w:szCs w:val="24"/>
        </w:rPr>
      </w:pPr>
      <w:r>
        <w:rPr>
          <w:rFonts w:cs="Times New Roman"/>
          <w:szCs w:val="24"/>
        </w:rPr>
        <w:t xml:space="preserve">Prof. </w:t>
      </w:r>
      <w:r w:rsidRPr="001206EB">
        <w:t>Me. MARCELO SIMAS MATTOS</w:t>
      </w:r>
      <w:r>
        <w:t xml:space="preserve"> – Coorientador </w:t>
      </w:r>
    </w:p>
    <w:p w14:paraId="429FB36F" w14:textId="77777777" w:rsidR="003A6AD4" w:rsidRDefault="003A6AD4" w:rsidP="003A6AD4">
      <w:r>
        <w:t>IFRJ</w:t>
      </w:r>
    </w:p>
    <w:p w14:paraId="1A3F21A9" w14:textId="77777777" w:rsidR="003A6AD4" w:rsidRPr="00144A67" w:rsidRDefault="003A6AD4" w:rsidP="00915EF3"/>
    <w:p w14:paraId="1E9407FA" w14:textId="77777777" w:rsidR="001206EB" w:rsidRPr="00144A67" w:rsidRDefault="001206EB" w:rsidP="001206EB">
      <w:r w:rsidRPr="00144A67">
        <w:t>______</w:t>
      </w:r>
      <w:r>
        <w:t>_________</w:t>
      </w:r>
      <w:r w:rsidRPr="00144A67">
        <w:t>______</w:t>
      </w:r>
      <w:r>
        <w:t>__________</w:t>
      </w:r>
      <w:r w:rsidRPr="00144A67">
        <w:t>______</w:t>
      </w:r>
      <w:r>
        <w:t>________________</w:t>
      </w:r>
      <w:r w:rsidRPr="00144A67">
        <w:t>______</w:t>
      </w:r>
      <w:r>
        <w:t>________________</w:t>
      </w:r>
    </w:p>
    <w:p w14:paraId="44D2EC44" w14:textId="77777777" w:rsidR="001206EB" w:rsidRPr="00144A67" w:rsidRDefault="001206EB" w:rsidP="001206EB">
      <w:pPr>
        <w:rPr>
          <w:rFonts w:cs="Times New Roman"/>
          <w:szCs w:val="24"/>
        </w:rPr>
      </w:pPr>
      <w:r w:rsidRPr="00144A67">
        <w:rPr>
          <w:rFonts w:cs="Times New Roman"/>
          <w:szCs w:val="24"/>
        </w:rPr>
        <w:t>Prof.</w:t>
      </w:r>
      <w:r w:rsidRPr="001206EB">
        <w:t xml:space="preserve"> </w:t>
      </w:r>
      <w:r>
        <w:t>Me. F</w:t>
      </w:r>
      <w:r w:rsidR="00052617">
        <w:t>A</w:t>
      </w:r>
      <w:r>
        <w:t>BIO CONTRERA XAVIER</w:t>
      </w:r>
      <w:r>
        <w:rPr>
          <w:rFonts w:cs="Times New Roman"/>
          <w:szCs w:val="24"/>
        </w:rPr>
        <w:tab/>
      </w:r>
    </w:p>
    <w:p w14:paraId="3B2961B9" w14:textId="77777777" w:rsidR="001206EB" w:rsidRPr="00144A67" w:rsidRDefault="001206EB" w:rsidP="001206EB">
      <w:r>
        <w:t>IFRJ</w:t>
      </w:r>
    </w:p>
    <w:p w14:paraId="6DFB9E20" w14:textId="77777777" w:rsidR="001206EB" w:rsidRDefault="001206EB" w:rsidP="00915EF3"/>
    <w:p w14:paraId="0B03F729" w14:textId="77777777" w:rsidR="00A938DD" w:rsidRPr="00144A67" w:rsidRDefault="00046679" w:rsidP="00915EF3">
      <w:pPr>
        <w:rPr>
          <w:rFonts w:cs="Times New Roman"/>
          <w:szCs w:val="24"/>
        </w:rPr>
      </w:pPr>
      <w:r w:rsidRPr="00144A67">
        <w:t>______</w:t>
      </w:r>
      <w:r>
        <w:t>_________</w:t>
      </w:r>
      <w:r w:rsidRPr="00144A67">
        <w:t>______</w:t>
      </w:r>
      <w:r>
        <w:t>__________</w:t>
      </w:r>
      <w:r w:rsidRPr="00144A67">
        <w:t>______</w:t>
      </w:r>
      <w:r>
        <w:t>________________</w:t>
      </w:r>
      <w:r w:rsidRPr="00144A67">
        <w:t>______</w:t>
      </w:r>
      <w:r>
        <w:t>________________</w:t>
      </w:r>
      <w:r w:rsidR="00552B03">
        <w:rPr>
          <w:rFonts w:cs="Times New Roman"/>
          <w:szCs w:val="24"/>
        </w:rPr>
        <w:t xml:space="preserve">Prof. </w:t>
      </w:r>
      <w:r w:rsidR="001206EB" w:rsidRPr="001206EB">
        <w:t>Me. CARLOS AUGUSTO FERNANDES FILHO</w:t>
      </w:r>
    </w:p>
    <w:p w14:paraId="18CE7D52" w14:textId="77777777" w:rsidR="00525FCA" w:rsidRPr="00144A67" w:rsidRDefault="001B3A88" w:rsidP="00915EF3">
      <w:r>
        <w:t>IFRJ</w:t>
      </w:r>
    </w:p>
    <w:p w14:paraId="35FCAAF0" w14:textId="03B38484" w:rsidR="002F25DA" w:rsidRDefault="002F25DA" w:rsidP="00915EF3"/>
    <w:p w14:paraId="18EF719B" w14:textId="77777777" w:rsidR="003A6AD4" w:rsidRDefault="003A6AD4" w:rsidP="00915EF3"/>
    <w:p w14:paraId="58989599" w14:textId="77777777" w:rsidR="002F25DA" w:rsidRDefault="001B3A88" w:rsidP="002F25DA">
      <w:pPr>
        <w:jc w:val="center"/>
      </w:pPr>
      <w:r>
        <w:t>Arraial do Cabo,</w:t>
      </w:r>
      <w:r w:rsidR="002F25DA">
        <w:t xml:space="preserve"> </w:t>
      </w:r>
      <w:r w:rsidR="50F7D2EB">
        <w:t>2019</w:t>
      </w:r>
    </w:p>
    <w:p w14:paraId="28F087C6" w14:textId="70AFEE1D" w:rsidR="00915835" w:rsidRPr="00D57144" w:rsidRDefault="4EFA02C9" w:rsidP="002F25DA">
      <w:pPr>
        <w:jc w:val="center"/>
        <w:rPr>
          <w:b/>
          <w:sz w:val="32"/>
          <w:szCs w:val="32"/>
        </w:rPr>
      </w:pPr>
      <w:r w:rsidRPr="4EFA02C9">
        <w:rPr>
          <w:b/>
          <w:bCs/>
          <w:sz w:val="32"/>
          <w:szCs w:val="32"/>
        </w:rPr>
        <w:lastRenderedPageBreak/>
        <w:t>AGRADECIMENTOS</w:t>
      </w:r>
    </w:p>
    <w:p w14:paraId="7B690652" w14:textId="4E0E52B3" w:rsidR="4EFA02C9" w:rsidRDefault="50F7D2EB" w:rsidP="50F7D2EB">
      <w:pPr>
        <w:rPr>
          <w:rFonts w:eastAsia="Times New Roman" w:cs="Times New Roman"/>
        </w:rPr>
      </w:pPr>
      <w:r w:rsidRPr="50F7D2EB">
        <w:rPr>
          <w:rFonts w:eastAsiaTheme="minorEastAsia"/>
        </w:rPr>
        <w:t>Precipuamente, gostaríamos</w:t>
      </w:r>
      <w:r w:rsidRPr="50F7D2EB">
        <w:rPr>
          <w:rFonts w:eastAsia="Times New Roman" w:cs="Times New Roman"/>
        </w:rPr>
        <w:t xml:space="preserve"> de agradecer, à Pró-Reitoria de Pesquisa, Inovação e Pós-Graduação do IFRJ, visto que, nos concedeu a experiência de estarmos inseridas em um programa de pesquisa tão inovador, e, que, nos trouxe uma noção maior do meio científico, além de, nos ter dado suporte financeiro para a confecção do projeto o qual a posteriori serviu para a realização desse projeto de conclusão de curso (TCC).  </w:t>
      </w:r>
    </w:p>
    <w:p w14:paraId="3839DB6B" w14:textId="5A46031E" w:rsidR="4EFA02C9" w:rsidRDefault="50F7D2EB" w:rsidP="50F7D2EB">
      <w:pPr>
        <w:rPr>
          <w:rFonts w:eastAsiaTheme="minorEastAsia"/>
        </w:rPr>
      </w:pPr>
      <w:r w:rsidRPr="50F7D2EB">
        <w:rPr>
          <w:rFonts w:eastAsiaTheme="minorEastAsia"/>
        </w:rPr>
        <w:t xml:space="preserve">Em seguida, gostaríamos de agradecer ao professor Dr. José Dálvio Ghirello Garcia por ter aceitado entrar na jornada de pesquisa PIBIT JR, referente ao veículo autônomo para captura de imagens, projeto o qual foi o ponto de partida para esse TCC. Dessa maneira, a sua mentoria foi de suma importância para realização desse projeto, visto que, com grande excelência, nos passou ao longo do percurso os seus ensinamentos. </w:t>
      </w:r>
    </w:p>
    <w:p w14:paraId="248FD192" w14:textId="14C54F47" w:rsidR="4EFA02C9" w:rsidRDefault="4EFA02C9" w:rsidP="4EFA02C9">
      <w:pPr>
        <w:rPr>
          <w:rFonts w:eastAsia="Times New Roman" w:cs="Times New Roman"/>
        </w:rPr>
      </w:pPr>
      <w:r w:rsidRPr="4EFA02C9">
        <w:rPr>
          <w:rFonts w:eastAsia="Times New Roman" w:cs="Times New Roman"/>
        </w:rPr>
        <w:t>Ademais, agraciamos a assistência e as ideias concedidas a esse projeto, assim como a ligação feita do mesmo com a Marinha de Arraial do cabo, pelo professor Me. Fabio Contrera Xavier, tanto no período de pesquisa PIBIT JR quanto no projeto de conclusão de curso.</w:t>
      </w:r>
    </w:p>
    <w:p w14:paraId="63DE684B" w14:textId="264565C7" w:rsidR="4EFA02C9" w:rsidRDefault="50F7D2EB" w:rsidP="50F7D2EB">
      <w:pPr>
        <w:rPr>
          <w:rFonts w:eastAsia="Times New Roman" w:cs="Times New Roman"/>
        </w:rPr>
      </w:pPr>
      <w:r w:rsidRPr="50F7D2EB">
        <w:rPr>
          <w:rFonts w:eastAsia="Times New Roman" w:cs="Times New Roman"/>
        </w:rPr>
        <w:t xml:space="preserve">Outrossim, agradecemos ao nosso atual orientador Dr. Fernando Moraes De Oliveira por ter aceitado nos instruir neste TCC, pelas suas contribuições e por ter acreditado com afinco na nossa capacidade. </w:t>
      </w:r>
    </w:p>
    <w:p w14:paraId="2B53AD28" w14:textId="236307CA" w:rsidR="4EFA02C9" w:rsidRDefault="50F7D2EB" w:rsidP="50F7D2EB">
      <w:pPr>
        <w:rPr>
          <w:rFonts w:eastAsia="Times New Roman" w:cs="Times New Roman"/>
        </w:rPr>
      </w:pPr>
      <w:r w:rsidRPr="50F7D2EB">
        <w:rPr>
          <w:rFonts w:eastAsia="Times New Roman" w:cs="Times New Roman"/>
        </w:rPr>
        <w:t xml:space="preserve">Além disso, agradecemos ao Me. Marcelo Simas Mattos pelo seu </w:t>
      </w:r>
      <w:r>
        <w:t>exímio</w:t>
      </w:r>
      <w:r w:rsidRPr="50F7D2EB">
        <w:rPr>
          <w:rFonts w:eastAsia="Times New Roman" w:cs="Times New Roman"/>
        </w:rPr>
        <w:t xml:space="preserve"> em ministrar a disciplina de projeto interdisciplinar e por ter </w:t>
      </w:r>
      <w:r w:rsidR="003A6AD4">
        <w:rPr>
          <w:rFonts w:eastAsia="Times New Roman" w:cs="Times New Roman"/>
        </w:rPr>
        <w:t>nos coorientado e</w:t>
      </w:r>
      <w:r w:rsidRPr="50F7D2EB">
        <w:rPr>
          <w:rFonts w:eastAsia="Times New Roman" w:cs="Times New Roman"/>
        </w:rPr>
        <w:t xml:space="preserve"> dado o apoio necessário para a conclusão desse projeto.</w:t>
      </w:r>
    </w:p>
    <w:p w14:paraId="2757AE91" w14:textId="60839E54" w:rsidR="4EFA02C9" w:rsidRDefault="4EFA02C9" w:rsidP="4EFA02C9">
      <w:pPr>
        <w:rPr>
          <w:rFonts w:eastAsia="Times New Roman" w:cs="Times New Roman"/>
        </w:rPr>
      </w:pPr>
      <w:r w:rsidRPr="4EFA02C9">
        <w:rPr>
          <w:rFonts w:eastAsia="Times New Roman" w:cs="Times New Roman"/>
        </w:rPr>
        <w:t>Por conseguinte, agradecemos ao Instituto Federal de Ciência e Tecnologia, campus Arraial Do Cabo, por todas as experiencias propiciadas que contribuíram não somente para o nosso desenvolvimento acadêmico quanto para o pessoal.</w:t>
      </w:r>
    </w:p>
    <w:p w14:paraId="43004039" w14:textId="044F0E4C" w:rsidR="4EFA02C9" w:rsidRDefault="4EFA02C9" w:rsidP="4EFA02C9">
      <w:pPr>
        <w:rPr>
          <w:rFonts w:eastAsia="Times New Roman" w:cs="Times New Roman"/>
        </w:rPr>
      </w:pPr>
    </w:p>
    <w:p w14:paraId="75D3E53C" w14:textId="162006AF" w:rsidR="3CC5B854" w:rsidRDefault="3CC5B854" w:rsidP="3CC5B854">
      <w:pPr>
        <w:rPr>
          <w:rFonts w:eastAsia="Times New Roman" w:cs="Times New Roman"/>
          <w:szCs w:val="24"/>
        </w:rPr>
      </w:pPr>
    </w:p>
    <w:p w14:paraId="350F5288" w14:textId="62F4C724" w:rsidR="3CC5B854" w:rsidRDefault="3CC5B854" w:rsidP="50F7D2EB">
      <w:r>
        <w:br/>
      </w:r>
    </w:p>
    <w:p w14:paraId="49DCD51C" w14:textId="25A353F1" w:rsidR="3CC5B854" w:rsidRDefault="3CC5B854" w:rsidP="3CC5B854"/>
    <w:p w14:paraId="637805D2" w14:textId="77777777" w:rsidR="00057B4E" w:rsidRDefault="00057B4E" w:rsidP="00915EF3"/>
    <w:p w14:paraId="463F29E8" w14:textId="77777777" w:rsidR="00057B4E" w:rsidRDefault="00057B4E" w:rsidP="00915EF3"/>
    <w:p w14:paraId="3B7B4B86" w14:textId="77777777" w:rsidR="00057B4E" w:rsidRDefault="00057B4E" w:rsidP="00915EF3"/>
    <w:p w14:paraId="3A0FF5F2" w14:textId="77777777" w:rsidR="00057B4E" w:rsidRDefault="00057B4E" w:rsidP="00915EF3"/>
    <w:p w14:paraId="02614873" w14:textId="7005355C" w:rsidR="008C0DA4" w:rsidRDefault="008C0DA4" w:rsidP="00915EF3"/>
    <w:p w14:paraId="343337A4" w14:textId="77777777" w:rsidR="00915835" w:rsidRDefault="50F7D2EB" w:rsidP="00134C96">
      <w:pPr>
        <w:jc w:val="center"/>
        <w:rPr>
          <w:b/>
          <w:sz w:val="32"/>
          <w:szCs w:val="32"/>
        </w:rPr>
      </w:pPr>
      <w:r w:rsidRPr="50F7D2EB">
        <w:rPr>
          <w:b/>
          <w:bCs/>
          <w:sz w:val="32"/>
          <w:szCs w:val="32"/>
        </w:rPr>
        <w:lastRenderedPageBreak/>
        <w:t>RESUMO</w:t>
      </w:r>
    </w:p>
    <w:p w14:paraId="4E8B7E5B" w14:textId="077CD2DE" w:rsidR="50F7D2EB" w:rsidRDefault="091251AB">
      <w:bookmarkStart w:id="1" w:name="Texto1"/>
      <w:r>
        <w:t>Mostra-se evidente a importância do controle da obtenção de dados em um estudo científico, o que na maioria dos casos, pode custar um valor alto. Nesse sentido, o desenvolvimento de um protótipo funcional de baixo custo, que permita uma observação mais pragmática e precisa, é significativo para tornar análises mais acessíveis a pesquisadores. Desse modo, visando proporcionar um projeto que atendesse a área de pesquisas cientificas, foi desenvolvido um sistema autônomo, denominado SACI, que tem como finalidade capturar imagens em instantes pré-determinados.</w:t>
      </w:r>
    </w:p>
    <w:p w14:paraId="318103CD" w14:textId="36698E72" w:rsidR="50F7D2EB" w:rsidRDefault="091251AB">
      <w:r>
        <w:t>Dentro dessa perspectiva, o protótipo, que se baseia em um veículo composto por quatro rodas, faz uso de um sensor de presença indutivo, que, assim que, constatar uma haste metal, os motores são parados por um período previamente estabelecido e</w:t>
      </w:r>
      <w:r w:rsidRPr="091251AB">
        <w:rPr>
          <w:rFonts w:eastAsia="Times New Roman" w:cs="Times New Roman"/>
          <w:color w:val="000000" w:themeColor="text1"/>
        </w:rPr>
        <w:t xml:space="preserve"> o módulo de câmera OV7670 com chip al422b é acionado.</w:t>
      </w:r>
      <w:r>
        <w:t xml:space="preserve"> Além disso, para o controle do circuito de carga e para administrar todos esses componentes, o SACI utiliza relés e a placa de prototipagem Arduino MEGA 2560. A fim de desenvolver o software foi utilizado a linguagem C++ e a IDE própria para Arduino.  </w:t>
      </w:r>
    </w:p>
    <w:p w14:paraId="5A6ECDFE" w14:textId="01752F43" w:rsidR="50F7D2EB" w:rsidRDefault="50F7D2EB" w:rsidP="50F7D2EB">
      <w:r>
        <w:t xml:space="preserve">Em virtude dos fatos mencionados, tenciona-se que o sistema autônomo para captura de imagens (SACI), possa cumprir com o seu objetivo e auxiliar em inúmeras pesquisas cientificas em mais variadas áreas.  </w:t>
      </w:r>
    </w:p>
    <w:p w14:paraId="07A2D0F8" w14:textId="77777777" w:rsidR="00FB4E06" w:rsidRDefault="00FB4E06" w:rsidP="50F7D2EB"/>
    <w:p w14:paraId="4DE4CB95" w14:textId="5B0F8492" w:rsidR="50F7D2EB" w:rsidRDefault="091251AB" w:rsidP="50F7D2EB">
      <w:r>
        <w:t xml:space="preserve">Palavras-chave: </w:t>
      </w:r>
      <w:r w:rsidRPr="091251AB">
        <w:rPr>
          <w:rFonts w:eastAsia="Times New Roman" w:cs="Times New Roman"/>
          <w:color w:val="000000" w:themeColor="text1"/>
        </w:rPr>
        <w:t>Arduino, Captura de imagens, Veículo automático, Monitoramento.</w:t>
      </w:r>
    </w:p>
    <w:bookmarkEnd w:id="1"/>
    <w:p w14:paraId="13BFD5DA" w14:textId="77777777" w:rsidR="007C10D6" w:rsidRDefault="007C10D6" w:rsidP="00134C96">
      <w:pPr>
        <w:pStyle w:val="Normalsemrecuo"/>
        <w:jc w:val="center"/>
        <w:rPr>
          <w:b/>
          <w:sz w:val="32"/>
          <w:szCs w:val="32"/>
        </w:rPr>
      </w:pPr>
    </w:p>
    <w:p w14:paraId="417BD8FF" w14:textId="77777777" w:rsidR="007C10D6" w:rsidRDefault="007C10D6" w:rsidP="00134C96">
      <w:pPr>
        <w:pStyle w:val="Normalsemrecuo"/>
        <w:jc w:val="center"/>
        <w:rPr>
          <w:b/>
          <w:sz w:val="32"/>
          <w:szCs w:val="32"/>
        </w:rPr>
      </w:pPr>
    </w:p>
    <w:p w14:paraId="47408F72" w14:textId="77777777" w:rsidR="007C10D6" w:rsidRDefault="007C10D6" w:rsidP="00134C96">
      <w:pPr>
        <w:pStyle w:val="Normalsemrecuo"/>
        <w:jc w:val="center"/>
        <w:rPr>
          <w:b/>
          <w:sz w:val="32"/>
          <w:szCs w:val="32"/>
        </w:rPr>
      </w:pPr>
    </w:p>
    <w:p w14:paraId="12CBD5F8" w14:textId="77777777" w:rsidR="007C10D6" w:rsidRDefault="007C10D6" w:rsidP="00134C96">
      <w:pPr>
        <w:pStyle w:val="Normalsemrecuo"/>
        <w:jc w:val="center"/>
        <w:rPr>
          <w:b/>
          <w:sz w:val="32"/>
          <w:szCs w:val="32"/>
        </w:rPr>
      </w:pPr>
    </w:p>
    <w:p w14:paraId="30DC3E7F" w14:textId="77777777" w:rsidR="007C10D6" w:rsidRDefault="007C10D6" w:rsidP="00134C96">
      <w:pPr>
        <w:pStyle w:val="Normalsemrecuo"/>
        <w:jc w:val="center"/>
        <w:rPr>
          <w:b/>
          <w:sz w:val="32"/>
          <w:szCs w:val="32"/>
        </w:rPr>
      </w:pPr>
    </w:p>
    <w:p w14:paraId="0C5658D8" w14:textId="77777777" w:rsidR="007C10D6" w:rsidRDefault="007C10D6" w:rsidP="00134C96">
      <w:pPr>
        <w:pStyle w:val="Normalsemrecuo"/>
        <w:jc w:val="center"/>
        <w:rPr>
          <w:b/>
          <w:sz w:val="32"/>
          <w:szCs w:val="32"/>
        </w:rPr>
      </w:pPr>
    </w:p>
    <w:p w14:paraId="679B0D9D" w14:textId="77777777" w:rsidR="007C10D6" w:rsidRDefault="007C10D6" w:rsidP="00134C96">
      <w:pPr>
        <w:pStyle w:val="Normalsemrecuo"/>
        <w:jc w:val="center"/>
        <w:rPr>
          <w:b/>
          <w:sz w:val="32"/>
          <w:szCs w:val="32"/>
        </w:rPr>
      </w:pPr>
    </w:p>
    <w:p w14:paraId="42663440" w14:textId="77777777" w:rsidR="007C10D6" w:rsidRDefault="007C10D6" w:rsidP="00134C96">
      <w:pPr>
        <w:pStyle w:val="Normalsemrecuo"/>
        <w:jc w:val="center"/>
        <w:rPr>
          <w:b/>
          <w:sz w:val="32"/>
          <w:szCs w:val="32"/>
        </w:rPr>
      </w:pPr>
    </w:p>
    <w:p w14:paraId="65EF4A86" w14:textId="77777777" w:rsidR="007C10D6" w:rsidRDefault="007C10D6" w:rsidP="00134C96">
      <w:pPr>
        <w:pStyle w:val="Normalsemrecuo"/>
        <w:jc w:val="center"/>
        <w:rPr>
          <w:b/>
          <w:sz w:val="32"/>
          <w:szCs w:val="32"/>
        </w:rPr>
      </w:pPr>
    </w:p>
    <w:p w14:paraId="280AD744" w14:textId="77777777" w:rsidR="007C10D6" w:rsidRDefault="007C10D6" w:rsidP="00134C96">
      <w:pPr>
        <w:pStyle w:val="Normalsemrecuo"/>
        <w:jc w:val="center"/>
        <w:rPr>
          <w:b/>
          <w:sz w:val="32"/>
          <w:szCs w:val="32"/>
        </w:rPr>
      </w:pPr>
    </w:p>
    <w:p w14:paraId="42F10459" w14:textId="77777777" w:rsidR="007C10D6" w:rsidRDefault="007C10D6" w:rsidP="00134C96">
      <w:pPr>
        <w:pStyle w:val="Normalsemrecuo"/>
        <w:jc w:val="center"/>
        <w:rPr>
          <w:b/>
          <w:sz w:val="32"/>
          <w:szCs w:val="32"/>
        </w:rPr>
      </w:pPr>
    </w:p>
    <w:p w14:paraId="1F259B46" w14:textId="77777777" w:rsidR="00915835" w:rsidRPr="00D57144" w:rsidRDefault="008D226C" w:rsidP="00134C96">
      <w:pPr>
        <w:pStyle w:val="Normalsemrecuo"/>
        <w:jc w:val="center"/>
        <w:rPr>
          <w:b/>
          <w:sz w:val="32"/>
          <w:szCs w:val="32"/>
        </w:rPr>
      </w:pPr>
      <w:r w:rsidRPr="00D57144">
        <w:rPr>
          <w:b/>
          <w:sz w:val="32"/>
          <w:szCs w:val="32"/>
        </w:rPr>
        <w:lastRenderedPageBreak/>
        <w:t>LISTA DE ILUSTRAÇÕES</w:t>
      </w:r>
    </w:p>
    <w:p w14:paraId="7377B8C9" w14:textId="3BB88755" w:rsidR="00B405A0" w:rsidRDefault="00B067EF">
      <w:pPr>
        <w:pStyle w:val="TableofFigures"/>
        <w:tabs>
          <w:tab w:val="right" w:leader="dot" w:pos="9061"/>
        </w:tabs>
        <w:rPr>
          <w:rFonts w:asciiTheme="minorHAnsi" w:eastAsiaTheme="minorEastAsia" w:hAnsiTheme="minorHAnsi"/>
          <w:noProof/>
          <w:sz w:val="22"/>
          <w:lang w:eastAsia="pt-BR"/>
        </w:rPr>
      </w:pPr>
      <w:r>
        <w:fldChar w:fldCharType="begin"/>
      </w:r>
      <w:r w:rsidR="00AC70D0">
        <w:instrText xml:space="preserve"> TOC \h \z \c "Figura" </w:instrText>
      </w:r>
      <w:r>
        <w:fldChar w:fldCharType="separate"/>
      </w:r>
      <w:hyperlink w:anchor="_Toc11011464" w:history="1">
        <w:r w:rsidR="00B405A0" w:rsidRPr="000A6EAF">
          <w:rPr>
            <w:rStyle w:val="Hyperlink"/>
            <w:noProof/>
          </w:rPr>
          <w:t>Figura 1: Arduino Mega 2560</w:t>
        </w:r>
        <w:r w:rsidR="00B405A0">
          <w:rPr>
            <w:noProof/>
            <w:webHidden/>
          </w:rPr>
          <w:tab/>
        </w:r>
        <w:r w:rsidR="00B405A0">
          <w:rPr>
            <w:noProof/>
            <w:webHidden/>
          </w:rPr>
          <w:fldChar w:fldCharType="begin"/>
        </w:r>
        <w:r w:rsidR="00B405A0">
          <w:rPr>
            <w:noProof/>
            <w:webHidden/>
          </w:rPr>
          <w:instrText xml:space="preserve"> PAGEREF _Toc11011464 \h </w:instrText>
        </w:r>
        <w:r w:rsidR="00B405A0">
          <w:rPr>
            <w:noProof/>
            <w:webHidden/>
          </w:rPr>
        </w:r>
        <w:r w:rsidR="00B405A0">
          <w:rPr>
            <w:noProof/>
            <w:webHidden/>
          </w:rPr>
          <w:fldChar w:fldCharType="separate"/>
        </w:r>
        <w:r w:rsidR="00B405A0">
          <w:rPr>
            <w:noProof/>
            <w:webHidden/>
          </w:rPr>
          <w:t>14</w:t>
        </w:r>
        <w:r w:rsidR="00B405A0">
          <w:rPr>
            <w:noProof/>
            <w:webHidden/>
          </w:rPr>
          <w:fldChar w:fldCharType="end"/>
        </w:r>
      </w:hyperlink>
    </w:p>
    <w:p w14:paraId="52F8DF52" w14:textId="659F864D" w:rsidR="00B405A0" w:rsidRDefault="00B405A0">
      <w:pPr>
        <w:pStyle w:val="TableofFigures"/>
        <w:tabs>
          <w:tab w:val="right" w:leader="dot" w:pos="9061"/>
        </w:tabs>
        <w:rPr>
          <w:rFonts w:asciiTheme="minorHAnsi" w:eastAsiaTheme="minorEastAsia" w:hAnsiTheme="minorHAnsi"/>
          <w:noProof/>
          <w:sz w:val="22"/>
          <w:lang w:eastAsia="pt-BR"/>
        </w:rPr>
      </w:pPr>
      <w:hyperlink w:anchor="_Toc11011465" w:history="1">
        <w:r w:rsidRPr="000A6EAF">
          <w:rPr>
            <w:rStyle w:val="Hyperlink"/>
            <w:noProof/>
          </w:rPr>
          <w:t>Figura 2: Kit chasse 4WD</w:t>
        </w:r>
        <w:r>
          <w:rPr>
            <w:noProof/>
            <w:webHidden/>
          </w:rPr>
          <w:tab/>
        </w:r>
        <w:r>
          <w:rPr>
            <w:noProof/>
            <w:webHidden/>
          </w:rPr>
          <w:fldChar w:fldCharType="begin"/>
        </w:r>
        <w:r>
          <w:rPr>
            <w:noProof/>
            <w:webHidden/>
          </w:rPr>
          <w:instrText xml:space="preserve"> PAGEREF _Toc11011465 \h </w:instrText>
        </w:r>
        <w:r>
          <w:rPr>
            <w:noProof/>
            <w:webHidden/>
          </w:rPr>
        </w:r>
        <w:r>
          <w:rPr>
            <w:noProof/>
            <w:webHidden/>
          </w:rPr>
          <w:fldChar w:fldCharType="separate"/>
        </w:r>
        <w:r>
          <w:rPr>
            <w:noProof/>
            <w:webHidden/>
          </w:rPr>
          <w:t>14</w:t>
        </w:r>
        <w:r>
          <w:rPr>
            <w:noProof/>
            <w:webHidden/>
          </w:rPr>
          <w:fldChar w:fldCharType="end"/>
        </w:r>
      </w:hyperlink>
    </w:p>
    <w:p w14:paraId="309C20A3" w14:textId="6EE36D17" w:rsidR="00B405A0" w:rsidRDefault="00B405A0">
      <w:pPr>
        <w:pStyle w:val="TableofFigures"/>
        <w:tabs>
          <w:tab w:val="right" w:leader="dot" w:pos="9061"/>
        </w:tabs>
        <w:rPr>
          <w:rFonts w:asciiTheme="minorHAnsi" w:eastAsiaTheme="minorEastAsia" w:hAnsiTheme="minorHAnsi"/>
          <w:noProof/>
          <w:sz w:val="22"/>
          <w:lang w:eastAsia="pt-BR"/>
        </w:rPr>
      </w:pPr>
      <w:hyperlink w:anchor="_Toc11011466" w:history="1">
        <w:r w:rsidRPr="000A6EAF">
          <w:rPr>
            <w:rStyle w:val="Hyperlink"/>
            <w:noProof/>
          </w:rPr>
          <w:t>Figura 3: Jumpers</w:t>
        </w:r>
        <w:r>
          <w:rPr>
            <w:noProof/>
            <w:webHidden/>
          </w:rPr>
          <w:tab/>
        </w:r>
        <w:r>
          <w:rPr>
            <w:noProof/>
            <w:webHidden/>
          </w:rPr>
          <w:fldChar w:fldCharType="begin"/>
        </w:r>
        <w:r>
          <w:rPr>
            <w:noProof/>
            <w:webHidden/>
          </w:rPr>
          <w:instrText xml:space="preserve"> PAGEREF _Toc11011466 \h </w:instrText>
        </w:r>
        <w:r>
          <w:rPr>
            <w:noProof/>
            <w:webHidden/>
          </w:rPr>
        </w:r>
        <w:r>
          <w:rPr>
            <w:noProof/>
            <w:webHidden/>
          </w:rPr>
          <w:fldChar w:fldCharType="separate"/>
        </w:r>
        <w:r>
          <w:rPr>
            <w:noProof/>
            <w:webHidden/>
          </w:rPr>
          <w:t>15</w:t>
        </w:r>
        <w:r>
          <w:rPr>
            <w:noProof/>
            <w:webHidden/>
          </w:rPr>
          <w:fldChar w:fldCharType="end"/>
        </w:r>
      </w:hyperlink>
    </w:p>
    <w:p w14:paraId="709CCA81" w14:textId="106B1D83" w:rsidR="00B405A0" w:rsidRDefault="00B405A0">
      <w:pPr>
        <w:pStyle w:val="TableofFigures"/>
        <w:tabs>
          <w:tab w:val="right" w:leader="dot" w:pos="9061"/>
        </w:tabs>
        <w:rPr>
          <w:rFonts w:asciiTheme="minorHAnsi" w:eastAsiaTheme="minorEastAsia" w:hAnsiTheme="minorHAnsi"/>
          <w:noProof/>
          <w:sz w:val="22"/>
          <w:lang w:eastAsia="pt-BR"/>
        </w:rPr>
      </w:pPr>
      <w:hyperlink w:anchor="_Toc11011467" w:history="1">
        <w:r w:rsidRPr="000A6EAF">
          <w:rPr>
            <w:rStyle w:val="Hyperlink"/>
            <w:noProof/>
          </w:rPr>
          <w:t>Figura 4: Relés</w:t>
        </w:r>
        <w:r>
          <w:rPr>
            <w:noProof/>
            <w:webHidden/>
          </w:rPr>
          <w:tab/>
        </w:r>
        <w:r>
          <w:rPr>
            <w:noProof/>
            <w:webHidden/>
          </w:rPr>
          <w:fldChar w:fldCharType="begin"/>
        </w:r>
        <w:r>
          <w:rPr>
            <w:noProof/>
            <w:webHidden/>
          </w:rPr>
          <w:instrText xml:space="preserve"> PAGEREF _Toc11011467 \h </w:instrText>
        </w:r>
        <w:r>
          <w:rPr>
            <w:noProof/>
            <w:webHidden/>
          </w:rPr>
        </w:r>
        <w:r>
          <w:rPr>
            <w:noProof/>
            <w:webHidden/>
          </w:rPr>
          <w:fldChar w:fldCharType="separate"/>
        </w:r>
        <w:r>
          <w:rPr>
            <w:noProof/>
            <w:webHidden/>
          </w:rPr>
          <w:t>15</w:t>
        </w:r>
        <w:r>
          <w:rPr>
            <w:noProof/>
            <w:webHidden/>
          </w:rPr>
          <w:fldChar w:fldCharType="end"/>
        </w:r>
      </w:hyperlink>
    </w:p>
    <w:p w14:paraId="4A11A708" w14:textId="78B4AE8D" w:rsidR="00B405A0" w:rsidRDefault="00B405A0">
      <w:pPr>
        <w:pStyle w:val="TableofFigures"/>
        <w:tabs>
          <w:tab w:val="right" w:leader="dot" w:pos="9061"/>
        </w:tabs>
        <w:rPr>
          <w:rFonts w:asciiTheme="minorHAnsi" w:eastAsiaTheme="minorEastAsia" w:hAnsiTheme="minorHAnsi"/>
          <w:noProof/>
          <w:sz w:val="22"/>
          <w:lang w:eastAsia="pt-BR"/>
        </w:rPr>
      </w:pPr>
      <w:hyperlink w:anchor="_Toc11011468" w:history="1">
        <w:r w:rsidRPr="000A6EAF">
          <w:rPr>
            <w:rStyle w:val="Hyperlink"/>
            <w:noProof/>
          </w:rPr>
          <w:t>Figura 5: Sensor Indutivo de Proximidade</w:t>
        </w:r>
        <w:r>
          <w:rPr>
            <w:noProof/>
            <w:webHidden/>
          </w:rPr>
          <w:tab/>
        </w:r>
        <w:r>
          <w:rPr>
            <w:noProof/>
            <w:webHidden/>
          </w:rPr>
          <w:fldChar w:fldCharType="begin"/>
        </w:r>
        <w:r>
          <w:rPr>
            <w:noProof/>
            <w:webHidden/>
          </w:rPr>
          <w:instrText xml:space="preserve"> PAGEREF _Toc11011468 \h </w:instrText>
        </w:r>
        <w:r>
          <w:rPr>
            <w:noProof/>
            <w:webHidden/>
          </w:rPr>
        </w:r>
        <w:r>
          <w:rPr>
            <w:noProof/>
            <w:webHidden/>
          </w:rPr>
          <w:fldChar w:fldCharType="separate"/>
        </w:r>
        <w:r>
          <w:rPr>
            <w:noProof/>
            <w:webHidden/>
          </w:rPr>
          <w:t>16</w:t>
        </w:r>
        <w:r>
          <w:rPr>
            <w:noProof/>
            <w:webHidden/>
          </w:rPr>
          <w:fldChar w:fldCharType="end"/>
        </w:r>
      </w:hyperlink>
    </w:p>
    <w:p w14:paraId="2241B49A" w14:textId="53E18DAD" w:rsidR="00B405A0" w:rsidRDefault="00B405A0">
      <w:pPr>
        <w:pStyle w:val="TableofFigures"/>
        <w:tabs>
          <w:tab w:val="right" w:leader="dot" w:pos="9061"/>
        </w:tabs>
        <w:rPr>
          <w:rFonts w:asciiTheme="minorHAnsi" w:eastAsiaTheme="minorEastAsia" w:hAnsiTheme="minorHAnsi"/>
          <w:noProof/>
          <w:sz w:val="22"/>
          <w:lang w:eastAsia="pt-BR"/>
        </w:rPr>
      </w:pPr>
      <w:hyperlink w:anchor="_Toc11011469" w:history="1">
        <w:r w:rsidRPr="000A6EAF">
          <w:rPr>
            <w:rStyle w:val="Hyperlink"/>
            <w:noProof/>
          </w:rPr>
          <w:t>Figura 6: Módulo SD</w:t>
        </w:r>
        <w:r>
          <w:rPr>
            <w:noProof/>
            <w:webHidden/>
          </w:rPr>
          <w:tab/>
        </w:r>
        <w:r>
          <w:rPr>
            <w:noProof/>
            <w:webHidden/>
          </w:rPr>
          <w:fldChar w:fldCharType="begin"/>
        </w:r>
        <w:r>
          <w:rPr>
            <w:noProof/>
            <w:webHidden/>
          </w:rPr>
          <w:instrText xml:space="preserve"> PAGEREF _Toc11011469 \h </w:instrText>
        </w:r>
        <w:r>
          <w:rPr>
            <w:noProof/>
            <w:webHidden/>
          </w:rPr>
        </w:r>
        <w:r>
          <w:rPr>
            <w:noProof/>
            <w:webHidden/>
          </w:rPr>
          <w:fldChar w:fldCharType="separate"/>
        </w:r>
        <w:r>
          <w:rPr>
            <w:noProof/>
            <w:webHidden/>
          </w:rPr>
          <w:t>16</w:t>
        </w:r>
        <w:r>
          <w:rPr>
            <w:noProof/>
            <w:webHidden/>
          </w:rPr>
          <w:fldChar w:fldCharType="end"/>
        </w:r>
      </w:hyperlink>
    </w:p>
    <w:p w14:paraId="4DBA317D" w14:textId="22058FDE" w:rsidR="00B405A0" w:rsidRDefault="00B405A0">
      <w:pPr>
        <w:pStyle w:val="TableofFigures"/>
        <w:tabs>
          <w:tab w:val="right" w:leader="dot" w:pos="9061"/>
        </w:tabs>
        <w:rPr>
          <w:rFonts w:asciiTheme="minorHAnsi" w:eastAsiaTheme="minorEastAsia" w:hAnsiTheme="minorHAnsi"/>
          <w:noProof/>
          <w:sz w:val="22"/>
          <w:lang w:eastAsia="pt-BR"/>
        </w:rPr>
      </w:pPr>
      <w:hyperlink w:anchor="_Toc11011470" w:history="1">
        <w:r w:rsidRPr="000A6EAF">
          <w:rPr>
            <w:rStyle w:val="Hyperlink"/>
            <w:noProof/>
          </w:rPr>
          <w:t>Figura 7: Cartão Micro SD</w:t>
        </w:r>
        <w:r>
          <w:rPr>
            <w:noProof/>
            <w:webHidden/>
          </w:rPr>
          <w:tab/>
        </w:r>
        <w:r>
          <w:rPr>
            <w:noProof/>
            <w:webHidden/>
          </w:rPr>
          <w:fldChar w:fldCharType="begin"/>
        </w:r>
        <w:r>
          <w:rPr>
            <w:noProof/>
            <w:webHidden/>
          </w:rPr>
          <w:instrText xml:space="preserve"> PAGEREF _Toc11011470 \h </w:instrText>
        </w:r>
        <w:r>
          <w:rPr>
            <w:noProof/>
            <w:webHidden/>
          </w:rPr>
        </w:r>
        <w:r>
          <w:rPr>
            <w:noProof/>
            <w:webHidden/>
          </w:rPr>
          <w:fldChar w:fldCharType="separate"/>
        </w:r>
        <w:r>
          <w:rPr>
            <w:noProof/>
            <w:webHidden/>
          </w:rPr>
          <w:t>17</w:t>
        </w:r>
        <w:r>
          <w:rPr>
            <w:noProof/>
            <w:webHidden/>
          </w:rPr>
          <w:fldChar w:fldCharType="end"/>
        </w:r>
      </w:hyperlink>
    </w:p>
    <w:p w14:paraId="7B09756D" w14:textId="3DE09EF3" w:rsidR="00B405A0" w:rsidRDefault="00B405A0">
      <w:pPr>
        <w:pStyle w:val="TableofFigures"/>
        <w:tabs>
          <w:tab w:val="right" w:leader="dot" w:pos="9061"/>
        </w:tabs>
        <w:rPr>
          <w:rFonts w:asciiTheme="minorHAnsi" w:eastAsiaTheme="minorEastAsia" w:hAnsiTheme="minorHAnsi"/>
          <w:noProof/>
          <w:sz w:val="22"/>
          <w:lang w:eastAsia="pt-BR"/>
        </w:rPr>
      </w:pPr>
      <w:hyperlink w:anchor="_Toc11011471" w:history="1">
        <w:r w:rsidRPr="000A6EAF">
          <w:rPr>
            <w:rStyle w:val="Hyperlink"/>
            <w:noProof/>
          </w:rPr>
          <w:t>Figura 8: Módulo VGA OV7670 com AL422B</w:t>
        </w:r>
        <w:r>
          <w:rPr>
            <w:noProof/>
            <w:webHidden/>
          </w:rPr>
          <w:tab/>
        </w:r>
        <w:r>
          <w:rPr>
            <w:noProof/>
            <w:webHidden/>
          </w:rPr>
          <w:fldChar w:fldCharType="begin"/>
        </w:r>
        <w:r>
          <w:rPr>
            <w:noProof/>
            <w:webHidden/>
          </w:rPr>
          <w:instrText xml:space="preserve"> PAGEREF _Toc11011471 \h </w:instrText>
        </w:r>
        <w:r>
          <w:rPr>
            <w:noProof/>
            <w:webHidden/>
          </w:rPr>
        </w:r>
        <w:r>
          <w:rPr>
            <w:noProof/>
            <w:webHidden/>
          </w:rPr>
          <w:fldChar w:fldCharType="separate"/>
        </w:r>
        <w:r>
          <w:rPr>
            <w:noProof/>
            <w:webHidden/>
          </w:rPr>
          <w:t>17</w:t>
        </w:r>
        <w:r>
          <w:rPr>
            <w:noProof/>
            <w:webHidden/>
          </w:rPr>
          <w:fldChar w:fldCharType="end"/>
        </w:r>
      </w:hyperlink>
    </w:p>
    <w:p w14:paraId="34EAE1D1" w14:textId="656FC185" w:rsidR="00B405A0" w:rsidRDefault="00B405A0">
      <w:pPr>
        <w:pStyle w:val="TableofFigures"/>
        <w:tabs>
          <w:tab w:val="right" w:leader="dot" w:pos="9061"/>
        </w:tabs>
        <w:rPr>
          <w:rFonts w:asciiTheme="minorHAnsi" w:eastAsiaTheme="minorEastAsia" w:hAnsiTheme="minorHAnsi"/>
          <w:noProof/>
          <w:sz w:val="22"/>
          <w:lang w:eastAsia="pt-BR"/>
        </w:rPr>
      </w:pPr>
      <w:hyperlink w:anchor="_Toc11011472" w:history="1">
        <w:r w:rsidRPr="000A6EAF">
          <w:rPr>
            <w:rStyle w:val="Hyperlink"/>
            <w:noProof/>
          </w:rPr>
          <w:t>Figura 9: Bateria 18650 9800Mah 3,7 volts</w:t>
        </w:r>
        <w:r w:rsidRPr="000A6EAF">
          <w:rPr>
            <w:rStyle w:val="Hyperlink"/>
            <w:rFonts w:cstheme="majorBidi"/>
            <w:caps/>
            <w:noProof/>
          </w:rPr>
          <w:t xml:space="preserve"> </w:t>
        </w:r>
        <w:r w:rsidRPr="000A6EAF">
          <w:rPr>
            <w:rStyle w:val="Hyperlink"/>
            <w:noProof/>
          </w:rPr>
          <w:t>e suporte com conector Jack</w:t>
        </w:r>
        <w:r>
          <w:rPr>
            <w:noProof/>
            <w:webHidden/>
          </w:rPr>
          <w:tab/>
        </w:r>
        <w:r>
          <w:rPr>
            <w:noProof/>
            <w:webHidden/>
          </w:rPr>
          <w:fldChar w:fldCharType="begin"/>
        </w:r>
        <w:r>
          <w:rPr>
            <w:noProof/>
            <w:webHidden/>
          </w:rPr>
          <w:instrText xml:space="preserve"> PAGEREF _Toc11011472 \h </w:instrText>
        </w:r>
        <w:r>
          <w:rPr>
            <w:noProof/>
            <w:webHidden/>
          </w:rPr>
        </w:r>
        <w:r>
          <w:rPr>
            <w:noProof/>
            <w:webHidden/>
          </w:rPr>
          <w:fldChar w:fldCharType="separate"/>
        </w:r>
        <w:r>
          <w:rPr>
            <w:noProof/>
            <w:webHidden/>
          </w:rPr>
          <w:t>18</w:t>
        </w:r>
        <w:r>
          <w:rPr>
            <w:noProof/>
            <w:webHidden/>
          </w:rPr>
          <w:fldChar w:fldCharType="end"/>
        </w:r>
      </w:hyperlink>
    </w:p>
    <w:p w14:paraId="31E5D549" w14:textId="77D45C39" w:rsidR="00B405A0" w:rsidRDefault="00B405A0">
      <w:pPr>
        <w:pStyle w:val="TableofFigures"/>
        <w:tabs>
          <w:tab w:val="right" w:leader="dot" w:pos="9061"/>
        </w:tabs>
        <w:rPr>
          <w:rFonts w:asciiTheme="minorHAnsi" w:eastAsiaTheme="minorEastAsia" w:hAnsiTheme="minorHAnsi"/>
          <w:noProof/>
          <w:sz w:val="22"/>
          <w:lang w:eastAsia="pt-BR"/>
        </w:rPr>
      </w:pPr>
      <w:hyperlink w:anchor="_Toc11011473" w:history="1">
        <w:r w:rsidRPr="000A6EAF">
          <w:rPr>
            <w:rStyle w:val="Hyperlink"/>
            <w:noProof/>
          </w:rPr>
          <w:t>Figura 10: Pilha AA e Suporte para quatro pilhas</w:t>
        </w:r>
        <w:r>
          <w:rPr>
            <w:noProof/>
            <w:webHidden/>
          </w:rPr>
          <w:tab/>
        </w:r>
        <w:r>
          <w:rPr>
            <w:noProof/>
            <w:webHidden/>
          </w:rPr>
          <w:fldChar w:fldCharType="begin"/>
        </w:r>
        <w:r>
          <w:rPr>
            <w:noProof/>
            <w:webHidden/>
          </w:rPr>
          <w:instrText xml:space="preserve"> PAGEREF _Toc11011473 \h </w:instrText>
        </w:r>
        <w:r>
          <w:rPr>
            <w:noProof/>
            <w:webHidden/>
          </w:rPr>
        </w:r>
        <w:r>
          <w:rPr>
            <w:noProof/>
            <w:webHidden/>
          </w:rPr>
          <w:fldChar w:fldCharType="separate"/>
        </w:r>
        <w:r>
          <w:rPr>
            <w:noProof/>
            <w:webHidden/>
          </w:rPr>
          <w:t>18</w:t>
        </w:r>
        <w:r>
          <w:rPr>
            <w:noProof/>
            <w:webHidden/>
          </w:rPr>
          <w:fldChar w:fldCharType="end"/>
        </w:r>
      </w:hyperlink>
    </w:p>
    <w:p w14:paraId="59341A80" w14:textId="491A0990" w:rsidR="00B405A0" w:rsidRDefault="00B405A0">
      <w:pPr>
        <w:pStyle w:val="TableofFigures"/>
        <w:tabs>
          <w:tab w:val="right" w:leader="dot" w:pos="9061"/>
        </w:tabs>
        <w:rPr>
          <w:rFonts w:asciiTheme="minorHAnsi" w:eastAsiaTheme="minorEastAsia" w:hAnsiTheme="minorHAnsi"/>
          <w:noProof/>
          <w:sz w:val="22"/>
          <w:lang w:eastAsia="pt-BR"/>
        </w:rPr>
      </w:pPr>
      <w:hyperlink w:anchor="_Toc11011474" w:history="1">
        <w:r w:rsidRPr="000A6EAF">
          <w:rPr>
            <w:rStyle w:val="Hyperlink"/>
            <w:noProof/>
          </w:rPr>
          <w:t>Figura 11: IDE Arduino</w:t>
        </w:r>
        <w:r>
          <w:rPr>
            <w:noProof/>
            <w:webHidden/>
          </w:rPr>
          <w:tab/>
        </w:r>
        <w:r>
          <w:rPr>
            <w:noProof/>
            <w:webHidden/>
          </w:rPr>
          <w:fldChar w:fldCharType="begin"/>
        </w:r>
        <w:r>
          <w:rPr>
            <w:noProof/>
            <w:webHidden/>
          </w:rPr>
          <w:instrText xml:space="preserve"> PAGEREF _Toc11011474 \h </w:instrText>
        </w:r>
        <w:r>
          <w:rPr>
            <w:noProof/>
            <w:webHidden/>
          </w:rPr>
        </w:r>
        <w:r>
          <w:rPr>
            <w:noProof/>
            <w:webHidden/>
          </w:rPr>
          <w:fldChar w:fldCharType="separate"/>
        </w:r>
        <w:r>
          <w:rPr>
            <w:noProof/>
            <w:webHidden/>
          </w:rPr>
          <w:t>19</w:t>
        </w:r>
        <w:r>
          <w:rPr>
            <w:noProof/>
            <w:webHidden/>
          </w:rPr>
          <w:fldChar w:fldCharType="end"/>
        </w:r>
      </w:hyperlink>
    </w:p>
    <w:p w14:paraId="3EE97731" w14:textId="0D9B7026" w:rsidR="00B405A0" w:rsidRDefault="00B405A0">
      <w:pPr>
        <w:pStyle w:val="TableofFigures"/>
        <w:tabs>
          <w:tab w:val="right" w:leader="dot" w:pos="9061"/>
        </w:tabs>
        <w:rPr>
          <w:rFonts w:asciiTheme="minorHAnsi" w:eastAsiaTheme="minorEastAsia" w:hAnsiTheme="minorHAnsi"/>
          <w:noProof/>
          <w:sz w:val="22"/>
          <w:lang w:eastAsia="pt-BR"/>
        </w:rPr>
      </w:pPr>
      <w:hyperlink w:anchor="_Toc11011475" w:history="1">
        <w:r w:rsidRPr="000A6EAF">
          <w:rPr>
            <w:rStyle w:val="Hyperlink"/>
            <w:noProof/>
          </w:rPr>
          <w:t>Figura 12: Fritzing</w:t>
        </w:r>
        <w:r>
          <w:rPr>
            <w:noProof/>
            <w:webHidden/>
          </w:rPr>
          <w:tab/>
        </w:r>
        <w:r>
          <w:rPr>
            <w:noProof/>
            <w:webHidden/>
          </w:rPr>
          <w:fldChar w:fldCharType="begin"/>
        </w:r>
        <w:r>
          <w:rPr>
            <w:noProof/>
            <w:webHidden/>
          </w:rPr>
          <w:instrText xml:space="preserve"> PAGEREF _Toc11011475 \h </w:instrText>
        </w:r>
        <w:r>
          <w:rPr>
            <w:noProof/>
            <w:webHidden/>
          </w:rPr>
        </w:r>
        <w:r>
          <w:rPr>
            <w:noProof/>
            <w:webHidden/>
          </w:rPr>
          <w:fldChar w:fldCharType="separate"/>
        </w:r>
        <w:r>
          <w:rPr>
            <w:noProof/>
            <w:webHidden/>
          </w:rPr>
          <w:t>19</w:t>
        </w:r>
        <w:r>
          <w:rPr>
            <w:noProof/>
            <w:webHidden/>
          </w:rPr>
          <w:fldChar w:fldCharType="end"/>
        </w:r>
      </w:hyperlink>
    </w:p>
    <w:p w14:paraId="1D8E72B6" w14:textId="70AC4503" w:rsidR="00B405A0" w:rsidRDefault="00B405A0">
      <w:pPr>
        <w:pStyle w:val="TableofFigures"/>
        <w:tabs>
          <w:tab w:val="right" w:leader="dot" w:pos="9061"/>
        </w:tabs>
        <w:rPr>
          <w:rFonts w:asciiTheme="minorHAnsi" w:eastAsiaTheme="minorEastAsia" w:hAnsiTheme="minorHAnsi"/>
          <w:noProof/>
          <w:sz w:val="22"/>
          <w:lang w:eastAsia="pt-BR"/>
        </w:rPr>
      </w:pPr>
      <w:hyperlink w:anchor="_Toc11011476" w:history="1">
        <w:r w:rsidRPr="000A6EAF">
          <w:rPr>
            <w:rStyle w:val="Hyperlink"/>
            <w:noProof/>
          </w:rPr>
          <w:t>Figura 13: FFmpeg</w:t>
        </w:r>
        <w:r>
          <w:rPr>
            <w:noProof/>
            <w:webHidden/>
          </w:rPr>
          <w:tab/>
        </w:r>
        <w:r>
          <w:rPr>
            <w:noProof/>
            <w:webHidden/>
          </w:rPr>
          <w:fldChar w:fldCharType="begin"/>
        </w:r>
        <w:r>
          <w:rPr>
            <w:noProof/>
            <w:webHidden/>
          </w:rPr>
          <w:instrText xml:space="preserve"> PAGEREF _Toc11011476 \h </w:instrText>
        </w:r>
        <w:r>
          <w:rPr>
            <w:noProof/>
            <w:webHidden/>
          </w:rPr>
        </w:r>
        <w:r>
          <w:rPr>
            <w:noProof/>
            <w:webHidden/>
          </w:rPr>
          <w:fldChar w:fldCharType="separate"/>
        </w:r>
        <w:r>
          <w:rPr>
            <w:noProof/>
            <w:webHidden/>
          </w:rPr>
          <w:t>20</w:t>
        </w:r>
        <w:r>
          <w:rPr>
            <w:noProof/>
            <w:webHidden/>
          </w:rPr>
          <w:fldChar w:fldCharType="end"/>
        </w:r>
      </w:hyperlink>
    </w:p>
    <w:p w14:paraId="7CD376C5" w14:textId="74D472E7" w:rsidR="00B405A0" w:rsidRDefault="00B405A0">
      <w:pPr>
        <w:pStyle w:val="TableofFigures"/>
        <w:tabs>
          <w:tab w:val="right" w:leader="dot" w:pos="9061"/>
        </w:tabs>
        <w:rPr>
          <w:rFonts w:asciiTheme="minorHAnsi" w:eastAsiaTheme="minorEastAsia" w:hAnsiTheme="minorHAnsi"/>
          <w:noProof/>
          <w:sz w:val="22"/>
          <w:lang w:eastAsia="pt-BR"/>
        </w:rPr>
      </w:pPr>
      <w:hyperlink w:anchor="_Toc11011477" w:history="1">
        <w:r w:rsidRPr="000A6EAF">
          <w:rPr>
            <w:rStyle w:val="Hyperlink"/>
            <w:noProof/>
          </w:rPr>
          <w:t>Figura 14: Etapas da conversão de imagem</w:t>
        </w:r>
        <w:r>
          <w:rPr>
            <w:noProof/>
            <w:webHidden/>
          </w:rPr>
          <w:tab/>
        </w:r>
        <w:r>
          <w:rPr>
            <w:noProof/>
            <w:webHidden/>
          </w:rPr>
          <w:fldChar w:fldCharType="begin"/>
        </w:r>
        <w:r>
          <w:rPr>
            <w:noProof/>
            <w:webHidden/>
          </w:rPr>
          <w:instrText xml:space="preserve"> PAGEREF _Toc11011477 \h </w:instrText>
        </w:r>
        <w:r>
          <w:rPr>
            <w:noProof/>
            <w:webHidden/>
          </w:rPr>
        </w:r>
        <w:r>
          <w:rPr>
            <w:noProof/>
            <w:webHidden/>
          </w:rPr>
          <w:fldChar w:fldCharType="separate"/>
        </w:r>
        <w:r>
          <w:rPr>
            <w:noProof/>
            <w:webHidden/>
          </w:rPr>
          <w:t>21</w:t>
        </w:r>
        <w:r>
          <w:rPr>
            <w:noProof/>
            <w:webHidden/>
          </w:rPr>
          <w:fldChar w:fldCharType="end"/>
        </w:r>
      </w:hyperlink>
    </w:p>
    <w:p w14:paraId="57806EC8" w14:textId="1D685683" w:rsidR="00B405A0" w:rsidRDefault="00B405A0">
      <w:pPr>
        <w:pStyle w:val="TableofFigures"/>
        <w:tabs>
          <w:tab w:val="right" w:leader="dot" w:pos="9061"/>
        </w:tabs>
        <w:rPr>
          <w:rFonts w:asciiTheme="minorHAnsi" w:eastAsiaTheme="minorEastAsia" w:hAnsiTheme="minorHAnsi"/>
          <w:noProof/>
          <w:sz w:val="22"/>
          <w:lang w:eastAsia="pt-BR"/>
        </w:rPr>
      </w:pPr>
      <w:hyperlink w:anchor="_Toc11011478" w:history="1">
        <w:r w:rsidRPr="000A6EAF">
          <w:rPr>
            <w:rStyle w:val="Hyperlink"/>
            <w:noProof/>
          </w:rPr>
          <w:t>Figura 15: Conversão da imagem</w:t>
        </w:r>
        <w:r>
          <w:rPr>
            <w:noProof/>
            <w:webHidden/>
          </w:rPr>
          <w:tab/>
        </w:r>
        <w:r>
          <w:rPr>
            <w:noProof/>
            <w:webHidden/>
          </w:rPr>
          <w:fldChar w:fldCharType="begin"/>
        </w:r>
        <w:r>
          <w:rPr>
            <w:noProof/>
            <w:webHidden/>
          </w:rPr>
          <w:instrText xml:space="preserve"> PAGEREF _Toc11011478 \h </w:instrText>
        </w:r>
        <w:r>
          <w:rPr>
            <w:noProof/>
            <w:webHidden/>
          </w:rPr>
        </w:r>
        <w:r>
          <w:rPr>
            <w:noProof/>
            <w:webHidden/>
          </w:rPr>
          <w:fldChar w:fldCharType="separate"/>
        </w:r>
        <w:r>
          <w:rPr>
            <w:noProof/>
            <w:webHidden/>
          </w:rPr>
          <w:t>21</w:t>
        </w:r>
        <w:r>
          <w:rPr>
            <w:noProof/>
            <w:webHidden/>
          </w:rPr>
          <w:fldChar w:fldCharType="end"/>
        </w:r>
      </w:hyperlink>
    </w:p>
    <w:p w14:paraId="7526DB60" w14:textId="59F7FAFC" w:rsidR="00B405A0" w:rsidRDefault="00B405A0">
      <w:pPr>
        <w:pStyle w:val="TableofFigures"/>
        <w:tabs>
          <w:tab w:val="right" w:leader="dot" w:pos="9061"/>
        </w:tabs>
        <w:rPr>
          <w:rFonts w:asciiTheme="minorHAnsi" w:eastAsiaTheme="minorEastAsia" w:hAnsiTheme="minorHAnsi"/>
          <w:noProof/>
          <w:sz w:val="22"/>
          <w:lang w:eastAsia="pt-BR"/>
        </w:rPr>
      </w:pPr>
      <w:hyperlink w:anchor="_Toc11011479" w:history="1">
        <w:r w:rsidRPr="000A6EAF">
          <w:rPr>
            <w:rStyle w:val="Hyperlink"/>
            <w:noProof/>
          </w:rPr>
          <w:t>Figura 16: GITHUB</w:t>
        </w:r>
        <w:r>
          <w:rPr>
            <w:noProof/>
            <w:webHidden/>
          </w:rPr>
          <w:tab/>
        </w:r>
        <w:r>
          <w:rPr>
            <w:noProof/>
            <w:webHidden/>
          </w:rPr>
          <w:fldChar w:fldCharType="begin"/>
        </w:r>
        <w:r>
          <w:rPr>
            <w:noProof/>
            <w:webHidden/>
          </w:rPr>
          <w:instrText xml:space="preserve"> PAGEREF _Toc11011479 \h </w:instrText>
        </w:r>
        <w:r>
          <w:rPr>
            <w:noProof/>
            <w:webHidden/>
          </w:rPr>
        </w:r>
        <w:r>
          <w:rPr>
            <w:noProof/>
            <w:webHidden/>
          </w:rPr>
          <w:fldChar w:fldCharType="separate"/>
        </w:r>
        <w:r>
          <w:rPr>
            <w:noProof/>
            <w:webHidden/>
          </w:rPr>
          <w:t>22</w:t>
        </w:r>
        <w:r>
          <w:rPr>
            <w:noProof/>
            <w:webHidden/>
          </w:rPr>
          <w:fldChar w:fldCharType="end"/>
        </w:r>
      </w:hyperlink>
    </w:p>
    <w:p w14:paraId="6EBAE137" w14:textId="451C316B" w:rsidR="00B405A0" w:rsidRDefault="00B405A0">
      <w:pPr>
        <w:pStyle w:val="TableofFigures"/>
        <w:tabs>
          <w:tab w:val="right" w:leader="dot" w:pos="9061"/>
        </w:tabs>
        <w:rPr>
          <w:rFonts w:asciiTheme="minorHAnsi" w:eastAsiaTheme="minorEastAsia" w:hAnsiTheme="minorHAnsi"/>
          <w:noProof/>
          <w:sz w:val="22"/>
          <w:lang w:eastAsia="pt-BR"/>
        </w:rPr>
      </w:pPr>
      <w:hyperlink w:anchor="_Toc11011480" w:history="1">
        <w:r w:rsidRPr="000A6EAF">
          <w:rPr>
            <w:rStyle w:val="Hyperlink"/>
            <w:noProof/>
          </w:rPr>
          <w:t>Figura 17: Função “avante()”</w:t>
        </w:r>
        <w:r>
          <w:rPr>
            <w:noProof/>
            <w:webHidden/>
          </w:rPr>
          <w:tab/>
        </w:r>
        <w:r>
          <w:rPr>
            <w:noProof/>
            <w:webHidden/>
          </w:rPr>
          <w:fldChar w:fldCharType="begin"/>
        </w:r>
        <w:r>
          <w:rPr>
            <w:noProof/>
            <w:webHidden/>
          </w:rPr>
          <w:instrText xml:space="preserve"> PAGEREF _Toc11011480 \h </w:instrText>
        </w:r>
        <w:r>
          <w:rPr>
            <w:noProof/>
            <w:webHidden/>
          </w:rPr>
        </w:r>
        <w:r>
          <w:rPr>
            <w:noProof/>
            <w:webHidden/>
          </w:rPr>
          <w:fldChar w:fldCharType="separate"/>
        </w:r>
        <w:r>
          <w:rPr>
            <w:noProof/>
            <w:webHidden/>
          </w:rPr>
          <w:t>23</w:t>
        </w:r>
        <w:r>
          <w:rPr>
            <w:noProof/>
            <w:webHidden/>
          </w:rPr>
          <w:fldChar w:fldCharType="end"/>
        </w:r>
      </w:hyperlink>
    </w:p>
    <w:p w14:paraId="125EF830" w14:textId="0C55D465" w:rsidR="00B405A0" w:rsidRDefault="00B405A0">
      <w:pPr>
        <w:pStyle w:val="TableofFigures"/>
        <w:tabs>
          <w:tab w:val="right" w:leader="dot" w:pos="9061"/>
        </w:tabs>
        <w:rPr>
          <w:rFonts w:asciiTheme="minorHAnsi" w:eastAsiaTheme="minorEastAsia" w:hAnsiTheme="minorHAnsi"/>
          <w:noProof/>
          <w:sz w:val="22"/>
          <w:lang w:eastAsia="pt-BR"/>
        </w:rPr>
      </w:pPr>
      <w:hyperlink w:anchor="_Toc11011481" w:history="1">
        <w:r w:rsidRPr="000A6EAF">
          <w:rPr>
            <w:rStyle w:val="Hyperlink"/>
            <w:noProof/>
          </w:rPr>
          <w:t>Figura 18: Função “atras()”</w:t>
        </w:r>
        <w:r>
          <w:rPr>
            <w:noProof/>
            <w:webHidden/>
          </w:rPr>
          <w:tab/>
        </w:r>
        <w:r>
          <w:rPr>
            <w:noProof/>
            <w:webHidden/>
          </w:rPr>
          <w:fldChar w:fldCharType="begin"/>
        </w:r>
        <w:r>
          <w:rPr>
            <w:noProof/>
            <w:webHidden/>
          </w:rPr>
          <w:instrText xml:space="preserve"> PAGEREF _Toc11011481 \h </w:instrText>
        </w:r>
        <w:r>
          <w:rPr>
            <w:noProof/>
            <w:webHidden/>
          </w:rPr>
        </w:r>
        <w:r>
          <w:rPr>
            <w:noProof/>
            <w:webHidden/>
          </w:rPr>
          <w:fldChar w:fldCharType="separate"/>
        </w:r>
        <w:r>
          <w:rPr>
            <w:noProof/>
            <w:webHidden/>
          </w:rPr>
          <w:t>24</w:t>
        </w:r>
        <w:r>
          <w:rPr>
            <w:noProof/>
            <w:webHidden/>
          </w:rPr>
          <w:fldChar w:fldCharType="end"/>
        </w:r>
      </w:hyperlink>
    </w:p>
    <w:p w14:paraId="606410FE" w14:textId="2E5BF2F3" w:rsidR="00B405A0" w:rsidRDefault="00B405A0">
      <w:pPr>
        <w:pStyle w:val="TableofFigures"/>
        <w:tabs>
          <w:tab w:val="right" w:leader="dot" w:pos="9061"/>
        </w:tabs>
        <w:rPr>
          <w:rFonts w:asciiTheme="minorHAnsi" w:eastAsiaTheme="minorEastAsia" w:hAnsiTheme="minorHAnsi"/>
          <w:noProof/>
          <w:sz w:val="22"/>
          <w:lang w:eastAsia="pt-BR"/>
        </w:rPr>
      </w:pPr>
      <w:hyperlink w:anchor="_Toc11011482" w:history="1">
        <w:r w:rsidRPr="000A6EAF">
          <w:rPr>
            <w:rStyle w:val="Hyperlink"/>
            <w:noProof/>
          </w:rPr>
          <w:t>Figura 19: Menu do código da câmera sem alterações</w:t>
        </w:r>
        <w:r>
          <w:rPr>
            <w:noProof/>
            <w:webHidden/>
          </w:rPr>
          <w:tab/>
        </w:r>
        <w:r>
          <w:rPr>
            <w:noProof/>
            <w:webHidden/>
          </w:rPr>
          <w:fldChar w:fldCharType="begin"/>
        </w:r>
        <w:r>
          <w:rPr>
            <w:noProof/>
            <w:webHidden/>
          </w:rPr>
          <w:instrText xml:space="preserve"> PAGEREF _Toc11011482 \h </w:instrText>
        </w:r>
        <w:r>
          <w:rPr>
            <w:noProof/>
            <w:webHidden/>
          </w:rPr>
        </w:r>
        <w:r>
          <w:rPr>
            <w:noProof/>
            <w:webHidden/>
          </w:rPr>
          <w:fldChar w:fldCharType="separate"/>
        </w:r>
        <w:r>
          <w:rPr>
            <w:noProof/>
            <w:webHidden/>
          </w:rPr>
          <w:t>25</w:t>
        </w:r>
        <w:r>
          <w:rPr>
            <w:noProof/>
            <w:webHidden/>
          </w:rPr>
          <w:fldChar w:fldCharType="end"/>
        </w:r>
      </w:hyperlink>
    </w:p>
    <w:p w14:paraId="79ECCC04" w14:textId="323E11AE" w:rsidR="00B405A0" w:rsidRDefault="00B405A0">
      <w:pPr>
        <w:pStyle w:val="TableofFigures"/>
        <w:tabs>
          <w:tab w:val="right" w:leader="dot" w:pos="9061"/>
        </w:tabs>
        <w:rPr>
          <w:rFonts w:asciiTheme="minorHAnsi" w:eastAsiaTheme="minorEastAsia" w:hAnsiTheme="minorHAnsi"/>
          <w:noProof/>
          <w:sz w:val="22"/>
          <w:lang w:eastAsia="pt-BR"/>
        </w:rPr>
      </w:pPr>
      <w:hyperlink r:id="rId9" w:anchor="_Toc11011483" w:history="1">
        <w:r w:rsidRPr="000A6EAF">
          <w:rPr>
            <w:rStyle w:val="Hyperlink"/>
            <w:noProof/>
          </w:rPr>
          <w:t>Figura 20: Constante “chipSelect”</w:t>
        </w:r>
        <w:r>
          <w:rPr>
            <w:noProof/>
            <w:webHidden/>
          </w:rPr>
          <w:tab/>
        </w:r>
        <w:r>
          <w:rPr>
            <w:noProof/>
            <w:webHidden/>
          </w:rPr>
          <w:fldChar w:fldCharType="begin"/>
        </w:r>
        <w:r>
          <w:rPr>
            <w:noProof/>
            <w:webHidden/>
          </w:rPr>
          <w:instrText xml:space="preserve"> PAGEREF _Toc11011483 \h </w:instrText>
        </w:r>
        <w:r>
          <w:rPr>
            <w:noProof/>
            <w:webHidden/>
          </w:rPr>
        </w:r>
        <w:r>
          <w:rPr>
            <w:noProof/>
            <w:webHidden/>
          </w:rPr>
          <w:fldChar w:fldCharType="separate"/>
        </w:r>
        <w:r>
          <w:rPr>
            <w:noProof/>
            <w:webHidden/>
          </w:rPr>
          <w:t>25</w:t>
        </w:r>
        <w:r>
          <w:rPr>
            <w:noProof/>
            <w:webHidden/>
          </w:rPr>
          <w:fldChar w:fldCharType="end"/>
        </w:r>
      </w:hyperlink>
    </w:p>
    <w:p w14:paraId="0C5BBD4D" w14:textId="73583685" w:rsidR="00B405A0" w:rsidRDefault="00B405A0">
      <w:pPr>
        <w:pStyle w:val="TableofFigures"/>
        <w:tabs>
          <w:tab w:val="right" w:leader="dot" w:pos="9061"/>
        </w:tabs>
        <w:rPr>
          <w:rFonts w:asciiTheme="minorHAnsi" w:eastAsiaTheme="minorEastAsia" w:hAnsiTheme="minorHAnsi"/>
          <w:noProof/>
          <w:sz w:val="22"/>
          <w:lang w:eastAsia="pt-BR"/>
        </w:rPr>
      </w:pPr>
      <w:hyperlink w:anchor="_Toc11011484" w:history="1">
        <w:r w:rsidRPr="000A6EAF">
          <w:rPr>
            <w:rStyle w:val="Hyperlink"/>
            <w:noProof/>
          </w:rPr>
          <w:t>Figura 21: Parâmetros da imagem</w:t>
        </w:r>
        <w:r>
          <w:rPr>
            <w:noProof/>
            <w:webHidden/>
          </w:rPr>
          <w:tab/>
        </w:r>
        <w:r>
          <w:rPr>
            <w:noProof/>
            <w:webHidden/>
          </w:rPr>
          <w:fldChar w:fldCharType="begin"/>
        </w:r>
        <w:r>
          <w:rPr>
            <w:noProof/>
            <w:webHidden/>
          </w:rPr>
          <w:instrText xml:space="preserve"> PAGEREF _Toc11011484 \h </w:instrText>
        </w:r>
        <w:r>
          <w:rPr>
            <w:noProof/>
            <w:webHidden/>
          </w:rPr>
        </w:r>
        <w:r>
          <w:rPr>
            <w:noProof/>
            <w:webHidden/>
          </w:rPr>
          <w:fldChar w:fldCharType="separate"/>
        </w:r>
        <w:r>
          <w:rPr>
            <w:noProof/>
            <w:webHidden/>
          </w:rPr>
          <w:t>25</w:t>
        </w:r>
        <w:r>
          <w:rPr>
            <w:noProof/>
            <w:webHidden/>
          </w:rPr>
          <w:fldChar w:fldCharType="end"/>
        </w:r>
      </w:hyperlink>
    </w:p>
    <w:p w14:paraId="3679F296" w14:textId="0369767B" w:rsidR="00B405A0" w:rsidRDefault="00B405A0">
      <w:pPr>
        <w:pStyle w:val="TableofFigures"/>
        <w:tabs>
          <w:tab w:val="right" w:leader="dot" w:pos="9061"/>
        </w:tabs>
        <w:rPr>
          <w:rFonts w:asciiTheme="minorHAnsi" w:eastAsiaTheme="minorEastAsia" w:hAnsiTheme="minorHAnsi"/>
          <w:noProof/>
          <w:sz w:val="22"/>
          <w:lang w:eastAsia="pt-BR"/>
        </w:rPr>
      </w:pPr>
      <w:hyperlink w:anchor="_Toc11011485" w:history="1">
        <w:r w:rsidRPr="000A6EAF">
          <w:rPr>
            <w:rStyle w:val="Hyperlink"/>
            <w:noProof/>
          </w:rPr>
          <w:t>Figura 22: Mudança na forma de ativar a captura de frames</w:t>
        </w:r>
        <w:r>
          <w:rPr>
            <w:noProof/>
            <w:webHidden/>
          </w:rPr>
          <w:tab/>
        </w:r>
        <w:r>
          <w:rPr>
            <w:noProof/>
            <w:webHidden/>
          </w:rPr>
          <w:fldChar w:fldCharType="begin"/>
        </w:r>
        <w:r>
          <w:rPr>
            <w:noProof/>
            <w:webHidden/>
          </w:rPr>
          <w:instrText xml:space="preserve"> PAGEREF _Toc11011485 \h </w:instrText>
        </w:r>
        <w:r>
          <w:rPr>
            <w:noProof/>
            <w:webHidden/>
          </w:rPr>
        </w:r>
        <w:r>
          <w:rPr>
            <w:noProof/>
            <w:webHidden/>
          </w:rPr>
          <w:fldChar w:fldCharType="separate"/>
        </w:r>
        <w:r>
          <w:rPr>
            <w:noProof/>
            <w:webHidden/>
          </w:rPr>
          <w:t>26</w:t>
        </w:r>
        <w:r>
          <w:rPr>
            <w:noProof/>
            <w:webHidden/>
          </w:rPr>
          <w:fldChar w:fldCharType="end"/>
        </w:r>
      </w:hyperlink>
    </w:p>
    <w:p w14:paraId="7F5C467F" w14:textId="520C315F" w:rsidR="00B405A0" w:rsidRDefault="00B405A0">
      <w:pPr>
        <w:pStyle w:val="TableofFigures"/>
        <w:tabs>
          <w:tab w:val="right" w:leader="dot" w:pos="9061"/>
        </w:tabs>
        <w:rPr>
          <w:rFonts w:asciiTheme="minorHAnsi" w:eastAsiaTheme="minorEastAsia" w:hAnsiTheme="minorHAnsi"/>
          <w:noProof/>
          <w:sz w:val="22"/>
          <w:lang w:eastAsia="pt-BR"/>
        </w:rPr>
      </w:pPr>
      <w:hyperlink w:anchor="_Toc11011486" w:history="1">
        <w:r w:rsidRPr="000A6EAF">
          <w:rPr>
            <w:rStyle w:val="Hyperlink"/>
            <w:noProof/>
          </w:rPr>
          <w:t>Figura 23: Função Void Loop ()</w:t>
        </w:r>
        <w:r>
          <w:rPr>
            <w:noProof/>
            <w:webHidden/>
          </w:rPr>
          <w:tab/>
        </w:r>
        <w:r>
          <w:rPr>
            <w:noProof/>
            <w:webHidden/>
          </w:rPr>
          <w:fldChar w:fldCharType="begin"/>
        </w:r>
        <w:r>
          <w:rPr>
            <w:noProof/>
            <w:webHidden/>
          </w:rPr>
          <w:instrText xml:space="preserve"> PAGEREF _Toc11011486 \h </w:instrText>
        </w:r>
        <w:r>
          <w:rPr>
            <w:noProof/>
            <w:webHidden/>
          </w:rPr>
        </w:r>
        <w:r>
          <w:rPr>
            <w:noProof/>
            <w:webHidden/>
          </w:rPr>
          <w:fldChar w:fldCharType="separate"/>
        </w:r>
        <w:r>
          <w:rPr>
            <w:noProof/>
            <w:webHidden/>
          </w:rPr>
          <w:t>26</w:t>
        </w:r>
        <w:r>
          <w:rPr>
            <w:noProof/>
            <w:webHidden/>
          </w:rPr>
          <w:fldChar w:fldCharType="end"/>
        </w:r>
      </w:hyperlink>
    </w:p>
    <w:p w14:paraId="12096675" w14:textId="7E119FDA" w:rsidR="00B405A0" w:rsidRDefault="00B405A0">
      <w:pPr>
        <w:pStyle w:val="TableofFigures"/>
        <w:tabs>
          <w:tab w:val="right" w:leader="dot" w:pos="9061"/>
        </w:tabs>
        <w:rPr>
          <w:rFonts w:asciiTheme="minorHAnsi" w:eastAsiaTheme="minorEastAsia" w:hAnsiTheme="minorHAnsi"/>
          <w:noProof/>
          <w:sz w:val="22"/>
          <w:lang w:eastAsia="pt-BR"/>
        </w:rPr>
      </w:pPr>
      <w:hyperlink w:anchor="_Toc11011487" w:history="1">
        <w:r w:rsidRPr="000A6EAF">
          <w:rPr>
            <w:rStyle w:val="Hyperlink"/>
            <w:noProof/>
          </w:rPr>
          <w:t>Figura 24: Montagem final - SACI</w:t>
        </w:r>
        <w:r>
          <w:rPr>
            <w:noProof/>
            <w:webHidden/>
          </w:rPr>
          <w:tab/>
        </w:r>
        <w:r>
          <w:rPr>
            <w:noProof/>
            <w:webHidden/>
          </w:rPr>
          <w:fldChar w:fldCharType="begin"/>
        </w:r>
        <w:r>
          <w:rPr>
            <w:noProof/>
            <w:webHidden/>
          </w:rPr>
          <w:instrText xml:space="preserve"> PAGEREF _Toc11011487 \h </w:instrText>
        </w:r>
        <w:r>
          <w:rPr>
            <w:noProof/>
            <w:webHidden/>
          </w:rPr>
        </w:r>
        <w:r>
          <w:rPr>
            <w:noProof/>
            <w:webHidden/>
          </w:rPr>
          <w:fldChar w:fldCharType="separate"/>
        </w:r>
        <w:r>
          <w:rPr>
            <w:noProof/>
            <w:webHidden/>
          </w:rPr>
          <w:t>27</w:t>
        </w:r>
        <w:r>
          <w:rPr>
            <w:noProof/>
            <w:webHidden/>
          </w:rPr>
          <w:fldChar w:fldCharType="end"/>
        </w:r>
      </w:hyperlink>
    </w:p>
    <w:p w14:paraId="0DAC54C6" w14:textId="0382CEE8" w:rsidR="00B405A0" w:rsidRDefault="00B405A0">
      <w:pPr>
        <w:pStyle w:val="TableofFigures"/>
        <w:tabs>
          <w:tab w:val="right" w:leader="dot" w:pos="9061"/>
        </w:tabs>
        <w:rPr>
          <w:rFonts w:asciiTheme="minorHAnsi" w:eastAsiaTheme="minorEastAsia" w:hAnsiTheme="minorHAnsi"/>
          <w:noProof/>
          <w:sz w:val="22"/>
          <w:lang w:eastAsia="pt-BR"/>
        </w:rPr>
      </w:pPr>
      <w:hyperlink w:anchor="_Toc11011488" w:history="1">
        <w:r w:rsidRPr="000A6EAF">
          <w:rPr>
            <w:rStyle w:val="Hyperlink"/>
            <w:noProof/>
          </w:rPr>
          <w:t>Figura 25: 1º Andar – SACI</w:t>
        </w:r>
        <w:r>
          <w:rPr>
            <w:noProof/>
            <w:webHidden/>
          </w:rPr>
          <w:tab/>
        </w:r>
        <w:r>
          <w:rPr>
            <w:noProof/>
            <w:webHidden/>
          </w:rPr>
          <w:fldChar w:fldCharType="begin"/>
        </w:r>
        <w:r>
          <w:rPr>
            <w:noProof/>
            <w:webHidden/>
          </w:rPr>
          <w:instrText xml:space="preserve"> PAGEREF _Toc11011488 \h </w:instrText>
        </w:r>
        <w:r>
          <w:rPr>
            <w:noProof/>
            <w:webHidden/>
          </w:rPr>
        </w:r>
        <w:r>
          <w:rPr>
            <w:noProof/>
            <w:webHidden/>
          </w:rPr>
          <w:fldChar w:fldCharType="separate"/>
        </w:r>
        <w:r>
          <w:rPr>
            <w:noProof/>
            <w:webHidden/>
          </w:rPr>
          <w:t>28</w:t>
        </w:r>
        <w:r>
          <w:rPr>
            <w:noProof/>
            <w:webHidden/>
          </w:rPr>
          <w:fldChar w:fldCharType="end"/>
        </w:r>
      </w:hyperlink>
    </w:p>
    <w:p w14:paraId="273CE13C" w14:textId="708B7B3F" w:rsidR="00B405A0" w:rsidRDefault="00B405A0">
      <w:pPr>
        <w:pStyle w:val="TableofFigures"/>
        <w:tabs>
          <w:tab w:val="right" w:leader="dot" w:pos="9061"/>
        </w:tabs>
        <w:rPr>
          <w:rFonts w:asciiTheme="minorHAnsi" w:eastAsiaTheme="minorEastAsia" w:hAnsiTheme="minorHAnsi"/>
          <w:noProof/>
          <w:sz w:val="22"/>
          <w:lang w:eastAsia="pt-BR"/>
        </w:rPr>
      </w:pPr>
      <w:hyperlink w:anchor="_Toc11011489" w:history="1">
        <w:r w:rsidRPr="000A6EAF">
          <w:rPr>
            <w:rStyle w:val="Hyperlink"/>
            <w:noProof/>
          </w:rPr>
          <w:t>Figura 26: 2º Andar (sem ligações) – SACI</w:t>
        </w:r>
        <w:r>
          <w:rPr>
            <w:noProof/>
            <w:webHidden/>
          </w:rPr>
          <w:tab/>
        </w:r>
        <w:r>
          <w:rPr>
            <w:noProof/>
            <w:webHidden/>
          </w:rPr>
          <w:fldChar w:fldCharType="begin"/>
        </w:r>
        <w:r>
          <w:rPr>
            <w:noProof/>
            <w:webHidden/>
          </w:rPr>
          <w:instrText xml:space="preserve"> PAGEREF _Toc11011489 \h </w:instrText>
        </w:r>
        <w:r>
          <w:rPr>
            <w:noProof/>
            <w:webHidden/>
          </w:rPr>
        </w:r>
        <w:r>
          <w:rPr>
            <w:noProof/>
            <w:webHidden/>
          </w:rPr>
          <w:fldChar w:fldCharType="separate"/>
        </w:r>
        <w:r>
          <w:rPr>
            <w:noProof/>
            <w:webHidden/>
          </w:rPr>
          <w:t>29</w:t>
        </w:r>
        <w:r>
          <w:rPr>
            <w:noProof/>
            <w:webHidden/>
          </w:rPr>
          <w:fldChar w:fldCharType="end"/>
        </w:r>
      </w:hyperlink>
    </w:p>
    <w:p w14:paraId="65998234" w14:textId="6492149E" w:rsidR="00B405A0" w:rsidRDefault="00B405A0">
      <w:pPr>
        <w:pStyle w:val="TableofFigures"/>
        <w:tabs>
          <w:tab w:val="right" w:leader="dot" w:pos="9061"/>
        </w:tabs>
        <w:rPr>
          <w:rFonts w:asciiTheme="minorHAnsi" w:eastAsiaTheme="minorEastAsia" w:hAnsiTheme="minorHAnsi"/>
          <w:noProof/>
          <w:sz w:val="22"/>
          <w:lang w:eastAsia="pt-BR"/>
        </w:rPr>
      </w:pPr>
      <w:hyperlink w:anchor="_Toc11011490" w:history="1">
        <w:r w:rsidRPr="000A6EAF">
          <w:rPr>
            <w:rStyle w:val="Hyperlink"/>
            <w:noProof/>
          </w:rPr>
          <w:t>Figura 27: 2º Andar (com ligações) - SACI</w:t>
        </w:r>
        <w:r>
          <w:rPr>
            <w:noProof/>
            <w:webHidden/>
          </w:rPr>
          <w:tab/>
        </w:r>
        <w:r>
          <w:rPr>
            <w:noProof/>
            <w:webHidden/>
          </w:rPr>
          <w:fldChar w:fldCharType="begin"/>
        </w:r>
        <w:r>
          <w:rPr>
            <w:noProof/>
            <w:webHidden/>
          </w:rPr>
          <w:instrText xml:space="preserve"> PAGEREF _Toc11011490 \h </w:instrText>
        </w:r>
        <w:r>
          <w:rPr>
            <w:noProof/>
            <w:webHidden/>
          </w:rPr>
        </w:r>
        <w:r>
          <w:rPr>
            <w:noProof/>
            <w:webHidden/>
          </w:rPr>
          <w:fldChar w:fldCharType="separate"/>
        </w:r>
        <w:r>
          <w:rPr>
            <w:noProof/>
            <w:webHidden/>
          </w:rPr>
          <w:t>29</w:t>
        </w:r>
        <w:r>
          <w:rPr>
            <w:noProof/>
            <w:webHidden/>
          </w:rPr>
          <w:fldChar w:fldCharType="end"/>
        </w:r>
      </w:hyperlink>
    </w:p>
    <w:p w14:paraId="4D24E2B3" w14:textId="2130979E" w:rsidR="00B405A0" w:rsidRDefault="00B405A0">
      <w:pPr>
        <w:pStyle w:val="TableofFigures"/>
        <w:tabs>
          <w:tab w:val="right" w:leader="dot" w:pos="9061"/>
        </w:tabs>
        <w:rPr>
          <w:rFonts w:asciiTheme="minorHAnsi" w:eastAsiaTheme="minorEastAsia" w:hAnsiTheme="minorHAnsi"/>
          <w:noProof/>
          <w:sz w:val="22"/>
          <w:lang w:eastAsia="pt-BR"/>
        </w:rPr>
      </w:pPr>
      <w:hyperlink w:anchor="_Toc11011491" w:history="1">
        <w:r w:rsidRPr="000A6EAF">
          <w:rPr>
            <w:rStyle w:val="Hyperlink"/>
            <w:noProof/>
          </w:rPr>
          <w:t>Figura 28: Esquema do Módulo com 4 relés – Fritzing</w:t>
        </w:r>
        <w:r>
          <w:rPr>
            <w:noProof/>
            <w:webHidden/>
          </w:rPr>
          <w:tab/>
        </w:r>
        <w:r>
          <w:rPr>
            <w:noProof/>
            <w:webHidden/>
          </w:rPr>
          <w:fldChar w:fldCharType="begin"/>
        </w:r>
        <w:r>
          <w:rPr>
            <w:noProof/>
            <w:webHidden/>
          </w:rPr>
          <w:instrText xml:space="preserve"> PAGEREF _Toc11011491 \h </w:instrText>
        </w:r>
        <w:r>
          <w:rPr>
            <w:noProof/>
            <w:webHidden/>
          </w:rPr>
        </w:r>
        <w:r>
          <w:rPr>
            <w:noProof/>
            <w:webHidden/>
          </w:rPr>
          <w:fldChar w:fldCharType="separate"/>
        </w:r>
        <w:r>
          <w:rPr>
            <w:noProof/>
            <w:webHidden/>
          </w:rPr>
          <w:t>30</w:t>
        </w:r>
        <w:r>
          <w:rPr>
            <w:noProof/>
            <w:webHidden/>
          </w:rPr>
          <w:fldChar w:fldCharType="end"/>
        </w:r>
      </w:hyperlink>
    </w:p>
    <w:p w14:paraId="1B19D6C1" w14:textId="76A52DBB" w:rsidR="00B405A0" w:rsidRDefault="00B405A0">
      <w:pPr>
        <w:pStyle w:val="TableofFigures"/>
        <w:tabs>
          <w:tab w:val="right" w:leader="dot" w:pos="9061"/>
        </w:tabs>
        <w:rPr>
          <w:rFonts w:asciiTheme="minorHAnsi" w:eastAsiaTheme="minorEastAsia" w:hAnsiTheme="minorHAnsi"/>
          <w:noProof/>
          <w:sz w:val="22"/>
          <w:lang w:eastAsia="pt-BR"/>
        </w:rPr>
      </w:pPr>
      <w:hyperlink w:anchor="_Toc11011492" w:history="1">
        <w:r w:rsidRPr="000A6EAF">
          <w:rPr>
            <w:rStyle w:val="Hyperlink"/>
            <w:noProof/>
          </w:rPr>
          <w:t>Figura 29: Esquema do sensor Indutivo (Adaptado) - Fritzing</w:t>
        </w:r>
        <w:r>
          <w:rPr>
            <w:noProof/>
            <w:webHidden/>
          </w:rPr>
          <w:tab/>
        </w:r>
        <w:r>
          <w:rPr>
            <w:noProof/>
            <w:webHidden/>
          </w:rPr>
          <w:fldChar w:fldCharType="begin"/>
        </w:r>
        <w:r>
          <w:rPr>
            <w:noProof/>
            <w:webHidden/>
          </w:rPr>
          <w:instrText xml:space="preserve"> PAGEREF _Toc11011492 \h </w:instrText>
        </w:r>
        <w:r>
          <w:rPr>
            <w:noProof/>
            <w:webHidden/>
          </w:rPr>
        </w:r>
        <w:r>
          <w:rPr>
            <w:noProof/>
            <w:webHidden/>
          </w:rPr>
          <w:fldChar w:fldCharType="separate"/>
        </w:r>
        <w:r>
          <w:rPr>
            <w:noProof/>
            <w:webHidden/>
          </w:rPr>
          <w:t>30</w:t>
        </w:r>
        <w:r>
          <w:rPr>
            <w:noProof/>
            <w:webHidden/>
          </w:rPr>
          <w:fldChar w:fldCharType="end"/>
        </w:r>
      </w:hyperlink>
    </w:p>
    <w:p w14:paraId="495068E7" w14:textId="2D775176" w:rsidR="00B405A0" w:rsidRDefault="00B405A0">
      <w:pPr>
        <w:pStyle w:val="TableofFigures"/>
        <w:tabs>
          <w:tab w:val="right" w:leader="dot" w:pos="9061"/>
        </w:tabs>
        <w:rPr>
          <w:rFonts w:asciiTheme="minorHAnsi" w:eastAsiaTheme="minorEastAsia" w:hAnsiTheme="minorHAnsi"/>
          <w:noProof/>
          <w:sz w:val="22"/>
          <w:lang w:eastAsia="pt-BR"/>
        </w:rPr>
      </w:pPr>
      <w:hyperlink w:anchor="_Toc11011493" w:history="1">
        <w:r w:rsidRPr="000A6EAF">
          <w:rPr>
            <w:rStyle w:val="Hyperlink"/>
            <w:noProof/>
          </w:rPr>
          <w:t>Figura 30: Esquema do módulo VGA OV7670 - Fritzing</w:t>
        </w:r>
        <w:r>
          <w:rPr>
            <w:noProof/>
            <w:webHidden/>
          </w:rPr>
          <w:tab/>
        </w:r>
        <w:r>
          <w:rPr>
            <w:noProof/>
            <w:webHidden/>
          </w:rPr>
          <w:fldChar w:fldCharType="begin"/>
        </w:r>
        <w:r>
          <w:rPr>
            <w:noProof/>
            <w:webHidden/>
          </w:rPr>
          <w:instrText xml:space="preserve"> PAGEREF _Toc11011493 \h </w:instrText>
        </w:r>
        <w:r>
          <w:rPr>
            <w:noProof/>
            <w:webHidden/>
          </w:rPr>
        </w:r>
        <w:r>
          <w:rPr>
            <w:noProof/>
            <w:webHidden/>
          </w:rPr>
          <w:fldChar w:fldCharType="separate"/>
        </w:r>
        <w:r>
          <w:rPr>
            <w:noProof/>
            <w:webHidden/>
          </w:rPr>
          <w:t>31</w:t>
        </w:r>
        <w:r>
          <w:rPr>
            <w:noProof/>
            <w:webHidden/>
          </w:rPr>
          <w:fldChar w:fldCharType="end"/>
        </w:r>
      </w:hyperlink>
    </w:p>
    <w:p w14:paraId="2CD54800" w14:textId="4907349B" w:rsidR="00B405A0" w:rsidRDefault="00B405A0">
      <w:pPr>
        <w:pStyle w:val="TableofFigures"/>
        <w:tabs>
          <w:tab w:val="right" w:leader="dot" w:pos="9061"/>
        </w:tabs>
        <w:rPr>
          <w:rFonts w:asciiTheme="minorHAnsi" w:eastAsiaTheme="minorEastAsia" w:hAnsiTheme="minorHAnsi"/>
          <w:noProof/>
          <w:sz w:val="22"/>
          <w:lang w:eastAsia="pt-BR"/>
        </w:rPr>
      </w:pPr>
      <w:hyperlink w:anchor="_Toc11011494" w:history="1">
        <w:r w:rsidRPr="000A6EAF">
          <w:rPr>
            <w:rStyle w:val="Hyperlink"/>
            <w:noProof/>
          </w:rPr>
          <w:t>Figura 31: Esquema do módulo SD - Fritzing</w:t>
        </w:r>
        <w:r>
          <w:rPr>
            <w:noProof/>
            <w:webHidden/>
          </w:rPr>
          <w:tab/>
        </w:r>
        <w:r>
          <w:rPr>
            <w:noProof/>
            <w:webHidden/>
          </w:rPr>
          <w:fldChar w:fldCharType="begin"/>
        </w:r>
        <w:r>
          <w:rPr>
            <w:noProof/>
            <w:webHidden/>
          </w:rPr>
          <w:instrText xml:space="preserve"> PAGEREF _Toc11011494 \h </w:instrText>
        </w:r>
        <w:r>
          <w:rPr>
            <w:noProof/>
            <w:webHidden/>
          </w:rPr>
        </w:r>
        <w:r>
          <w:rPr>
            <w:noProof/>
            <w:webHidden/>
          </w:rPr>
          <w:fldChar w:fldCharType="separate"/>
        </w:r>
        <w:r>
          <w:rPr>
            <w:noProof/>
            <w:webHidden/>
          </w:rPr>
          <w:t>31</w:t>
        </w:r>
        <w:r>
          <w:rPr>
            <w:noProof/>
            <w:webHidden/>
          </w:rPr>
          <w:fldChar w:fldCharType="end"/>
        </w:r>
      </w:hyperlink>
    </w:p>
    <w:p w14:paraId="0D37F8ED" w14:textId="2910B295" w:rsidR="00B405A0" w:rsidRDefault="00B405A0">
      <w:pPr>
        <w:pStyle w:val="TableofFigures"/>
        <w:tabs>
          <w:tab w:val="right" w:leader="dot" w:pos="9061"/>
        </w:tabs>
        <w:rPr>
          <w:rFonts w:asciiTheme="minorHAnsi" w:eastAsiaTheme="minorEastAsia" w:hAnsiTheme="minorHAnsi"/>
          <w:noProof/>
          <w:sz w:val="22"/>
          <w:lang w:eastAsia="pt-BR"/>
        </w:rPr>
      </w:pPr>
      <w:hyperlink w:anchor="_Toc11011495" w:history="1">
        <w:r w:rsidRPr="000A6EAF">
          <w:rPr>
            <w:rStyle w:val="Hyperlink"/>
            <w:noProof/>
          </w:rPr>
          <w:t>Figura 32: Esquema relés</w:t>
        </w:r>
        <w:r>
          <w:rPr>
            <w:noProof/>
            <w:webHidden/>
          </w:rPr>
          <w:tab/>
        </w:r>
        <w:r>
          <w:rPr>
            <w:noProof/>
            <w:webHidden/>
          </w:rPr>
          <w:fldChar w:fldCharType="begin"/>
        </w:r>
        <w:r>
          <w:rPr>
            <w:noProof/>
            <w:webHidden/>
          </w:rPr>
          <w:instrText xml:space="preserve"> PAGEREF _Toc11011495 \h </w:instrText>
        </w:r>
        <w:r>
          <w:rPr>
            <w:noProof/>
            <w:webHidden/>
          </w:rPr>
        </w:r>
        <w:r>
          <w:rPr>
            <w:noProof/>
            <w:webHidden/>
          </w:rPr>
          <w:fldChar w:fldCharType="separate"/>
        </w:r>
        <w:r>
          <w:rPr>
            <w:noProof/>
            <w:webHidden/>
          </w:rPr>
          <w:t>32</w:t>
        </w:r>
        <w:r>
          <w:rPr>
            <w:noProof/>
            <w:webHidden/>
          </w:rPr>
          <w:fldChar w:fldCharType="end"/>
        </w:r>
      </w:hyperlink>
    </w:p>
    <w:p w14:paraId="3755562B" w14:textId="0507D3A8" w:rsidR="00B405A0" w:rsidRDefault="00B405A0">
      <w:pPr>
        <w:pStyle w:val="TableofFigures"/>
        <w:tabs>
          <w:tab w:val="right" w:leader="dot" w:pos="9061"/>
        </w:tabs>
        <w:rPr>
          <w:rFonts w:asciiTheme="minorHAnsi" w:eastAsiaTheme="minorEastAsia" w:hAnsiTheme="minorHAnsi"/>
          <w:noProof/>
          <w:sz w:val="22"/>
          <w:lang w:eastAsia="pt-BR"/>
        </w:rPr>
      </w:pPr>
      <w:hyperlink w:anchor="_Toc11011496" w:history="1">
        <w:r w:rsidRPr="000A6EAF">
          <w:rPr>
            <w:rStyle w:val="Hyperlink"/>
            <w:noProof/>
          </w:rPr>
          <w:t>Figura 33: 3º Andar (Imagem de lado)</w:t>
        </w:r>
        <w:r>
          <w:rPr>
            <w:noProof/>
            <w:webHidden/>
          </w:rPr>
          <w:tab/>
        </w:r>
        <w:r>
          <w:rPr>
            <w:noProof/>
            <w:webHidden/>
          </w:rPr>
          <w:fldChar w:fldCharType="begin"/>
        </w:r>
        <w:r>
          <w:rPr>
            <w:noProof/>
            <w:webHidden/>
          </w:rPr>
          <w:instrText xml:space="preserve"> PAGEREF _Toc11011496 \h </w:instrText>
        </w:r>
        <w:r>
          <w:rPr>
            <w:noProof/>
            <w:webHidden/>
          </w:rPr>
        </w:r>
        <w:r>
          <w:rPr>
            <w:noProof/>
            <w:webHidden/>
          </w:rPr>
          <w:fldChar w:fldCharType="separate"/>
        </w:r>
        <w:r>
          <w:rPr>
            <w:noProof/>
            <w:webHidden/>
          </w:rPr>
          <w:t>33</w:t>
        </w:r>
        <w:r>
          <w:rPr>
            <w:noProof/>
            <w:webHidden/>
          </w:rPr>
          <w:fldChar w:fldCharType="end"/>
        </w:r>
      </w:hyperlink>
    </w:p>
    <w:p w14:paraId="5FD780B1" w14:textId="70DB5EBA" w:rsidR="00B405A0" w:rsidRDefault="00B405A0">
      <w:pPr>
        <w:pStyle w:val="TableofFigures"/>
        <w:tabs>
          <w:tab w:val="right" w:leader="dot" w:pos="9061"/>
        </w:tabs>
        <w:rPr>
          <w:rFonts w:asciiTheme="minorHAnsi" w:eastAsiaTheme="minorEastAsia" w:hAnsiTheme="minorHAnsi"/>
          <w:noProof/>
          <w:sz w:val="22"/>
          <w:lang w:eastAsia="pt-BR"/>
        </w:rPr>
      </w:pPr>
      <w:hyperlink w:anchor="_Toc11011497" w:history="1">
        <w:r w:rsidRPr="000A6EAF">
          <w:rPr>
            <w:rStyle w:val="Hyperlink"/>
            <w:noProof/>
          </w:rPr>
          <w:t>Figura 34 – 3º Andar (Imagem de cima)</w:t>
        </w:r>
        <w:r>
          <w:rPr>
            <w:noProof/>
            <w:webHidden/>
          </w:rPr>
          <w:tab/>
        </w:r>
        <w:r>
          <w:rPr>
            <w:noProof/>
            <w:webHidden/>
          </w:rPr>
          <w:fldChar w:fldCharType="begin"/>
        </w:r>
        <w:r>
          <w:rPr>
            <w:noProof/>
            <w:webHidden/>
          </w:rPr>
          <w:instrText xml:space="preserve"> PAGEREF _Toc11011497 \h </w:instrText>
        </w:r>
        <w:r>
          <w:rPr>
            <w:noProof/>
            <w:webHidden/>
          </w:rPr>
        </w:r>
        <w:r>
          <w:rPr>
            <w:noProof/>
            <w:webHidden/>
          </w:rPr>
          <w:fldChar w:fldCharType="separate"/>
        </w:r>
        <w:r>
          <w:rPr>
            <w:noProof/>
            <w:webHidden/>
          </w:rPr>
          <w:t>33</w:t>
        </w:r>
        <w:r>
          <w:rPr>
            <w:noProof/>
            <w:webHidden/>
          </w:rPr>
          <w:fldChar w:fldCharType="end"/>
        </w:r>
      </w:hyperlink>
    </w:p>
    <w:p w14:paraId="6970F4AB" w14:textId="33F32F1A" w:rsidR="00B405A0" w:rsidRDefault="00B405A0">
      <w:pPr>
        <w:pStyle w:val="TableofFigures"/>
        <w:tabs>
          <w:tab w:val="right" w:leader="dot" w:pos="9061"/>
        </w:tabs>
        <w:rPr>
          <w:rFonts w:asciiTheme="minorHAnsi" w:eastAsiaTheme="minorEastAsia" w:hAnsiTheme="minorHAnsi"/>
          <w:noProof/>
          <w:sz w:val="22"/>
          <w:lang w:eastAsia="pt-BR"/>
        </w:rPr>
      </w:pPr>
      <w:hyperlink w:anchor="_Toc11011498" w:history="1">
        <w:r w:rsidRPr="000A6EAF">
          <w:rPr>
            <w:rStyle w:val="Hyperlink"/>
            <w:noProof/>
          </w:rPr>
          <w:t>Figura 35: Etapas de configuração da imagem</w:t>
        </w:r>
        <w:r>
          <w:rPr>
            <w:noProof/>
            <w:webHidden/>
          </w:rPr>
          <w:tab/>
        </w:r>
        <w:r>
          <w:rPr>
            <w:noProof/>
            <w:webHidden/>
          </w:rPr>
          <w:fldChar w:fldCharType="begin"/>
        </w:r>
        <w:r>
          <w:rPr>
            <w:noProof/>
            <w:webHidden/>
          </w:rPr>
          <w:instrText xml:space="preserve"> PAGEREF _Toc11011498 \h </w:instrText>
        </w:r>
        <w:r>
          <w:rPr>
            <w:noProof/>
            <w:webHidden/>
          </w:rPr>
        </w:r>
        <w:r>
          <w:rPr>
            <w:noProof/>
            <w:webHidden/>
          </w:rPr>
          <w:fldChar w:fldCharType="separate"/>
        </w:r>
        <w:r>
          <w:rPr>
            <w:noProof/>
            <w:webHidden/>
          </w:rPr>
          <w:t>34</w:t>
        </w:r>
        <w:r>
          <w:rPr>
            <w:noProof/>
            <w:webHidden/>
          </w:rPr>
          <w:fldChar w:fldCharType="end"/>
        </w:r>
      </w:hyperlink>
    </w:p>
    <w:p w14:paraId="2D673351" w14:textId="141BF45D" w:rsidR="00B405A0" w:rsidRDefault="00B405A0">
      <w:pPr>
        <w:pStyle w:val="TableofFigures"/>
        <w:tabs>
          <w:tab w:val="right" w:leader="dot" w:pos="9061"/>
        </w:tabs>
        <w:rPr>
          <w:rFonts w:asciiTheme="minorHAnsi" w:eastAsiaTheme="minorEastAsia" w:hAnsiTheme="minorHAnsi"/>
          <w:noProof/>
          <w:sz w:val="22"/>
          <w:lang w:eastAsia="pt-BR"/>
        </w:rPr>
      </w:pPr>
      <w:hyperlink w:anchor="_Toc11011499" w:history="1">
        <w:r w:rsidRPr="000A6EAF">
          <w:rPr>
            <w:rStyle w:val="Hyperlink"/>
            <w:noProof/>
          </w:rPr>
          <w:t>Figura 36: Demonstração do foco – Módulo VGA</w:t>
        </w:r>
        <w:r>
          <w:rPr>
            <w:noProof/>
            <w:webHidden/>
          </w:rPr>
          <w:tab/>
        </w:r>
        <w:r>
          <w:rPr>
            <w:noProof/>
            <w:webHidden/>
          </w:rPr>
          <w:fldChar w:fldCharType="begin"/>
        </w:r>
        <w:r>
          <w:rPr>
            <w:noProof/>
            <w:webHidden/>
          </w:rPr>
          <w:instrText xml:space="preserve"> PAGEREF _Toc11011499 \h </w:instrText>
        </w:r>
        <w:r>
          <w:rPr>
            <w:noProof/>
            <w:webHidden/>
          </w:rPr>
        </w:r>
        <w:r>
          <w:rPr>
            <w:noProof/>
            <w:webHidden/>
          </w:rPr>
          <w:fldChar w:fldCharType="separate"/>
        </w:r>
        <w:r>
          <w:rPr>
            <w:noProof/>
            <w:webHidden/>
          </w:rPr>
          <w:t>34</w:t>
        </w:r>
        <w:r>
          <w:rPr>
            <w:noProof/>
            <w:webHidden/>
          </w:rPr>
          <w:fldChar w:fldCharType="end"/>
        </w:r>
      </w:hyperlink>
    </w:p>
    <w:p w14:paraId="6B28732E" w14:textId="23C296C8" w:rsidR="00B405A0" w:rsidRDefault="00B405A0">
      <w:pPr>
        <w:pStyle w:val="TableofFigures"/>
        <w:tabs>
          <w:tab w:val="right" w:leader="dot" w:pos="9061"/>
        </w:tabs>
        <w:rPr>
          <w:rFonts w:asciiTheme="minorHAnsi" w:eastAsiaTheme="minorEastAsia" w:hAnsiTheme="minorHAnsi"/>
          <w:noProof/>
          <w:sz w:val="22"/>
          <w:lang w:eastAsia="pt-BR"/>
        </w:rPr>
      </w:pPr>
      <w:hyperlink w:anchor="_Toc11011500" w:history="1">
        <w:r w:rsidRPr="000A6EAF">
          <w:rPr>
            <w:rStyle w:val="Hyperlink"/>
            <w:noProof/>
          </w:rPr>
          <w:t>Figura 37: Resultado da imagem</w:t>
        </w:r>
        <w:r>
          <w:rPr>
            <w:noProof/>
            <w:webHidden/>
          </w:rPr>
          <w:tab/>
        </w:r>
        <w:r>
          <w:rPr>
            <w:noProof/>
            <w:webHidden/>
          </w:rPr>
          <w:fldChar w:fldCharType="begin"/>
        </w:r>
        <w:r>
          <w:rPr>
            <w:noProof/>
            <w:webHidden/>
          </w:rPr>
          <w:instrText xml:space="preserve"> PAGEREF _Toc11011500 \h </w:instrText>
        </w:r>
        <w:r>
          <w:rPr>
            <w:noProof/>
            <w:webHidden/>
          </w:rPr>
        </w:r>
        <w:r>
          <w:rPr>
            <w:noProof/>
            <w:webHidden/>
          </w:rPr>
          <w:fldChar w:fldCharType="separate"/>
        </w:r>
        <w:r>
          <w:rPr>
            <w:noProof/>
            <w:webHidden/>
          </w:rPr>
          <w:t>35</w:t>
        </w:r>
        <w:r>
          <w:rPr>
            <w:noProof/>
            <w:webHidden/>
          </w:rPr>
          <w:fldChar w:fldCharType="end"/>
        </w:r>
      </w:hyperlink>
    </w:p>
    <w:p w14:paraId="09D793DD" w14:textId="43011EAC" w:rsidR="00B405A0" w:rsidRDefault="00B405A0">
      <w:pPr>
        <w:pStyle w:val="TableofFigures"/>
        <w:tabs>
          <w:tab w:val="right" w:leader="dot" w:pos="9061"/>
        </w:tabs>
        <w:rPr>
          <w:rFonts w:asciiTheme="minorHAnsi" w:eastAsiaTheme="minorEastAsia" w:hAnsiTheme="minorHAnsi"/>
          <w:noProof/>
          <w:sz w:val="22"/>
          <w:lang w:eastAsia="pt-BR"/>
        </w:rPr>
      </w:pPr>
      <w:hyperlink w:anchor="_Toc11011501" w:history="1">
        <w:r w:rsidRPr="000A6EAF">
          <w:rPr>
            <w:rStyle w:val="Hyperlink"/>
            <w:noProof/>
          </w:rPr>
          <w:t>Figura 38: Resultado do SACI</w:t>
        </w:r>
        <w:r>
          <w:rPr>
            <w:noProof/>
            <w:webHidden/>
          </w:rPr>
          <w:tab/>
        </w:r>
        <w:r>
          <w:rPr>
            <w:noProof/>
            <w:webHidden/>
          </w:rPr>
          <w:fldChar w:fldCharType="begin"/>
        </w:r>
        <w:r>
          <w:rPr>
            <w:noProof/>
            <w:webHidden/>
          </w:rPr>
          <w:instrText xml:space="preserve"> PAGEREF _Toc11011501 \h </w:instrText>
        </w:r>
        <w:r>
          <w:rPr>
            <w:noProof/>
            <w:webHidden/>
          </w:rPr>
        </w:r>
        <w:r>
          <w:rPr>
            <w:noProof/>
            <w:webHidden/>
          </w:rPr>
          <w:fldChar w:fldCharType="separate"/>
        </w:r>
        <w:r>
          <w:rPr>
            <w:noProof/>
            <w:webHidden/>
          </w:rPr>
          <w:t>35</w:t>
        </w:r>
        <w:r>
          <w:rPr>
            <w:noProof/>
            <w:webHidden/>
          </w:rPr>
          <w:fldChar w:fldCharType="end"/>
        </w:r>
      </w:hyperlink>
    </w:p>
    <w:p w14:paraId="2E504B58" w14:textId="178F6D6B" w:rsidR="00B405A0" w:rsidRDefault="00B405A0">
      <w:pPr>
        <w:pStyle w:val="TableofFigures"/>
        <w:tabs>
          <w:tab w:val="right" w:leader="dot" w:pos="9061"/>
        </w:tabs>
        <w:rPr>
          <w:rFonts w:asciiTheme="minorHAnsi" w:eastAsiaTheme="minorEastAsia" w:hAnsiTheme="minorHAnsi"/>
          <w:noProof/>
          <w:sz w:val="22"/>
          <w:lang w:eastAsia="pt-BR"/>
        </w:rPr>
      </w:pPr>
      <w:hyperlink w:anchor="_Toc11011502" w:history="1">
        <w:r w:rsidRPr="000A6EAF">
          <w:rPr>
            <w:rStyle w:val="Hyperlink"/>
            <w:noProof/>
          </w:rPr>
          <w:t>Figura 39: Simulação SACI</w:t>
        </w:r>
        <w:r>
          <w:rPr>
            <w:noProof/>
            <w:webHidden/>
          </w:rPr>
          <w:tab/>
        </w:r>
        <w:r>
          <w:rPr>
            <w:noProof/>
            <w:webHidden/>
          </w:rPr>
          <w:fldChar w:fldCharType="begin"/>
        </w:r>
        <w:r>
          <w:rPr>
            <w:noProof/>
            <w:webHidden/>
          </w:rPr>
          <w:instrText xml:space="preserve"> PAGEREF _Toc11011502 \h </w:instrText>
        </w:r>
        <w:r>
          <w:rPr>
            <w:noProof/>
            <w:webHidden/>
          </w:rPr>
        </w:r>
        <w:r>
          <w:rPr>
            <w:noProof/>
            <w:webHidden/>
          </w:rPr>
          <w:fldChar w:fldCharType="separate"/>
        </w:r>
        <w:r>
          <w:rPr>
            <w:noProof/>
            <w:webHidden/>
          </w:rPr>
          <w:t>36</w:t>
        </w:r>
        <w:r>
          <w:rPr>
            <w:noProof/>
            <w:webHidden/>
          </w:rPr>
          <w:fldChar w:fldCharType="end"/>
        </w:r>
      </w:hyperlink>
    </w:p>
    <w:p w14:paraId="59674270" w14:textId="14DC0A19" w:rsidR="00B405A0" w:rsidRDefault="00B405A0">
      <w:pPr>
        <w:pStyle w:val="TableofFigures"/>
        <w:tabs>
          <w:tab w:val="right" w:leader="dot" w:pos="9061"/>
        </w:tabs>
        <w:rPr>
          <w:rFonts w:asciiTheme="minorHAnsi" w:eastAsiaTheme="minorEastAsia" w:hAnsiTheme="minorHAnsi"/>
          <w:noProof/>
          <w:sz w:val="22"/>
          <w:lang w:eastAsia="pt-BR"/>
        </w:rPr>
      </w:pPr>
      <w:hyperlink w:anchor="_Toc11011503" w:history="1">
        <w:r w:rsidRPr="000A6EAF">
          <w:rPr>
            <w:rStyle w:val="Hyperlink"/>
            <w:noProof/>
          </w:rPr>
          <w:t>Figura 40: Primeiro resultado - Imagem</w:t>
        </w:r>
        <w:r>
          <w:rPr>
            <w:noProof/>
            <w:webHidden/>
          </w:rPr>
          <w:tab/>
        </w:r>
        <w:r>
          <w:rPr>
            <w:noProof/>
            <w:webHidden/>
          </w:rPr>
          <w:fldChar w:fldCharType="begin"/>
        </w:r>
        <w:r>
          <w:rPr>
            <w:noProof/>
            <w:webHidden/>
          </w:rPr>
          <w:instrText xml:space="preserve"> PAGEREF _Toc11011503 \h </w:instrText>
        </w:r>
        <w:r>
          <w:rPr>
            <w:noProof/>
            <w:webHidden/>
          </w:rPr>
        </w:r>
        <w:r>
          <w:rPr>
            <w:noProof/>
            <w:webHidden/>
          </w:rPr>
          <w:fldChar w:fldCharType="separate"/>
        </w:r>
        <w:r>
          <w:rPr>
            <w:noProof/>
            <w:webHidden/>
          </w:rPr>
          <w:t>36</w:t>
        </w:r>
        <w:r>
          <w:rPr>
            <w:noProof/>
            <w:webHidden/>
          </w:rPr>
          <w:fldChar w:fldCharType="end"/>
        </w:r>
      </w:hyperlink>
    </w:p>
    <w:p w14:paraId="696CA9DD" w14:textId="4CAD7354" w:rsidR="00B405A0" w:rsidRDefault="00B405A0">
      <w:pPr>
        <w:pStyle w:val="TableofFigures"/>
        <w:tabs>
          <w:tab w:val="right" w:leader="dot" w:pos="9061"/>
        </w:tabs>
        <w:rPr>
          <w:rFonts w:asciiTheme="minorHAnsi" w:eastAsiaTheme="minorEastAsia" w:hAnsiTheme="minorHAnsi"/>
          <w:noProof/>
          <w:sz w:val="22"/>
          <w:lang w:eastAsia="pt-BR"/>
        </w:rPr>
      </w:pPr>
      <w:hyperlink w:anchor="_Toc11011504" w:history="1">
        <w:r w:rsidRPr="000A6EAF">
          <w:rPr>
            <w:rStyle w:val="Hyperlink"/>
            <w:noProof/>
          </w:rPr>
          <w:t>Figura 41: 2º Resultado – Imagem</w:t>
        </w:r>
        <w:r>
          <w:rPr>
            <w:noProof/>
            <w:webHidden/>
          </w:rPr>
          <w:tab/>
        </w:r>
        <w:r>
          <w:rPr>
            <w:noProof/>
            <w:webHidden/>
          </w:rPr>
          <w:fldChar w:fldCharType="begin"/>
        </w:r>
        <w:r>
          <w:rPr>
            <w:noProof/>
            <w:webHidden/>
          </w:rPr>
          <w:instrText xml:space="preserve"> PAGEREF _Toc11011504 \h </w:instrText>
        </w:r>
        <w:r>
          <w:rPr>
            <w:noProof/>
            <w:webHidden/>
          </w:rPr>
        </w:r>
        <w:r>
          <w:rPr>
            <w:noProof/>
            <w:webHidden/>
          </w:rPr>
          <w:fldChar w:fldCharType="separate"/>
        </w:r>
        <w:r>
          <w:rPr>
            <w:noProof/>
            <w:webHidden/>
          </w:rPr>
          <w:t>37</w:t>
        </w:r>
        <w:r>
          <w:rPr>
            <w:noProof/>
            <w:webHidden/>
          </w:rPr>
          <w:fldChar w:fldCharType="end"/>
        </w:r>
      </w:hyperlink>
    </w:p>
    <w:p w14:paraId="6B62F1B3" w14:textId="44EA8186" w:rsidR="00895E77" w:rsidRDefault="00B067EF" w:rsidP="00915EF3">
      <w:r>
        <w:fldChar w:fldCharType="end"/>
      </w:r>
      <w:r w:rsidR="00895E77">
        <w:br w:type="page"/>
      </w:r>
    </w:p>
    <w:p w14:paraId="7A2A52C0" w14:textId="72E9BC35" w:rsidR="00915835" w:rsidRDefault="008D226C" w:rsidP="00134C96">
      <w:pPr>
        <w:pStyle w:val="Normalsemrecuo"/>
        <w:jc w:val="center"/>
        <w:rPr>
          <w:b/>
          <w:sz w:val="32"/>
          <w:szCs w:val="32"/>
        </w:rPr>
      </w:pPr>
      <w:r w:rsidRPr="00D57144">
        <w:rPr>
          <w:b/>
          <w:sz w:val="32"/>
          <w:szCs w:val="32"/>
        </w:rPr>
        <w:lastRenderedPageBreak/>
        <w:t>LISTA DE ABREVIATURAS E SIGLAS</w:t>
      </w:r>
    </w:p>
    <w:p w14:paraId="0BE633B8" w14:textId="195AD411" w:rsidR="00964B75" w:rsidRDefault="00964B75" w:rsidP="00134C96">
      <w:pPr>
        <w:pStyle w:val="Normalsemrecuo"/>
        <w:jc w:val="center"/>
        <w:rPr>
          <w:b/>
          <w:sz w:val="32"/>
          <w:szCs w:val="32"/>
        </w:rPr>
      </w:pPr>
    </w:p>
    <w:p w14:paraId="72F20906" w14:textId="77777777" w:rsidR="00964B75" w:rsidRDefault="00964B75" w:rsidP="006A7735">
      <w:pPr>
        <w:jc w:val="left"/>
        <w:rPr>
          <w:b/>
          <w:sz w:val="32"/>
          <w:szCs w:val="32"/>
        </w:rPr>
      </w:pPr>
    </w:p>
    <w:p w14:paraId="29A88882" w14:textId="03EA7EA4" w:rsidR="006A7735" w:rsidRPr="00C80614" w:rsidRDefault="006A7735" w:rsidP="006A7735">
      <w:pPr>
        <w:pStyle w:val="Corpodotextocomrecuo"/>
        <w:ind w:firstLine="0"/>
        <w:jc w:val="left"/>
        <w:rPr>
          <w:i/>
          <w:lang w:val="en-US"/>
        </w:rPr>
      </w:pPr>
      <w:r w:rsidRPr="00C80614">
        <w:rPr>
          <w:lang w:val="en-US"/>
        </w:rPr>
        <w:t xml:space="preserve">CMD </w:t>
      </w:r>
      <w:r w:rsidR="00C80614" w:rsidRPr="00C80614">
        <w:rPr>
          <w:lang w:val="en-US"/>
        </w:rPr>
        <w:t>–</w:t>
      </w:r>
      <w:r w:rsidRPr="00C80614">
        <w:rPr>
          <w:lang w:val="en-US"/>
        </w:rPr>
        <w:t xml:space="preserve"> </w:t>
      </w:r>
      <w:r w:rsidRPr="00C80614">
        <w:rPr>
          <w:i/>
          <w:lang w:val="en-US"/>
        </w:rPr>
        <w:t>COMMAND</w:t>
      </w:r>
    </w:p>
    <w:p w14:paraId="3F9AD186" w14:textId="14CE9B56" w:rsidR="00C80614" w:rsidRPr="00C80614" w:rsidRDefault="00C80614" w:rsidP="006A7735">
      <w:pPr>
        <w:pStyle w:val="Corpodotextocomrecuo"/>
        <w:ind w:firstLine="0"/>
        <w:jc w:val="left"/>
        <w:rPr>
          <w:lang w:val="en-US"/>
        </w:rPr>
      </w:pPr>
      <w:r w:rsidRPr="00586D90">
        <w:rPr>
          <w:lang w:val="en-US"/>
        </w:rPr>
        <w:t>DC</w:t>
      </w:r>
      <w:r w:rsidRPr="00C80614">
        <w:rPr>
          <w:i/>
          <w:lang w:val="en-US"/>
        </w:rPr>
        <w:t xml:space="preserve"> </w:t>
      </w:r>
      <w:r>
        <w:rPr>
          <w:i/>
          <w:lang w:val="en-US"/>
        </w:rPr>
        <w:t>– Direct C</w:t>
      </w:r>
      <w:r w:rsidR="00586D90">
        <w:rPr>
          <w:i/>
          <w:lang w:val="en-US"/>
        </w:rPr>
        <w:t>u</w:t>
      </w:r>
      <w:bookmarkStart w:id="2" w:name="_GoBack"/>
      <w:bookmarkEnd w:id="2"/>
      <w:r>
        <w:rPr>
          <w:i/>
          <w:lang w:val="en-US"/>
        </w:rPr>
        <w:t>rrent</w:t>
      </w:r>
    </w:p>
    <w:p w14:paraId="4189B247" w14:textId="77777777" w:rsidR="006A7735" w:rsidRPr="00B349EF" w:rsidRDefault="006A7735" w:rsidP="006A7735">
      <w:pPr>
        <w:pStyle w:val="Corpodotextocomrecuo"/>
        <w:ind w:firstLine="0"/>
        <w:jc w:val="left"/>
        <w:rPr>
          <w:lang w:val="en-US"/>
        </w:rPr>
      </w:pPr>
      <w:r w:rsidRPr="00B349EF">
        <w:rPr>
          <w:lang w:val="en-US"/>
        </w:rPr>
        <w:t xml:space="preserve">GB - </w:t>
      </w:r>
      <w:proofErr w:type="spellStart"/>
      <w:r w:rsidRPr="00B349EF">
        <w:rPr>
          <w:i/>
          <w:lang w:val="en-US"/>
        </w:rPr>
        <w:t>GigaBytes</w:t>
      </w:r>
      <w:proofErr w:type="spellEnd"/>
    </w:p>
    <w:p w14:paraId="5A891978" w14:textId="77777777" w:rsidR="006A7735" w:rsidRPr="00B349EF" w:rsidRDefault="006A7735" w:rsidP="006A7735">
      <w:pPr>
        <w:pStyle w:val="Corpodotextocomrecuo"/>
        <w:ind w:firstLine="0"/>
        <w:jc w:val="left"/>
        <w:rPr>
          <w:i/>
          <w:lang w:val="en-US"/>
        </w:rPr>
      </w:pPr>
      <w:r w:rsidRPr="00B349EF">
        <w:rPr>
          <w:lang w:val="en-US"/>
        </w:rPr>
        <w:t xml:space="preserve">GND - </w:t>
      </w:r>
      <w:proofErr w:type="gramStart"/>
      <w:r w:rsidRPr="00B349EF">
        <w:rPr>
          <w:i/>
          <w:lang w:val="en-US"/>
        </w:rPr>
        <w:t>“ Graduated</w:t>
      </w:r>
      <w:proofErr w:type="gramEnd"/>
      <w:r w:rsidRPr="00B349EF">
        <w:rPr>
          <w:i/>
          <w:lang w:val="en-US"/>
        </w:rPr>
        <w:t xml:space="preserve"> Neutral Density Filter”</w:t>
      </w:r>
    </w:p>
    <w:p w14:paraId="58A2FBF7" w14:textId="16C4D82E" w:rsidR="006A7735" w:rsidRDefault="006A7735" w:rsidP="006A7735">
      <w:pPr>
        <w:pStyle w:val="Corpodotextocomrecuo"/>
        <w:ind w:firstLine="0"/>
        <w:jc w:val="left"/>
        <w:rPr>
          <w:i/>
        </w:rPr>
      </w:pPr>
      <w:r w:rsidRPr="006A7735">
        <w:t>IDE -  </w:t>
      </w:r>
      <w:r w:rsidRPr="006A7735">
        <w:rPr>
          <w:i/>
        </w:rPr>
        <w:t>Integrated Development Environment</w:t>
      </w:r>
    </w:p>
    <w:p w14:paraId="18A60ECE" w14:textId="3592A581" w:rsidR="006E60A6" w:rsidRPr="006A7735" w:rsidRDefault="006E60A6" w:rsidP="006A7735">
      <w:pPr>
        <w:pStyle w:val="Corpodotextocomrecuo"/>
        <w:ind w:firstLine="0"/>
        <w:jc w:val="left"/>
      </w:pPr>
      <w:r w:rsidRPr="006E60A6">
        <w:t>IEAPM</w:t>
      </w:r>
      <w:r>
        <w:rPr>
          <w:i/>
        </w:rPr>
        <w:t xml:space="preserve"> -  </w:t>
      </w:r>
      <w:r>
        <w:t>Instituto de Estudos do Mar Almirante Paulo Moreira</w:t>
      </w:r>
    </w:p>
    <w:p w14:paraId="7FA917BB" w14:textId="77777777" w:rsidR="006A7735" w:rsidRPr="006A7735" w:rsidRDefault="006A7735" w:rsidP="006A7735">
      <w:pPr>
        <w:pStyle w:val="Corpodotextocomrecuo"/>
        <w:ind w:firstLine="0"/>
        <w:jc w:val="left"/>
      </w:pPr>
      <w:r w:rsidRPr="006A7735">
        <w:t>IFRJ - Instituto Federal de ciência, tecnologia e inovação do estado do Rio de Janeiro</w:t>
      </w:r>
    </w:p>
    <w:p w14:paraId="15005B72" w14:textId="77777777" w:rsidR="006A7735" w:rsidRPr="006A7735" w:rsidRDefault="006A7735" w:rsidP="006A7735">
      <w:pPr>
        <w:pStyle w:val="Corpodotextocomrecuo"/>
        <w:ind w:firstLine="0"/>
        <w:jc w:val="left"/>
      </w:pPr>
      <w:r w:rsidRPr="006A7735">
        <w:t>SACI - Sistema Autônomo Para Captura de Imagens</w:t>
      </w:r>
    </w:p>
    <w:p w14:paraId="49C0D74A" w14:textId="77777777" w:rsidR="006A7735" w:rsidRPr="00B349EF" w:rsidRDefault="006A7735" w:rsidP="006A7735">
      <w:pPr>
        <w:pStyle w:val="Corpodotextocomrecuo"/>
        <w:ind w:firstLine="0"/>
        <w:jc w:val="left"/>
        <w:rPr>
          <w:lang w:val="en-US"/>
        </w:rPr>
      </w:pPr>
      <w:r w:rsidRPr="00B349EF">
        <w:rPr>
          <w:lang w:val="en-US"/>
        </w:rPr>
        <w:t xml:space="preserve">SD - </w:t>
      </w:r>
      <w:r w:rsidRPr="00B349EF">
        <w:rPr>
          <w:i/>
          <w:lang w:val="en-US"/>
        </w:rPr>
        <w:t>Secure Digital</w:t>
      </w:r>
    </w:p>
    <w:p w14:paraId="0610188A" w14:textId="77777777" w:rsidR="006A7735" w:rsidRPr="00B349EF" w:rsidRDefault="006A7735" w:rsidP="006A7735">
      <w:pPr>
        <w:pStyle w:val="Corpodotextocomrecuo"/>
        <w:ind w:firstLine="0"/>
        <w:jc w:val="left"/>
        <w:rPr>
          <w:lang w:val="en-US"/>
        </w:rPr>
      </w:pPr>
      <w:r w:rsidRPr="00B349EF">
        <w:rPr>
          <w:lang w:val="en-US"/>
        </w:rPr>
        <w:t xml:space="preserve">VGA - </w:t>
      </w:r>
      <w:r w:rsidRPr="00B349EF">
        <w:rPr>
          <w:i/>
          <w:lang w:val="en-US"/>
        </w:rPr>
        <w:t>Video Graphics Array</w:t>
      </w:r>
    </w:p>
    <w:p w14:paraId="328A13C4" w14:textId="77777777" w:rsidR="006A7735" w:rsidRPr="006A7735" w:rsidRDefault="006A7735" w:rsidP="006A7735">
      <w:pPr>
        <w:pStyle w:val="Corpodotextocomrecuo"/>
        <w:ind w:firstLine="0"/>
        <w:jc w:val="left"/>
      </w:pPr>
      <w:r w:rsidRPr="006A7735">
        <w:t>TCC - Trabalho de Conclusão de Curso</w:t>
      </w:r>
    </w:p>
    <w:p w14:paraId="7625116E" w14:textId="77777777" w:rsidR="006A7735" w:rsidRPr="00B349EF" w:rsidRDefault="006A7735" w:rsidP="006A7735">
      <w:pPr>
        <w:pStyle w:val="Corpodotextocomrecuo"/>
        <w:ind w:firstLine="0"/>
        <w:jc w:val="left"/>
        <w:rPr>
          <w:lang w:val="en-US"/>
        </w:rPr>
      </w:pPr>
      <w:r w:rsidRPr="00B349EF">
        <w:rPr>
          <w:lang w:val="en-US"/>
        </w:rPr>
        <w:t xml:space="preserve">FIFO </w:t>
      </w:r>
      <w:proofErr w:type="gramStart"/>
      <w:r w:rsidRPr="00B349EF">
        <w:rPr>
          <w:lang w:val="en-US"/>
        </w:rPr>
        <w:t>-”First</w:t>
      </w:r>
      <w:proofErr w:type="gramEnd"/>
      <w:r w:rsidRPr="00B349EF">
        <w:rPr>
          <w:lang w:val="en-US"/>
        </w:rPr>
        <w:t xml:space="preserve"> In, First Out”</w:t>
      </w:r>
    </w:p>
    <w:p w14:paraId="23C12564" w14:textId="4DC5C8D0" w:rsidR="00964B75" w:rsidRDefault="006A7735" w:rsidP="006A7735">
      <w:pPr>
        <w:pStyle w:val="Corpodotextocomrecuo"/>
        <w:ind w:firstLine="0"/>
        <w:jc w:val="left"/>
        <w:rPr>
          <w:i/>
        </w:rPr>
      </w:pPr>
      <w:r w:rsidRPr="006A7735">
        <w:t xml:space="preserve">RAW - </w:t>
      </w:r>
      <w:r w:rsidRPr="006A7735">
        <w:rPr>
          <w:i/>
        </w:rPr>
        <w:t>Read And Write</w:t>
      </w:r>
    </w:p>
    <w:p w14:paraId="37B5A349" w14:textId="179052CA" w:rsidR="006E60A6" w:rsidRPr="006A7735" w:rsidRDefault="006E60A6" w:rsidP="006A7735">
      <w:pPr>
        <w:pStyle w:val="Corpodotextocomrecuo"/>
        <w:ind w:firstLine="0"/>
        <w:jc w:val="left"/>
        <w:rPr>
          <w:i/>
        </w:rPr>
      </w:pPr>
    </w:p>
    <w:p w14:paraId="5ADFBA52" w14:textId="77777777" w:rsidR="00964B75" w:rsidRPr="006A7735" w:rsidRDefault="00964B75" w:rsidP="006A7735">
      <w:pPr>
        <w:pStyle w:val="Corpodotextocomrecuo"/>
        <w:ind w:firstLine="0"/>
        <w:jc w:val="left"/>
      </w:pPr>
    </w:p>
    <w:p w14:paraId="7A541494" w14:textId="77777777" w:rsidR="00964B75" w:rsidRPr="006A7735" w:rsidRDefault="00964B75" w:rsidP="006A7735">
      <w:pPr>
        <w:pStyle w:val="Corpodotextocomrecuo"/>
        <w:ind w:firstLine="0"/>
        <w:jc w:val="left"/>
      </w:pPr>
    </w:p>
    <w:p w14:paraId="3B691DAA" w14:textId="77777777" w:rsidR="00964B75" w:rsidRPr="006E60A6" w:rsidRDefault="00964B75" w:rsidP="006A7735">
      <w:pPr>
        <w:jc w:val="left"/>
        <w:rPr>
          <w:b/>
          <w:sz w:val="32"/>
          <w:szCs w:val="32"/>
        </w:rPr>
      </w:pPr>
    </w:p>
    <w:p w14:paraId="0B5B4ADF" w14:textId="77777777" w:rsidR="00964B75" w:rsidRPr="006E60A6" w:rsidRDefault="00964B75" w:rsidP="001D2884">
      <w:pPr>
        <w:jc w:val="center"/>
        <w:rPr>
          <w:b/>
          <w:sz w:val="32"/>
          <w:szCs w:val="32"/>
        </w:rPr>
      </w:pPr>
    </w:p>
    <w:p w14:paraId="57B80332" w14:textId="77777777" w:rsidR="00964B75" w:rsidRPr="006E60A6" w:rsidRDefault="00964B75" w:rsidP="001D2884">
      <w:pPr>
        <w:jc w:val="center"/>
        <w:rPr>
          <w:b/>
          <w:sz w:val="32"/>
          <w:szCs w:val="32"/>
        </w:rPr>
      </w:pPr>
    </w:p>
    <w:p w14:paraId="6F40535E" w14:textId="77777777" w:rsidR="00964B75" w:rsidRPr="006E60A6" w:rsidRDefault="00964B75" w:rsidP="001D2884">
      <w:pPr>
        <w:jc w:val="center"/>
        <w:rPr>
          <w:b/>
          <w:sz w:val="32"/>
          <w:szCs w:val="32"/>
        </w:rPr>
      </w:pPr>
    </w:p>
    <w:p w14:paraId="392383BA" w14:textId="77777777" w:rsidR="00964B75" w:rsidRPr="006E60A6" w:rsidRDefault="00964B75" w:rsidP="001D2884">
      <w:pPr>
        <w:jc w:val="center"/>
        <w:rPr>
          <w:b/>
          <w:sz w:val="32"/>
          <w:szCs w:val="32"/>
        </w:rPr>
      </w:pPr>
    </w:p>
    <w:p w14:paraId="550248CF" w14:textId="77777777" w:rsidR="00964B75" w:rsidRPr="006E60A6" w:rsidRDefault="00964B75" w:rsidP="001D2884">
      <w:pPr>
        <w:jc w:val="center"/>
        <w:rPr>
          <w:b/>
          <w:sz w:val="32"/>
          <w:szCs w:val="32"/>
        </w:rPr>
      </w:pPr>
    </w:p>
    <w:p w14:paraId="23BA346B" w14:textId="77777777" w:rsidR="00964B75" w:rsidRPr="006E60A6" w:rsidRDefault="00964B75" w:rsidP="001D2884">
      <w:pPr>
        <w:jc w:val="center"/>
        <w:rPr>
          <w:b/>
          <w:sz w:val="32"/>
          <w:szCs w:val="32"/>
        </w:rPr>
      </w:pPr>
    </w:p>
    <w:p w14:paraId="0C8A4B2B" w14:textId="77777777" w:rsidR="00964B75" w:rsidRPr="006E60A6" w:rsidRDefault="00964B75" w:rsidP="001D2884">
      <w:pPr>
        <w:jc w:val="center"/>
        <w:rPr>
          <w:b/>
          <w:sz w:val="32"/>
          <w:szCs w:val="32"/>
        </w:rPr>
      </w:pPr>
    </w:p>
    <w:p w14:paraId="2FA7C28F" w14:textId="77777777" w:rsidR="00964B75" w:rsidRPr="006E60A6" w:rsidRDefault="00964B75" w:rsidP="001D2884">
      <w:pPr>
        <w:jc w:val="center"/>
        <w:rPr>
          <w:b/>
          <w:sz w:val="32"/>
          <w:szCs w:val="32"/>
        </w:rPr>
      </w:pPr>
    </w:p>
    <w:p w14:paraId="0B490B8A" w14:textId="77777777" w:rsidR="00964B75" w:rsidRPr="006E60A6" w:rsidRDefault="00964B75" w:rsidP="001D2884">
      <w:pPr>
        <w:jc w:val="center"/>
        <w:rPr>
          <w:b/>
          <w:sz w:val="32"/>
          <w:szCs w:val="32"/>
        </w:rPr>
      </w:pPr>
    </w:p>
    <w:p w14:paraId="698D6D8E" w14:textId="77777777" w:rsidR="00964B75" w:rsidRPr="006E60A6" w:rsidRDefault="00964B75" w:rsidP="001D2884">
      <w:pPr>
        <w:jc w:val="center"/>
        <w:rPr>
          <w:b/>
          <w:sz w:val="32"/>
          <w:szCs w:val="32"/>
        </w:rPr>
      </w:pPr>
    </w:p>
    <w:p w14:paraId="29C09627" w14:textId="77777777" w:rsidR="00964B75" w:rsidRPr="006E60A6" w:rsidRDefault="00964B75" w:rsidP="001D2884">
      <w:pPr>
        <w:jc w:val="center"/>
        <w:rPr>
          <w:b/>
          <w:sz w:val="32"/>
          <w:szCs w:val="32"/>
        </w:rPr>
      </w:pPr>
    </w:p>
    <w:p w14:paraId="44A1A359" w14:textId="2585DA66" w:rsidR="003A0D96" w:rsidRPr="006E60A6" w:rsidRDefault="00975B43" w:rsidP="001D2884">
      <w:pPr>
        <w:jc w:val="center"/>
        <w:rPr>
          <w:b/>
          <w:sz w:val="32"/>
          <w:szCs w:val="32"/>
        </w:rPr>
      </w:pPr>
      <w:r w:rsidRPr="006E60A6">
        <w:rPr>
          <w:b/>
          <w:sz w:val="32"/>
          <w:szCs w:val="32"/>
        </w:rPr>
        <w:t>SUMÁRIO</w:t>
      </w:r>
    </w:p>
    <w:p w14:paraId="7194DBDC" w14:textId="77777777" w:rsidR="00605B25" w:rsidRPr="006E60A6" w:rsidRDefault="00605B25" w:rsidP="001D2884">
      <w:pPr>
        <w:jc w:val="center"/>
        <w:rPr>
          <w:b/>
          <w:sz w:val="32"/>
          <w:szCs w:val="32"/>
        </w:rPr>
      </w:pPr>
    </w:p>
    <w:p w14:paraId="769D0D3C" w14:textId="77777777" w:rsidR="00605B25" w:rsidRPr="006E60A6" w:rsidRDefault="00605B25" w:rsidP="001D2884">
      <w:pPr>
        <w:jc w:val="center"/>
        <w:rPr>
          <w:b/>
          <w:sz w:val="32"/>
          <w:szCs w:val="32"/>
        </w:rPr>
      </w:pPr>
    </w:p>
    <w:p w14:paraId="36380624" w14:textId="6B0819F7" w:rsidR="008F0509" w:rsidRDefault="00821B42">
      <w:pPr>
        <w:pStyle w:val="TOC1"/>
        <w:tabs>
          <w:tab w:val="left" w:pos="480"/>
          <w:tab w:val="right" w:leader="dot" w:pos="9061"/>
        </w:tabs>
        <w:rPr>
          <w:rFonts w:asciiTheme="minorHAnsi" w:eastAsiaTheme="minorEastAsia" w:hAnsiTheme="minorHAnsi" w:cstheme="minorBidi"/>
          <w:b w:val="0"/>
          <w:bCs w:val="0"/>
          <w:caps w:val="0"/>
          <w:noProof/>
          <w:sz w:val="22"/>
          <w:szCs w:val="22"/>
          <w:lang w:eastAsia="pt-BR"/>
        </w:rPr>
      </w:pPr>
      <w:r>
        <w:rPr>
          <w:rFonts w:cs="Times New Roman"/>
          <w:i/>
          <w:iCs/>
          <w:szCs w:val="24"/>
        </w:rPr>
        <w:fldChar w:fldCharType="begin"/>
      </w:r>
      <w:r>
        <w:rPr>
          <w:rFonts w:cs="Times New Roman"/>
          <w:i/>
          <w:iCs/>
          <w:szCs w:val="24"/>
        </w:rPr>
        <w:instrText xml:space="preserve"> TOC \o "1-5" \h \z \u </w:instrText>
      </w:r>
      <w:r>
        <w:rPr>
          <w:rFonts w:cs="Times New Roman"/>
          <w:i/>
          <w:iCs/>
          <w:szCs w:val="24"/>
        </w:rPr>
        <w:fldChar w:fldCharType="separate"/>
      </w:r>
      <w:hyperlink w:anchor="_Toc10850168" w:history="1">
        <w:r w:rsidR="008F0509" w:rsidRPr="00A42C9A">
          <w:rPr>
            <w:rStyle w:val="Hyperlink"/>
            <w:noProof/>
          </w:rPr>
          <w:t>1</w:t>
        </w:r>
        <w:r w:rsidR="008F0509">
          <w:rPr>
            <w:rFonts w:asciiTheme="minorHAnsi" w:eastAsiaTheme="minorEastAsia" w:hAnsiTheme="minorHAnsi" w:cstheme="minorBidi"/>
            <w:b w:val="0"/>
            <w:bCs w:val="0"/>
            <w:caps w:val="0"/>
            <w:noProof/>
            <w:sz w:val="22"/>
            <w:szCs w:val="22"/>
            <w:lang w:eastAsia="pt-BR"/>
          </w:rPr>
          <w:tab/>
        </w:r>
        <w:r w:rsidR="008F0509" w:rsidRPr="00A42C9A">
          <w:rPr>
            <w:rStyle w:val="Hyperlink"/>
            <w:noProof/>
          </w:rPr>
          <w:t>INTRODUÇÃO</w:t>
        </w:r>
        <w:r w:rsidR="008F0509">
          <w:rPr>
            <w:noProof/>
            <w:webHidden/>
          </w:rPr>
          <w:tab/>
        </w:r>
        <w:r w:rsidR="008F0509">
          <w:rPr>
            <w:noProof/>
            <w:webHidden/>
          </w:rPr>
          <w:fldChar w:fldCharType="begin"/>
        </w:r>
        <w:r w:rsidR="008F0509">
          <w:rPr>
            <w:noProof/>
            <w:webHidden/>
          </w:rPr>
          <w:instrText xml:space="preserve"> PAGEREF _Toc10850168 \h </w:instrText>
        </w:r>
        <w:r w:rsidR="008F0509">
          <w:rPr>
            <w:noProof/>
            <w:webHidden/>
          </w:rPr>
        </w:r>
        <w:r w:rsidR="008F0509">
          <w:rPr>
            <w:noProof/>
            <w:webHidden/>
          </w:rPr>
          <w:fldChar w:fldCharType="separate"/>
        </w:r>
        <w:r w:rsidR="008F0509">
          <w:rPr>
            <w:noProof/>
            <w:webHidden/>
          </w:rPr>
          <w:t>11</w:t>
        </w:r>
        <w:r w:rsidR="008F0509">
          <w:rPr>
            <w:noProof/>
            <w:webHidden/>
          </w:rPr>
          <w:fldChar w:fldCharType="end"/>
        </w:r>
      </w:hyperlink>
    </w:p>
    <w:p w14:paraId="1E506906" w14:textId="297DD952" w:rsidR="008F0509" w:rsidRDefault="00B349EF">
      <w:pPr>
        <w:pStyle w:val="TOC1"/>
        <w:tabs>
          <w:tab w:val="left" w:pos="480"/>
          <w:tab w:val="right" w:leader="dot" w:pos="9061"/>
        </w:tabs>
        <w:rPr>
          <w:rFonts w:asciiTheme="minorHAnsi" w:eastAsiaTheme="minorEastAsia" w:hAnsiTheme="minorHAnsi" w:cstheme="minorBidi"/>
          <w:b w:val="0"/>
          <w:bCs w:val="0"/>
          <w:caps w:val="0"/>
          <w:noProof/>
          <w:sz w:val="22"/>
          <w:szCs w:val="22"/>
          <w:lang w:eastAsia="pt-BR"/>
        </w:rPr>
      </w:pPr>
      <w:hyperlink w:anchor="_Toc10850169" w:history="1">
        <w:r w:rsidR="008F0509" w:rsidRPr="00A42C9A">
          <w:rPr>
            <w:rStyle w:val="Hyperlink"/>
            <w:noProof/>
          </w:rPr>
          <w:t>2</w:t>
        </w:r>
        <w:r w:rsidR="008F0509">
          <w:rPr>
            <w:rFonts w:asciiTheme="minorHAnsi" w:eastAsiaTheme="minorEastAsia" w:hAnsiTheme="minorHAnsi" w:cstheme="minorBidi"/>
            <w:b w:val="0"/>
            <w:bCs w:val="0"/>
            <w:caps w:val="0"/>
            <w:noProof/>
            <w:sz w:val="22"/>
            <w:szCs w:val="22"/>
            <w:lang w:eastAsia="pt-BR"/>
          </w:rPr>
          <w:tab/>
        </w:r>
        <w:r w:rsidR="008F0509" w:rsidRPr="00A42C9A">
          <w:rPr>
            <w:rStyle w:val="Hyperlink"/>
            <w:noProof/>
          </w:rPr>
          <w:t>objetivos</w:t>
        </w:r>
        <w:r w:rsidR="008F0509">
          <w:rPr>
            <w:noProof/>
            <w:webHidden/>
          </w:rPr>
          <w:tab/>
        </w:r>
        <w:r w:rsidR="008F0509">
          <w:rPr>
            <w:noProof/>
            <w:webHidden/>
          </w:rPr>
          <w:fldChar w:fldCharType="begin"/>
        </w:r>
        <w:r w:rsidR="008F0509">
          <w:rPr>
            <w:noProof/>
            <w:webHidden/>
          </w:rPr>
          <w:instrText xml:space="preserve"> PAGEREF _Toc10850169 \h </w:instrText>
        </w:r>
        <w:r w:rsidR="008F0509">
          <w:rPr>
            <w:noProof/>
            <w:webHidden/>
          </w:rPr>
        </w:r>
        <w:r w:rsidR="008F0509">
          <w:rPr>
            <w:noProof/>
            <w:webHidden/>
          </w:rPr>
          <w:fldChar w:fldCharType="separate"/>
        </w:r>
        <w:r w:rsidR="008F0509">
          <w:rPr>
            <w:noProof/>
            <w:webHidden/>
          </w:rPr>
          <w:t>12</w:t>
        </w:r>
        <w:r w:rsidR="008F0509">
          <w:rPr>
            <w:noProof/>
            <w:webHidden/>
          </w:rPr>
          <w:fldChar w:fldCharType="end"/>
        </w:r>
      </w:hyperlink>
    </w:p>
    <w:p w14:paraId="0DD9D73C" w14:textId="21BF046F" w:rsidR="008F0509" w:rsidRDefault="00B349EF">
      <w:pPr>
        <w:pStyle w:val="TOC2"/>
        <w:tabs>
          <w:tab w:val="left" w:pos="960"/>
          <w:tab w:val="right" w:leader="dot" w:pos="9061"/>
        </w:tabs>
        <w:rPr>
          <w:rFonts w:asciiTheme="minorHAnsi" w:eastAsiaTheme="minorEastAsia" w:hAnsiTheme="minorHAnsi" w:cstheme="minorBidi"/>
          <w:smallCaps w:val="0"/>
          <w:noProof/>
          <w:sz w:val="22"/>
          <w:szCs w:val="22"/>
          <w:lang w:eastAsia="pt-BR"/>
        </w:rPr>
      </w:pPr>
      <w:hyperlink w:anchor="_Toc10850170" w:history="1">
        <w:r w:rsidR="008F0509" w:rsidRPr="00A42C9A">
          <w:rPr>
            <w:rStyle w:val="Hyperlink"/>
            <w:noProof/>
          </w:rPr>
          <w:t>2.1</w:t>
        </w:r>
        <w:r w:rsidR="008F0509">
          <w:rPr>
            <w:rFonts w:asciiTheme="minorHAnsi" w:eastAsiaTheme="minorEastAsia" w:hAnsiTheme="minorHAnsi" w:cstheme="minorBidi"/>
            <w:smallCaps w:val="0"/>
            <w:noProof/>
            <w:sz w:val="22"/>
            <w:szCs w:val="22"/>
            <w:lang w:eastAsia="pt-BR"/>
          </w:rPr>
          <w:tab/>
        </w:r>
        <w:r w:rsidR="008F0509" w:rsidRPr="00A42C9A">
          <w:rPr>
            <w:rStyle w:val="Hyperlink"/>
            <w:noProof/>
          </w:rPr>
          <w:t>objetivo geral</w:t>
        </w:r>
        <w:r w:rsidR="008F0509">
          <w:rPr>
            <w:noProof/>
            <w:webHidden/>
          </w:rPr>
          <w:tab/>
        </w:r>
        <w:r w:rsidR="008F0509">
          <w:rPr>
            <w:noProof/>
            <w:webHidden/>
          </w:rPr>
          <w:fldChar w:fldCharType="begin"/>
        </w:r>
        <w:r w:rsidR="008F0509">
          <w:rPr>
            <w:noProof/>
            <w:webHidden/>
          </w:rPr>
          <w:instrText xml:space="preserve"> PAGEREF _Toc10850170 \h </w:instrText>
        </w:r>
        <w:r w:rsidR="008F0509">
          <w:rPr>
            <w:noProof/>
            <w:webHidden/>
          </w:rPr>
        </w:r>
        <w:r w:rsidR="008F0509">
          <w:rPr>
            <w:noProof/>
            <w:webHidden/>
          </w:rPr>
          <w:fldChar w:fldCharType="separate"/>
        </w:r>
        <w:r w:rsidR="008F0509">
          <w:rPr>
            <w:noProof/>
            <w:webHidden/>
          </w:rPr>
          <w:t>12</w:t>
        </w:r>
        <w:r w:rsidR="008F0509">
          <w:rPr>
            <w:noProof/>
            <w:webHidden/>
          </w:rPr>
          <w:fldChar w:fldCharType="end"/>
        </w:r>
      </w:hyperlink>
    </w:p>
    <w:p w14:paraId="7922DA48" w14:textId="447AE49C" w:rsidR="008F0509" w:rsidRDefault="00B349EF">
      <w:pPr>
        <w:pStyle w:val="TOC2"/>
        <w:tabs>
          <w:tab w:val="left" w:pos="960"/>
          <w:tab w:val="right" w:leader="dot" w:pos="9061"/>
        </w:tabs>
        <w:rPr>
          <w:rFonts w:asciiTheme="minorHAnsi" w:eastAsiaTheme="minorEastAsia" w:hAnsiTheme="minorHAnsi" w:cstheme="minorBidi"/>
          <w:smallCaps w:val="0"/>
          <w:noProof/>
          <w:sz w:val="22"/>
          <w:szCs w:val="22"/>
          <w:lang w:eastAsia="pt-BR"/>
        </w:rPr>
      </w:pPr>
      <w:hyperlink w:anchor="_Toc10850171" w:history="1">
        <w:r w:rsidR="008F0509" w:rsidRPr="00A42C9A">
          <w:rPr>
            <w:rStyle w:val="Hyperlink"/>
            <w:noProof/>
          </w:rPr>
          <w:t>2.2</w:t>
        </w:r>
        <w:r w:rsidR="008F0509">
          <w:rPr>
            <w:rFonts w:asciiTheme="minorHAnsi" w:eastAsiaTheme="minorEastAsia" w:hAnsiTheme="minorHAnsi" w:cstheme="minorBidi"/>
            <w:smallCaps w:val="0"/>
            <w:noProof/>
            <w:sz w:val="22"/>
            <w:szCs w:val="22"/>
            <w:lang w:eastAsia="pt-BR"/>
          </w:rPr>
          <w:tab/>
        </w:r>
        <w:r w:rsidR="008F0509" w:rsidRPr="00A42C9A">
          <w:rPr>
            <w:rStyle w:val="Hyperlink"/>
            <w:noProof/>
          </w:rPr>
          <w:t>objetivoS específicos</w:t>
        </w:r>
        <w:r w:rsidR="008F0509">
          <w:rPr>
            <w:noProof/>
            <w:webHidden/>
          </w:rPr>
          <w:tab/>
        </w:r>
        <w:r w:rsidR="008F0509">
          <w:rPr>
            <w:noProof/>
            <w:webHidden/>
          </w:rPr>
          <w:fldChar w:fldCharType="begin"/>
        </w:r>
        <w:r w:rsidR="008F0509">
          <w:rPr>
            <w:noProof/>
            <w:webHidden/>
          </w:rPr>
          <w:instrText xml:space="preserve"> PAGEREF _Toc10850171 \h </w:instrText>
        </w:r>
        <w:r w:rsidR="008F0509">
          <w:rPr>
            <w:noProof/>
            <w:webHidden/>
          </w:rPr>
        </w:r>
        <w:r w:rsidR="008F0509">
          <w:rPr>
            <w:noProof/>
            <w:webHidden/>
          </w:rPr>
          <w:fldChar w:fldCharType="separate"/>
        </w:r>
        <w:r w:rsidR="008F0509">
          <w:rPr>
            <w:noProof/>
            <w:webHidden/>
          </w:rPr>
          <w:t>12</w:t>
        </w:r>
        <w:r w:rsidR="008F0509">
          <w:rPr>
            <w:noProof/>
            <w:webHidden/>
          </w:rPr>
          <w:fldChar w:fldCharType="end"/>
        </w:r>
      </w:hyperlink>
    </w:p>
    <w:p w14:paraId="491CF2EB" w14:textId="5A997F6B" w:rsidR="008F0509" w:rsidRDefault="00B349EF">
      <w:pPr>
        <w:pStyle w:val="TOC1"/>
        <w:tabs>
          <w:tab w:val="left" w:pos="480"/>
          <w:tab w:val="right" w:leader="dot" w:pos="9061"/>
        </w:tabs>
        <w:rPr>
          <w:rFonts w:asciiTheme="minorHAnsi" w:eastAsiaTheme="minorEastAsia" w:hAnsiTheme="minorHAnsi" w:cstheme="minorBidi"/>
          <w:b w:val="0"/>
          <w:bCs w:val="0"/>
          <w:caps w:val="0"/>
          <w:noProof/>
          <w:sz w:val="22"/>
          <w:szCs w:val="22"/>
          <w:lang w:eastAsia="pt-BR"/>
        </w:rPr>
      </w:pPr>
      <w:hyperlink w:anchor="_Toc10850172" w:history="1">
        <w:r w:rsidR="008F0509" w:rsidRPr="00A42C9A">
          <w:rPr>
            <w:rStyle w:val="Hyperlink"/>
            <w:noProof/>
          </w:rPr>
          <w:t>3</w:t>
        </w:r>
        <w:r w:rsidR="008F0509">
          <w:rPr>
            <w:rFonts w:asciiTheme="minorHAnsi" w:eastAsiaTheme="minorEastAsia" w:hAnsiTheme="minorHAnsi" w:cstheme="minorBidi"/>
            <w:b w:val="0"/>
            <w:bCs w:val="0"/>
            <w:caps w:val="0"/>
            <w:noProof/>
            <w:sz w:val="22"/>
            <w:szCs w:val="22"/>
            <w:lang w:eastAsia="pt-BR"/>
          </w:rPr>
          <w:tab/>
        </w:r>
        <w:r w:rsidR="008F0509" w:rsidRPr="00A42C9A">
          <w:rPr>
            <w:rStyle w:val="Hyperlink"/>
            <w:noProof/>
          </w:rPr>
          <w:t>JUSTIFICATIVA E RELEVÂNCIA</w:t>
        </w:r>
        <w:r w:rsidR="008F0509">
          <w:rPr>
            <w:noProof/>
            <w:webHidden/>
          </w:rPr>
          <w:tab/>
        </w:r>
        <w:r w:rsidR="008F0509">
          <w:rPr>
            <w:noProof/>
            <w:webHidden/>
          </w:rPr>
          <w:fldChar w:fldCharType="begin"/>
        </w:r>
        <w:r w:rsidR="008F0509">
          <w:rPr>
            <w:noProof/>
            <w:webHidden/>
          </w:rPr>
          <w:instrText xml:space="preserve"> PAGEREF _Toc10850172 \h </w:instrText>
        </w:r>
        <w:r w:rsidR="008F0509">
          <w:rPr>
            <w:noProof/>
            <w:webHidden/>
          </w:rPr>
        </w:r>
        <w:r w:rsidR="008F0509">
          <w:rPr>
            <w:noProof/>
            <w:webHidden/>
          </w:rPr>
          <w:fldChar w:fldCharType="separate"/>
        </w:r>
        <w:r w:rsidR="008F0509">
          <w:rPr>
            <w:noProof/>
            <w:webHidden/>
          </w:rPr>
          <w:t>12</w:t>
        </w:r>
        <w:r w:rsidR="008F0509">
          <w:rPr>
            <w:noProof/>
            <w:webHidden/>
          </w:rPr>
          <w:fldChar w:fldCharType="end"/>
        </w:r>
      </w:hyperlink>
    </w:p>
    <w:p w14:paraId="769FF776" w14:textId="62EC328F" w:rsidR="008F0509" w:rsidRDefault="00B349EF">
      <w:pPr>
        <w:pStyle w:val="TOC1"/>
        <w:tabs>
          <w:tab w:val="left" w:pos="480"/>
          <w:tab w:val="right" w:leader="dot" w:pos="9061"/>
        </w:tabs>
        <w:rPr>
          <w:rFonts w:asciiTheme="minorHAnsi" w:eastAsiaTheme="minorEastAsia" w:hAnsiTheme="minorHAnsi" w:cstheme="minorBidi"/>
          <w:b w:val="0"/>
          <w:bCs w:val="0"/>
          <w:caps w:val="0"/>
          <w:noProof/>
          <w:sz w:val="22"/>
          <w:szCs w:val="22"/>
          <w:lang w:eastAsia="pt-BR"/>
        </w:rPr>
      </w:pPr>
      <w:hyperlink w:anchor="_Toc10850173" w:history="1">
        <w:r w:rsidR="008F0509" w:rsidRPr="00A42C9A">
          <w:rPr>
            <w:rStyle w:val="Hyperlink"/>
            <w:noProof/>
          </w:rPr>
          <w:t>4</w:t>
        </w:r>
        <w:r w:rsidR="008F0509">
          <w:rPr>
            <w:rFonts w:asciiTheme="minorHAnsi" w:eastAsiaTheme="minorEastAsia" w:hAnsiTheme="minorHAnsi" w:cstheme="minorBidi"/>
            <w:b w:val="0"/>
            <w:bCs w:val="0"/>
            <w:caps w:val="0"/>
            <w:noProof/>
            <w:sz w:val="22"/>
            <w:szCs w:val="22"/>
            <w:lang w:eastAsia="pt-BR"/>
          </w:rPr>
          <w:tab/>
        </w:r>
        <w:r w:rsidR="008F0509" w:rsidRPr="00A42C9A">
          <w:rPr>
            <w:rStyle w:val="Hyperlink"/>
            <w:noProof/>
          </w:rPr>
          <w:t>Materiais e métodos</w:t>
        </w:r>
        <w:r w:rsidR="008F0509">
          <w:rPr>
            <w:noProof/>
            <w:webHidden/>
          </w:rPr>
          <w:tab/>
        </w:r>
        <w:r w:rsidR="008F0509">
          <w:rPr>
            <w:noProof/>
            <w:webHidden/>
          </w:rPr>
          <w:fldChar w:fldCharType="begin"/>
        </w:r>
        <w:r w:rsidR="008F0509">
          <w:rPr>
            <w:noProof/>
            <w:webHidden/>
          </w:rPr>
          <w:instrText xml:space="preserve"> PAGEREF _Toc10850173 \h </w:instrText>
        </w:r>
        <w:r w:rsidR="008F0509">
          <w:rPr>
            <w:noProof/>
            <w:webHidden/>
          </w:rPr>
        </w:r>
        <w:r w:rsidR="008F0509">
          <w:rPr>
            <w:noProof/>
            <w:webHidden/>
          </w:rPr>
          <w:fldChar w:fldCharType="separate"/>
        </w:r>
        <w:r w:rsidR="008F0509">
          <w:rPr>
            <w:noProof/>
            <w:webHidden/>
          </w:rPr>
          <w:t>13</w:t>
        </w:r>
        <w:r w:rsidR="008F0509">
          <w:rPr>
            <w:noProof/>
            <w:webHidden/>
          </w:rPr>
          <w:fldChar w:fldCharType="end"/>
        </w:r>
      </w:hyperlink>
    </w:p>
    <w:p w14:paraId="71E55EC1" w14:textId="796B2A55" w:rsidR="008F0509" w:rsidRDefault="00B349EF">
      <w:pPr>
        <w:pStyle w:val="TOC2"/>
        <w:tabs>
          <w:tab w:val="left" w:pos="960"/>
          <w:tab w:val="right" w:leader="dot" w:pos="9061"/>
        </w:tabs>
        <w:rPr>
          <w:rFonts w:asciiTheme="minorHAnsi" w:eastAsiaTheme="minorEastAsia" w:hAnsiTheme="minorHAnsi" w:cstheme="minorBidi"/>
          <w:smallCaps w:val="0"/>
          <w:noProof/>
          <w:sz w:val="22"/>
          <w:szCs w:val="22"/>
          <w:lang w:eastAsia="pt-BR"/>
        </w:rPr>
      </w:pPr>
      <w:hyperlink w:anchor="_Toc10850174" w:history="1">
        <w:r w:rsidR="008F0509" w:rsidRPr="00A42C9A">
          <w:rPr>
            <w:rStyle w:val="Hyperlink"/>
            <w:noProof/>
          </w:rPr>
          <w:t>4.1</w:t>
        </w:r>
        <w:r w:rsidR="008F0509">
          <w:rPr>
            <w:rFonts w:asciiTheme="minorHAnsi" w:eastAsiaTheme="minorEastAsia" w:hAnsiTheme="minorHAnsi" w:cstheme="minorBidi"/>
            <w:smallCaps w:val="0"/>
            <w:noProof/>
            <w:sz w:val="22"/>
            <w:szCs w:val="22"/>
            <w:lang w:eastAsia="pt-BR"/>
          </w:rPr>
          <w:tab/>
        </w:r>
        <w:r w:rsidR="008F0509" w:rsidRPr="00A42C9A">
          <w:rPr>
            <w:rStyle w:val="Hyperlink"/>
            <w:noProof/>
          </w:rPr>
          <w:t>Equipamentos</w:t>
        </w:r>
        <w:r w:rsidR="008F0509">
          <w:rPr>
            <w:noProof/>
            <w:webHidden/>
          </w:rPr>
          <w:tab/>
        </w:r>
        <w:r w:rsidR="008F0509">
          <w:rPr>
            <w:noProof/>
            <w:webHidden/>
          </w:rPr>
          <w:fldChar w:fldCharType="begin"/>
        </w:r>
        <w:r w:rsidR="008F0509">
          <w:rPr>
            <w:noProof/>
            <w:webHidden/>
          </w:rPr>
          <w:instrText xml:space="preserve"> PAGEREF _Toc10850174 \h </w:instrText>
        </w:r>
        <w:r w:rsidR="008F0509">
          <w:rPr>
            <w:noProof/>
            <w:webHidden/>
          </w:rPr>
        </w:r>
        <w:r w:rsidR="008F0509">
          <w:rPr>
            <w:noProof/>
            <w:webHidden/>
          </w:rPr>
          <w:fldChar w:fldCharType="separate"/>
        </w:r>
        <w:r w:rsidR="008F0509">
          <w:rPr>
            <w:noProof/>
            <w:webHidden/>
          </w:rPr>
          <w:t>14</w:t>
        </w:r>
        <w:r w:rsidR="008F0509">
          <w:rPr>
            <w:noProof/>
            <w:webHidden/>
          </w:rPr>
          <w:fldChar w:fldCharType="end"/>
        </w:r>
      </w:hyperlink>
    </w:p>
    <w:p w14:paraId="0770F9BE" w14:textId="3A14B510" w:rsidR="008F0509" w:rsidRDefault="00B349EF">
      <w:pPr>
        <w:pStyle w:val="TOC3"/>
        <w:tabs>
          <w:tab w:val="left" w:pos="1200"/>
          <w:tab w:val="right" w:leader="dot" w:pos="9061"/>
        </w:tabs>
        <w:rPr>
          <w:rFonts w:eastAsiaTheme="minorEastAsia" w:cstheme="minorBidi"/>
          <w:i w:val="0"/>
          <w:iCs w:val="0"/>
          <w:noProof/>
          <w:sz w:val="22"/>
          <w:szCs w:val="22"/>
          <w:lang w:eastAsia="pt-BR"/>
        </w:rPr>
      </w:pPr>
      <w:hyperlink w:anchor="_Toc10850175" w:history="1">
        <w:r w:rsidR="008F0509" w:rsidRPr="00A42C9A">
          <w:rPr>
            <w:rStyle w:val="Hyperlink"/>
            <w:noProof/>
          </w:rPr>
          <w:t>4.1.1</w:t>
        </w:r>
        <w:r w:rsidR="008F0509">
          <w:rPr>
            <w:rFonts w:eastAsiaTheme="minorEastAsia" w:cstheme="minorBidi"/>
            <w:i w:val="0"/>
            <w:iCs w:val="0"/>
            <w:noProof/>
            <w:sz w:val="22"/>
            <w:szCs w:val="22"/>
            <w:lang w:eastAsia="pt-BR"/>
          </w:rPr>
          <w:tab/>
        </w:r>
        <w:r w:rsidR="008F0509" w:rsidRPr="00A42C9A">
          <w:rPr>
            <w:rStyle w:val="Hyperlink"/>
            <w:noProof/>
          </w:rPr>
          <w:t>Arduino Mega 2560</w:t>
        </w:r>
        <w:r w:rsidR="008F0509">
          <w:rPr>
            <w:noProof/>
            <w:webHidden/>
          </w:rPr>
          <w:tab/>
        </w:r>
        <w:r w:rsidR="008F0509">
          <w:rPr>
            <w:noProof/>
            <w:webHidden/>
          </w:rPr>
          <w:fldChar w:fldCharType="begin"/>
        </w:r>
        <w:r w:rsidR="008F0509">
          <w:rPr>
            <w:noProof/>
            <w:webHidden/>
          </w:rPr>
          <w:instrText xml:space="preserve"> PAGEREF _Toc10850175 \h </w:instrText>
        </w:r>
        <w:r w:rsidR="008F0509">
          <w:rPr>
            <w:noProof/>
            <w:webHidden/>
          </w:rPr>
        </w:r>
        <w:r w:rsidR="008F0509">
          <w:rPr>
            <w:noProof/>
            <w:webHidden/>
          </w:rPr>
          <w:fldChar w:fldCharType="separate"/>
        </w:r>
        <w:r w:rsidR="008F0509">
          <w:rPr>
            <w:noProof/>
            <w:webHidden/>
          </w:rPr>
          <w:t>14</w:t>
        </w:r>
        <w:r w:rsidR="008F0509">
          <w:rPr>
            <w:noProof/>
            <w:webHidden/>
          </w:rPr>
          <w:fldChar w:fldCharType="end"/>
        </w:r>
      </w:hyperlink>
    </w:p>
    <w:p w14:paraId="1429A998" w14:textId="090369C1" w:rsidR="008F0509" w:rsidRDefault="00B349EF">
      <w:pPr>
        <w:pStyle w:val="TOC3"/>
        <w:tabs>
          <w:tab w:val="left" w:pos="1200"/>
          <w:tab w:val="right" w:leader="dot" w:pos="9061"/>
        </w:tabs>
        <w:rPr>
          <w:rFonts w:eastAsiaTheme="minorEastAsia" w:cstheme="minorBidi"/>
          <w:i w:val="0"/>
          <w:iCs w:val="0"/>
          <w:noProof/>
          <w:sz w:val="22"/>
          <w:szCs w:val="22"/>
          <w:lang w:eastAsia="pt-BR"/>
        </w:rPr>
      </w:pPr>
      <w:hyperlink w:anchor="_Toc10850176" w:history="1">
        <w:r w:rsidR="008F0509" w:rsidRPr="00A42C9A">
          <w:rPr>
            <w:rStyle w:val="Hyperlink"/>
            <w:noProof/>
          </w:rPr>
          <w:t>4.1.2</w:t>
        </w:r>
        <w:r w:rsidR="008F0509">
          <w:rPr>
            <w:rFonts w:eastAsiaTheme="minorEastAsia" w:cstheme="minorBidi"/>
            <w:i w:val="0"/>
            <w:iCs w:val="0"/>
            <w:noProof/>
            <w:sz w:val="22"/>
            <w:szCs w:val="22"/>
            <w:lang w:eastAsia="pt-BR"/>
          </w:rPr>
          <w:tab/>
        </w:r>
        <w:r w:rsidR="008F0509" w:rsidRPr="00A42C9A">
          <w:rPr>
            <w:rStyle w:val="Hyperlink"/>
            <w:noProof/>
          </w:rPr>
          <w:t>Kit chassi 4WD</w:t>
        </w:r>
        <w:r w:rsidR="008F0509">
          <w:rPr>
            <w:noProof/>
            <w:webHidden/>
          </w:rPr>
          <w:tab/>
        </w:r>
        <w:r w:rsidR="008F0509">
          <w:rPr>
            <w:noProof/>
            <w:webHidden/>
          </w:rPr>
          <w:fldChar w:fldCharType="begin"/>
        </w:r>
        <w:r w:rsidR="008F0509">
          <w:rPr>
            <w:noProof/>
            <w:webHidden/>
          </w:rPr>
          <w:instrText xml:space="preserve"> PAGEREF _Toc10850176 \h </w:instrText>
        </w:r>
        <w:r w:rsidR="008F0509">
          <w:rPr>
            <w:noProof/>
            <w:webHidden/>
          </w:rPr>
        </w:r>
        <w:r w:rsidR="008F0509">
          <w:rPr>
            <w:noProof/>
            <w:webHidden/>
          </w:rPr>
          <w:fldChar w:fldCharType="separate"/>
        </w:r>
        <w:r w:rsidR="008F0509">
          <w:rPr>
            <w:noProof/>
            <w:webHidden/>
          </w:rPr>
          <w:t>14</w:t>
        </w:r>
        <w:r w:rsidR="008F0509">
          <w:rPr>
            <w:noProof/>
            <w:webHidden/>
          </w:rPr>
          <w:fldChar w:fldCharType="end"/>
        </w:r>
      </w:hyperlink>
    </w:p>
    <w:p w14:paraId="1D5BEF35" w14:textId="464C250A" w:rsidR="008F0509" w:rsidRDefault="00B349EF">
      <w:pPr>
        <w:pStyle w:val="TOC3"/>
        <w:tabs>
          <w:tab w:val="left" w:pos="1200"/>
          <w:tab w:val="right" w:leader="dot" w:pos="9061"/>
        </w:tabs>
        <w:rPr>
          <w:rFonts w:eastAsiaTheme="minorEastAsia" w:cstheme="minorBidi"/>
          <w:i w:val="0"/>
          <w:iCs w:val="0"/>
          <w:noProof/>
          <w:sz w:val="22"/>
          <w:szCs w:val="22"/>
          <w:lang w:eastAsia="pt-BR"/>
        </w:rPr>
      </w:pPr>
      <w:hyperlink w:anchor="_Toc10850177" w:history="1">
        <w:r w:rsidR="008F0509" w:rsidRPr="00A42C9A">
          <w:rPr>
            <w:rStyle w:val="Hyperlink"/>
            <w:noProof/>
          </w:rPr>
          <w:t>4.1.3</w:t>
        </w:r>
        <w:r w:rsidR="008F0509">
          <w:rPr>
            <w:rFonts w:eastAsiaTheme="minorEastAsia" w:cstheme="minorBidi"/>
            <w:i w:val="0"/>
            <w:iCs w:val="0"/>
            <w:noProof/>
            <w:sz w:val="22"/>
            <w:szCs w:val="22"/>
            <w:lang w:eastAsia="pt-BR"/>
          </w:rPr>
          <w:tab/>
        </w:r>
        <w:r w:rsidR="008F0509" w:rsidRPr="00A42C9A">
          <w:rPr>
            <w:rStyle w:val="Hyperlink"/>
            <w:noProof/>
          </w:rPr>
          <w:t>Jumper</w:t>
        </w:r>
        <w:r w:rsidR="008F0509">
          <w:rPr>
            <w:noProof/>
            <w:webHidden/>
          </w:rPr>
          <w:tab/>
        </w:r>
        <w:r w:rsidR="008F0509">
          <w:rPr>
            <w:noProof/>
            <w:webHidden/>
          </w:rPr>
          <w:fldChar w:fldCharType="begin"/>
        </w:r>
        <w:r w:rsidR="008F0509">
          <w:rPr>
            <w:noProof/>
            <w:webHidden/>
          </w:rPr>
          <w:instrText xml:space="preserve"> PAGEREF _Toc10850177 \h </w:instrText>
        </w:r>
        <w:r w:rsidR="008F0509">
          <w:rPr>
            <w:noProof/>
            <w:webHidden/>
          </w:rPr>
        </w:r>
        <w:r w:rsidR="008F0509">
          <w:rPr>
            <w:noProof/>
            <w:webHidden/>
          </w:rPr>
          <w:fldChar w:fldCharType="separate"/>
        </w:r>
        <w:r w:rsidR="008F0509">
          <w:rPr>
            <w:noProof/>
            <w:webHidden/>
          </w:rPr>
          <w:t>15</w:t>
        </w:r>
        <w:r w:rsidR="008F0509">
          <w:rPr>
            <w:noProof/>
            <w:webHidden/>
          </w:rPr>
          <w:fldChar w:fldCharType="end"/>
        </w:r>
      </w:hyperlink>
    </w:p>
    <w:p w14:paraId="6AF48690" w14:textId="6153ABB3" w:rsidR="008F0509" w:rsidRDefault="00B349EF">
      <w:pPr>
        <w:pStyle w:val="TOC3"/>
        <w:tabs>
          <w:tab w:val="left" w:pos="1200"/>
          <w:tab w:val="right" w:leader="dot" w:pos="9061"/>
        </w:tabs>
        <w:rPr>
          <w:rFonts w:eastAsiaTheme="minorEastAsia" w:cstheme="minorBidi"/>
          <w:i w:val="0"/>
          <w:iCs w:val="0"/>
          <w:noProof/>
          <w:sz w:val="22"/>
          <w:szCs w:val="22"/>
          <w:lang w:eastAsia="pt-BR"/>
        </w:rPr>
      </w:pPr>
      <w:hyperlink w:anchor="_Toc10850178" w:history="1">
        <w:r w:rsidR="008F0509" w:rsidRPr="00A42C9A">
          <w:rPr>
            <w:rStyle w:val="Hyperlink"/>
            <w:noProof/>
          </w:rPr>
          <w:t>4.1.4</w:t>
        </w:r>
        <w:r w:rsidR="008F0509">
          <w:rPr>
            <w:rFonts w:eastAsiaTheme="minorEastAsia" w:cstheme="minorBidi"/>
            <w:i w:val="0"/>
            <w:iCs w:val="0"/>
            <w:noProof/>
            <w:sz w:val="22"/>
            <w:szCs w:val="22"/>
            <w:lang w:eastAsia="pt-BR"/>
          </w:rPr>
          <w:tab/>
        </w:r>
        <w:r w:rsidR="008F0509" w:rsidRPr="00A42C9A">
          <w:rPr>
            <w:rStyle w:val="Hyperlink"/>
            <w:noProof/>
          </w:rPr>
          <w:t>Relé</w:t>
        </w:r>
        <w:r w:rsidR="008F0509">
          <w:rPr>
            <w:noProof/>
            <w:webHidden/>
          </w:rPr>
          <w:tab/>
        </w:r>
        <w:r w:rsidR="008F0509">
          <w:rPr>
            <w:noProof/>
            <w:webHidden/>
          </w:rPr>
          <w:fldChar w:fldCharType="begin"/>
        </w:r>
        <w:r w:rsidR="008F0509">
          <w:rPr>
            <w:noProof/>
            <w:webHidden/>
          </w:rPr>
          <w:instrText xml:space="preserve"> PAGEREF _Toc10850178 \h </w:instrText>
        </w:r>
        <w:r w:rsidR="008F0509">
          <w:rPr>
            <w:noProof/>
            <w:webHidden/>
          </w:rPr>
        </w:r>
        <w:r w:rsidR="008F0509">
          <w:rPr>
            <w:noProof/>
            <w:webHidden/>
          </w:rPr>
          <w:fldChar w:fldCharType="separate"/>
        </w:r>
        <w:r w:rsidR="008F0509">
          <w:rPr>
            <w:noProof/>
            <w:webHidden/>
          </w:rPr>
          <w:t>15</w:t>
        </w:r>
        <w:r w:rsidR="008F0509">
          <w:rPr>
            <w:noProof/>
            <w:webHidden/>
          </w:rPr>
          <w:fldChar w:fldCharType="end"/>
        </w:r>
      </w:hyperlink>
    </w:p>
    <w:p w14:paraId="41DB3900" w14:textId="7494BCAC" w:rsidR="008F0509" w:rsidRDefault="00B349EF">
      <w:pPr>
        <w:pStyle w:val="TOC3"/>
        <w:tabs>
          <w:tab w:val="left" w:pos="1200"/>
          <w:tab w:val="right" w:leader="dot" w:pos="9061"/>
        </w:tabs>
        <w:rPr>
          <w:rFonts w:eastAsiaTheme="minorEastAsia" w:cstheme="minorBidi"/>
          <w:i w:val="0"/>
          <w:iCs w:val="0"/>
          <w:noProof/>
          <w:sz w:val="22"/>
          <w:szCs w:val="22"/>
          <w:lang w:eastAsia="pt-BR"/>
        </w:rPr>
      </w:pPr>
      <w:hyperlink w:anchor="_Toc10850179" w:history="1">
        <w:r w:rsidR="008F0509" w:rsidRPr="00A42C9A">
          <w:rPr>
            <w:rStyle w:val="Hyperlink"/>
            <w:noProof/>
          </w:rPr>
          <w:t>4.1.5</w:t>
        </w:r>
        <w:r w:rsidR="008F0509">
          <w:rPr>
            <w:rFonts w:eastAsiaTheme="minorEastAsia" w:cstheme="minorBidi"/>
            <w:i w:val="0"/>
            <w:iCs w:val="0"/>
            <w:noProof/>
            <w:sz w:val="22"/>
            <w:szCs w:val="22"/>
            <w:lang w:eastAsia="pt-BR"/>
          </w:rPr>
          <w:tab/>
        </w:r>
        <w:r w:rsidR="008F0509" w:rsidRPr="00A42C9A">
          <w:rPr>
            <w:rStyle w:val="Hyperlink"/>
            <w:noProof/>
          </w:rPr>
          <w:t>Sensor Indutivo de proximidade</w:t>
        </w:r>
        <w:r w:rsidR="008F0509">
          <w:rPr>
            <w:noProof/>
            <w:webHidden/>
          </w:rPr>
          <w:tab/>
        </w:r>
        <w:r w:rsidR="008F0509">
          <w:rPr>
            <w:noProof/>
            <w:webHidden/>
          </w:rPr>
          <w:fldChar w:fldCharType="begin"/>
        </w:r>
        <w:r w:rsidR="008F0509">
          <w:rPr>
            <w:noProof/>
            <w:webHidden/>
          </w:rPr>
          <w:instrText xml:space="preserve"> PAGEREF _Toc10850179 \h </w:instrText>
        </w:r>
        <w:r w:rsidR="008F0509">
          <w:rPr>
            <w:noProof/>
            <w:webHidden/>
          </w:rPr>
        </w:r>
        <w:r w:rsidR="008F0509">
          <w:rPr>
            <w:noProof/>
            <w:webHidden/>
          </w:rPr>
          <w:fldChar w:fldCharType="separate"/>
        </w:r>
        <w:r w:rsidR="008F0509">
          <w:rPr>
            <w:noProof/>
            <w:webHidden/>
          </w:rPr>
          <w:t>16</w:t>
        </w:r>
        <w:r w:rsidR="008F0509">
          <w:rPr>
            <w:noProof/>
            <w:webHidden/>
          </w:rPr>
          <w:fldChar w:fldCharType="end"/>
        </w:r>
      </w:hyperlink>
    </w:p>
    <w:p w14:paraId="1226840D" w14:textId="207F0E11" w:rsidR="008F0509" w:rsidRDefault="00B349EF">
      <w:pPr>
        <w:pStyle w:val="TOC3"/>
        <w:tabs>
          <w:tab w:val="left" w:pos="1200"/>
          <w:tab w:val="right" w:leader="dot" w:pos="9061"/>
        </w:tabs>
        <w:rPr>
          <w:rFonts w:eastAsiaTheme="minorEastAsia" w:cstheme="minorBidi"/>
          <w:i w:val="0"/>
          <w:iCs w:val="0"/>
          <w:noProof/>
          <w:sz w:val="22"/>
          <w:szCs w:val="22"/>
          <w:lang w:eastAsia="pt-BR"/>
        </w:rPr>
      </w:pPr>
      <w:hyperlink w:anchor="_Toc10850180" w:history="1">
        <w:r w:rsidR="008F0509" w:rsidRPr="00A42C9A">
          <w:rPr>
            <w:rStyle w:val="Hyperlink"/>
            <w:noProof/>
          </w:rPr>
          <w:t>4.1.6</w:t>
        </w:r>
        <w:r w:rsidR="008F0509">
          <w:rPr>
            <w:rFonts w:eastAsiaTheme="minorEastAsia" w:cstheme="minorBidi"/>
            <w:i w:val="0"/>
            <w:iCs w:val="0"/>
            <w:noProof/>
            <w:sz w:val="22"/>
            <w:szCs w:val="22"/>
            <w:lang w:eastAsia="pt-BR"/>
          </w:rPr>
          <w:tab/>
        </w:r>
        <w:r w:rsidR="008F0509" w:rsidRPr="00A42C9A">
          <w:rPr>
            <w:rStyle w:val="Hyperlink"/>
            <w:noProof/>
          </w:rPr>
          <w:t>Módulo SD</w:t>
        </w:r>
        <w:r w:rsidR="008F0509">
          <w:rPr>
            <w:noProof/>
            <w:webHidden/>
          </w:rPr>
          <w:tab/>
        </w:r>
        <w:r w:rsidR="008F0509">
          <w:rPr>
            <w:noProof/>
            <w:webHidden/>
          </w:rPr>
          <w:fldChar w:fldCharType="begin"/>
        </w:r>
        <w:r w:rsidR="008F0509">
          <w:rPr>
            <w:noProof/>
            <w:webHidden/>
          </w:rPr>
          <w:instrText xml:space="preserve"> PAGEREF _Toc10850180 \h </w:instrText>
        </w:r>
        <w:r w:rsidR="008F0509">
          <w:rPr>
            <w:noProof/>
            <w:webHidden/>
          </w:rPr>
        </w:r>
        <w:r w:rsidR="008F0509">
          <w:rPr>
            <w:noProof/>
            <w:webHidden/>
          </w:rPr>
          <w:fldChar w:fldCharType="separate"/>
        </w:r>
        <w:r w:rsidR="008F0509">
          <w:rPr>
            <w:noProof/>
            <w:webHidden/>
          </w:rPr>
          <w:t>16</w:t>
        </w:r>
        <w:r w:rsidR="008F0509">
          <w:rPr>
            <w:noProof/>
            <w:webHidden/>
          </w:rPr>
          <w:fldChar w:fldCharType="end"/>
        </w:r>
      </w:hyperlink>
    </w:p>
    <w:p w14:paraId="6AA4B266" w14:textId="7AD9EC2E" w:rsidR="008F0509" w:rsidRDefault="00B349EF">
      <w:pPr>
        <w:pStyle w:val="TOC3"/>
        <w:tabs>
          <w:tab w:val="left" w:pos="1200"/>
          <w:tab w:val="right" w:leader="dot" w:pos="9061"/>
        </w:tabs>
        <w:rPr>
          <w:rFonts w:eastAsiaTheme="minorEastAsia" w:cstheme="minorBidi"/>
          <w:i w:val="0"/>
          <w:iCs w:val="0"/>
          <w:noProof/>
          <w:sz w:val="22"/>
          <w:szCs w:val="22"/>
          <w:lang w:eastAsia="pt-BR"/>
        </w:rPr>
      </w:pPr>
      <w:hyperlink w:anchor="_Toc10850181" w:history="1">
        <w:r w:rsidR="008F0509" w:rsidRPr="00A42C9A">
          <w:rPr>
            <w:rStyle w:val="Hyperlink"/>
            <w:noProof/>
          </w:rPr>
          <w:t>4.1.7</w:t>
        </w:r>
        <w:r w:rsidR="008F0509">
          <w:rPr>
            <w:rFonts w:eastAsiaTheme="minorEastAsia" w:cstheme="minorBidi"/>
            <w:i w:val="0"/>
            <w:iCs w:val="0"/>
            <w:noProof/>
            <w:sz w:val="22"/>
            <w:szCs w:val="22"/>
            <w:lang w:eastAsia="pt-BR"/>
          </w:rPr>
          <w:tab/>
        </w:r>
        <w:r w:rsidR="008F0509" w:rsidRPr="00A42C9A">
          <w:rPr>
            <w:rStyle w:val="Hyperlink"/>
            <w:noProof/>
          </w:rPr>
          <w:t>Cartão micro SD</w:t>
        </w:r>
        <w:r w:rsidR="008F0509">
          <w:rPr>
            <w:noProof/>
            <w:webHidden/>
          </w:rPr>
          <w:tab/>
        </w:r>
        <w:r w:rsidR="008F0509">
          <w:rPr>
            <w:noProof/>
            <w:webHidden/>
          </w:rPr>
          <w:fldChar w:fldCharType="begin"/>
        </w:r>
        <w:r w:rsidR="008F0509">
          <w:rPr>
            <w:noProof/>
            <w:webHidden/>
          </w:rPr>
          <w:instrText xml:space="preserve"> PAGEREF _Toc10850181 \h </w:instrText>
        </w:r>
        <w:r w:rsidR="008F0509">
          <w:rPr>
            <w:noProof/>
            <w:webHidden/>
          </w:rPr>
        </w:r>
        <w:r w:rsidR="008F0509">
          <w:rPr>
            <w:noProof/>
            <w:webHidden/>
          </w:rPr>
          <w:fldChar w:fldCharType="separate"/>
        </w:r>
        <w:r w:rsidR="008F0509">
          <w:rPr>
            <w:noProof/>
            <w:webHidden/>
          </w:rPr>
          <w:t>17</w:t>
        </w:r>
        <w:r w:rsidR="008F0509">
          <w:rPr>
            <w:noProof/>
            <w:webHidden/>
          </w:rPr>
          <w:fldChar w:fldCharType="end"/>
        </w:r>
      </w:hyperlink>
    </w:p>
    <w:p w14:paraId="4B5CDE6D" w14:textId="6AB7508F" w:rsidR="008F0509" w:rsidRDefault="00B349EF">
      <w:pPr>
        <w:pStyle w:val="TOC3"/>
        <w:tabs>
          <w:tab w:val="left" w:pos="1200"/>
          <w:tab w:val="right" w:leader="dot" w:pos="9061"/>
        </w:tabs>
        <w:rPr>
          <w:rFonts w:eastAsiaTheme="minorEastAsia" w:cstheme="minorBidi"/>
          <w:i w:val="0"/>
          <w:iCs w:val="0"/>
          <w:noProof/>
          <w:sz w:val="22"/>
          <w:szCs w:val="22"/>
          <w:lang w:eastAsia="pt-BR"/>
        </w:rPr>
      </w:pPr>
      <w:hyperlink w:anchor="_Toc10850182" w:history="1">
        <w:r w:rsidR="008F0509" w:rsidRPr="00A42C9A">
          <w:rPr>
            <w:rStyle w:val="Hyperlink"/>
            <w:noProof/>
          </w:rPr>
          <w:t>4.1.8</w:t>
        </w:r>
        <w:r w:rsidR="008F0509">
          <w:rPr>
            <w:rFonts w:eastAsiaTheme="minorEastAsia" w:cstheme="minorBidi"/>
            <w:i w:val="0"/>
            <w:iCs w:val="0"/>
            <w:noProof/>
            <w:sz w:val="22"/>
            <w:szCs w:val="22"/>
            <w:lang w:eastAsia="pt-BR"/>
          </w:rPr>
          <w:tab/>
        </w:r>
        <w:r w:rsidR="008F0509" w:rsidRPr="00A42C9A">
          <w:rPr>
            <w:rStyle w:val="Hyperlink"/>
            <w:noProof/>
          </w:rPr>
          <w:t>Módulo VGA OV7670 com AL422B</w:t>
        </w:r>
        <w:r w:rsidR="008F0509">
          <w:rPr>
            <w:noProof/>
            <w:webHidden/>
          </w:rPr>
          <w:tab/>
        </w:r>
        <w:r w:rsidR="008F0509">
          <w:rPr>
            <w:noProof/>
            <w:webHidden/>
          </w:rPr>
          <w:fldChar w:fldCharType="begin"/>
        </w:r>
        <w:r w:rsidR="008F0509">
          <w:rPr>
            <w:noProof/>
            <w:webHidden/>
          </w:rPr>
          <w:instrText xml:space="preserve"> PAGEREF _Toc10850182 \h </w:instrText>
        </w:r>
        <w:r w:rsidR="008F0509">
          <w:rPr>
            <w:noProof/>
            <w:webHidden/>
          </w:rPr>
        </w:r>
        <w:r w:rsidR="008F0509">
          <w:rPr>
            <w:noProof/>
            <w:webHidden/>
          </w:rPr>
          <w:fldChar w:fldCharType="separate"/>
        </w:r>
        <w:r w:rsidR="008F0509">
          <w:rPr>
            <w:noProof/>
            <w:webHidden/>
          </w:rPr>
          <w:t>17</w:t>
        </w:r>
        <w:r w:rsidR="008F0509">
          <w:rPr>
            <w:noProof/>
            <w:webHidden/>
          </w:rPr>
          <w:fldChar w:fldCharType="end"/>
        </w:r>
      </w:hyperlink>
    </w:p>
    <w:p w14:paraId="44CDE09A" w14:textId="7FE4C338" w:rsidR="008F0509" w:rsidRDefault="00B349EF">
      <w:pPr>
        <w:pStyle w:val="TOC3"/>
        <w:tabs>
          <w:tab w:val="left" w:pos="1200"/>
          <w:tab w:val="right" w:leader="dot" w:pos="9061"/>
        </w:tabs>
        <w:rPr>
          <w:rFonts w:eastAsiaTheme="minorEastAsia" w:cstheme="minorBidi"/>
          <w:i w:val="0"/>
          <w:iCs w:val="0"/>
          <w:noProof/>
          <w:sz w:val="22"/>
          <w:szCs w:val="22"/>
          <w:lang w:eastAsia="pt-BR"/>
        </w:rPr>
      </w:pPr>
      <w:hyperlink w:anchor="_Toc10850183" w:history="1">
        <w:r w:rsidR="008F0509" w:rsidRPr="00A42C9A">
          <w:rPr>
            <w:rStyle w:val="Hyperlink"/>
            <w:noProof/>
          </w:rPr>
          <w:t>4.1.9</w:t>
        </w:r>
        <w:r w:rsidR="008F0509">
          <w:rPr>
            <w:rFonts w:eastAsiaTheme="minorEastAsia" w:cstheme="minorBidi"/>
            <w:i w:val="0"/>
            <w:iCs w:val="0"/>
            <w:noProof/>
            <w:sz w:val="22"/>
            <w:szCs w:val="22"/>
            <w:lang w:eastAsia="pt-BR"/>
          </w:rPr>
          <w:tab/>
        </w:r>
        <w:r w:rsidR="008F0509" w:rsidRPr="00A42C9A">
          <w:rPr>
            <w:rStyle w:val="Hyperlink"/>
            <w:noProof/>
          </w:rPr>
          <w:t>Bateria 18650 9800Mah 3,7 volts e Suporte</w:t>
        </w:r>
        <w:r w:rsidR="008F0509">
          <w:rPr>
            <w:noProof/>
            <w:webHidden/>
          </w:rPr>
          <w:tab/>
        </w:r>
        <w:r w:rsidR="008F0509">
          <w:rPr>
            <w:noProof/>
            <w:webHidden/>
          </w:rPr>
          <w:fldChar w:fldCharType="begin"/>
        </w:r>
        <w:r w:rsidR="008F0509">
          <w:rPr>
            <w:noProof/>
            <w:webHidden/>
          </w:rPr>
          <w:instrText xml:space="preserve"> PAGEREF _Toc10850183 \h </w:instrText>
        </w:r>
        <w:r w:rsidR="008F0509">
          <w:rPr>
            <w:noProof/>
            <w:webHidden/>
          </w:rPr>
        </w:r>
        <w:r w:rsidR="008F0509">
          <w:rPr>
            <w:noProof/>
            <w:webHidden/>
          </w:rPr>
          <w:fldChar w:fldCharType="separate"/>
        </w:r>
        <w:r w:rsidR="008F0509">
          <w:rPr>
            <w:noProof/>
            <w:webHidden/>
          </w:rPr>
          <w:t>18</w:t>
        </w:r>
        <w:r w:rsidR="008F0509">
          <w:rPr>
            <w:noProof/>
            <w:webHidden/>
          </w:rPr>
          <w:fldChar w:fldCharType="end"/>
        </w:r>
      </w:hyperlink>
    </w:p>
    <w:p w14:paraId="292E4817" w14:textId="3779B8D1" w:rsidR="008F0509" w:rsidRDefault="00B349EF">
      <w:pPr>
        <w:pStyle w:val="TOC3"/>
        <w:tabs>
          <w:tab w:val="left" w:pos="1440"/>
          <w:tab w:val="right" w:leader="dot" w:pos="9061"/>
        </w:tabs>
        <w:rPr>
          <w:rFonts w:eastAsiaTheme="minorEastAsia" w:cstheme="minorBidi"/>
          <w:i w:val="0"/>
          <w:iCs w:val="0"/>
          <w:noProof/>
          <w:sz w:val="22"/>
          <w:szCs w:val="22"/>
          <w:lang w:eastAsia="pt-BR"/>
        </w:rPr>
      </w:pPr>
      <w:hyperlink w:anchor="_Toc10850184" w:history="1">
        <w:r w:rsidR="008F0509" w:rsidRPr="00A42C9A">
          <w:rPr>
            <w:rStyle w:val="Hyperlink"/>
            <w:noProof/>
          </w:rPr>
          <w:t>4.1.10</w:t>
        </w:r>
        <w:r w:rsidR="008F0509">
          <w:rPr>
            <w:rFonts w:eastAsiaTheme="minorEastAsia" w:cstheme="minorBidi"/>
            <w:i w:val="0"/>
            <w:iCs w:val="0"/>
            <w:noProof/>
            <w:sz w:val="22"/>
            <w:szCs w:val="22"/>
            <w:lang w:eastAsia="pt-BR"/>
          </w:rPr>
          <w:tab/>
        </w:r>
        <w:r w:rsidR="008F0509" w:rsidRPr="00A42C9A">
          <w:rPr>
            <w:rStyle w:val="Hyperlink"/>
            <w:noProof/>
          </w:rPr>
          <w:t>Pilha AA</w:t>
        </w:r>
        <w:r w:rsidR="008F0509">
          <w:rPr>
            <w:noProof/>
            <w:webHidden/>
          </w:rPr>
          <w:tab/>
        </w:r>
        <w:r w:rsidR="008F0509">
          <w:rPr>
            <w:noProof/>
            <w:webHidden/>
          </w:rPr>
          <w:fldChar w:fldCharType="begin"/>
        </w:r>
        <w:r w:rsidR="008F0509">
          <w:rPr>
            <w:noProof/>
            <w:webHidden/>
          </w:rPr>
          <w:instrText xml:space="preserve"> PAGEREF _Toc10850184 \h </w:instrText>
        </w:r>
        <w:r w:rsidR="008F0509">
          <w:rPr>
            <w:noProof/>
            <w:webHidden/>
          </w:rPr>
        </w:r>
        <w:r w:rsidR="008F0509">
          <w:rPr>
            <w:noProof/>
            <w:webHidden/>
          </w:rPr>
          <w:fldChar w:fldCharType="separate"/>
        </w:r>
        <w:r w:rsidR="008F0509">
          <w:rPr>
            <w:noProof/>
            <w:webHidden/>
          </w:rPr>
          <w:t>18</w:t>
        </w:r>
        <w:r w:rsidR="008F0509">
          <w:rPr>
            <w:noProof/>
            <w:webHidden/>
          </w:rPr>
          <w:fldChar w:fldCharType="end"/>
        </w:r>
      </w:hyperlink>
    </w:p>
    <w:p w14:paraId="6F907384" w14:textId="0C7CBB99" w:rsidR="008F0509" w:rsidRDefault="00B349EF">
      <w:pPr>
        <w:pStyle w:val="TOC2"/>
        <w:tabs>
          <w:tab w:val="left" w:pos="960"/>
          <w:tab w:val="right" w:leader="dot" w:pos="9061"/>
        </w:tabs>
        <w:rPr>
          <w:rFonts w:asciiTheme="minorHAnsi" w:eastAsiaTheme="minorEastAsia" w:hAnsiTheme="minorHAnsi" w:cstheme="minorBidi"/>
          <w:smallCaps w:val="0"/>
          <w:noProof/>
          <w:sz w:val="22"/>
          <w:szCs w:val="22"/>
          <w:lang w:eastAsia="pt-BR"/>
        </w:rPr>
      </w:pPr>
      <w:hyperlink w:anchor="_Toc10850185" w:history="1">
        <w:r w:rsidR="008F0509" w:rsidRPr="00A42C9A">
          <w:rPr>
            <w:rStyle w:val="Hyperlink"/>
            <w:noProof/>
          </w:rPr>
          <w:t>4.2</w:t>
        </w:r>
        <w:r w:rsidR="008F0509">
          <w:rPr>
            <w:rFonts w:asciiTheme="minorHAnsi" w:eastAsiaTheme="minorEastAsia" w:hAnsiTheme="minorHAnsi" w:cstheme="minorBidi"/>
            <w:smallCaps w:val="0"/>
            <w:noProof/>
            <w:sz w:val="22"/>
            <w:szCs w:val="22"/>
            <w:lang w:eastAsia="pt-BR"/>
          </w:rPr>
          <w:tab/>
        </w:r>
        <w:r w:rsidR="008F0509" w:rsidRPr="00A42C9A">
          <w:rPr>
            <w:rStyle w:val="Hyperlink"/>
            <w:noProof/>
          </w:rPr>
          <w:t>TECNOLOGIAS</w:t>
        </w:r>
        <w:r w:rsidR="008F0509">
          <w:rPr>
            <w:noProof/>
            <w:webHidden/>
          </w:rPr>
          <w:tab/>
        </w:r>
        <w:r w:rsidR="008F0509">
          <w:rPr>
            <w:noProof/>
            <w:webHidden/>
          </w:rPr>
          <w:fldChar w:fldCharType="begin"/>
        </w:r>
        <w:r w:rsidR="008F0509">
          <w:rPr>
            <w:noProof/>
            <w:webHidden/>
          </w:rPr>
          <w:instrText xml:space="preserve"> PAGEREF _Toc10850185 \h </w:instrText>
        </w:r>
        <w:r w:rsidR="008F0509">
          <w:rPr>
            <w:noProof/>
            <w:webHidden/>
          </w:rPr>
        </w:r>
        <w:r w:rsidR="008F0509">
          <w:rPr>
            <w:noProof/>
            <w:webHidden/>
          </w:rPr>
          <w:fldChar w:fldCharType="separate"/>
        </w:r>
        <w:r w:rsidR="008F0509">
          <w:rPr>
            <w:noProof/>
            <w:webHidden/>
          </w:rPr>
          <w:t>19</w:t>
        </w:r>
        <w:r w:rsidR="008F0509">
          <w:rPr>
            <w:noProof/>
            <w:webHidden/>
          </w:rPr>
          <w:fldChar w:fldCharType="end"/>
        </w:r>
      </w:hyperlink>
    </w:p>
    <w:p w14:paraId="13AC9501" w14:textId="7AC8F8EB" w:rsidR="008F0509" w:rsidRDefault="00B349EF">
      <w:pPr>
        <w:pStyle w:val="TOC3"/>
        <w:tabs>
          <w:tab w:val="left" w:pos="1200"/>
          <w:tab w:val="right" w:leader="dot" w:pos="9061"/>
        </w:tabs>
        <w:rPr>
          <w:rFonts w:eastAsiaTheme="minorEastAsia" w:cstheme="minorBidi"/>
          <w:i w:val="0"/>
          <w:iCs w:val="0"/>
          <w:noProof/>
          <w:sz w:val="22"/>
          <w:szCs w:val="22"/>
          <w:lang w:eastAsia="pt-BR"/>
        </w:rPr>
      </w:pPr>
      <w:hyperlink w:anchor="_Toc10850186" w:history="1">
        <w:r w:rsidR="008F0509" w:rsidRPr="00A42C9A">
          <w:rPr>
            <w:rStyle w:val="Hyperlink"/>
            <w:noProof/>
          </w:rPr>
          <w:t>4.2.1</w:t>
        </w:r>
        <w:r w:rsidR="008F0509">
          <w:rPr>
            <w:rFonts w:eastAsiaTheme="minorEastAsia" w:cstheme="minorBidi"/>
            <w:i w:val="0"/>
            <w:iCs w:val="0"/>
            <w:noProof/>
            <w:sz w:val="22"/>
            <w:szCs w:val="22"/>
            <w:lang w:eastAsia="pt-BR"/>
          </w:rPr>
          <w:tab/>
        </w:r>
        <w:r w:rsidR="008F0509" w:rsidRPr="00A42C9A">
          <w:rPr>
            <w:rStyle w:val="Hyperlink"/>
            <w:noProof/>
          </w:rPr>
          <w:t>IDE Arduino</w:t>
        </w:r>
        <w:r w:rsidR="008F0509">
          <w:rPr>
            <w:noProof/>
            <w:webHidden/>
          </w:rPr>
          <w:tab/>
        </w:r>
        <w:r w:rsidR="008F0509">
          <w:rPr>
            <w:noProof/>
            <w:webHidden/>
          </w:rPr>
          <w:fldChar w:fldCharType="begin"/>
        </w:r>
        <w:r w:rsidR="008F0509">
          <w:rPr>
            <w:noProof/>
            <w:webHidden/>
          </w:rPr>
          <w:instrText xml:space="preserve"> PAGEREF _Toc10850186 \h </w:instrText>
        </w:r>
        <w:r w:rsidR="008F0509">
          <w:rPr>
            <w:noProof/>
            <w:webHidden/>
          </w:rPr>
        </w:r>
        <w:r w:rsidR="008F0509">
          <w:rPr>
            <w:noProof/>
            <w:webHidden/>
          </w:rPr>
          <w:fldChar w:fldCharType="separate"/>
        </w:r>
        <w:r w:rsidR="008F0509">
          <w:rPr>
            <w:noProof/>
            <w:webHidden/>
          </w:rPr>
          <w:t>19</w:t>
        </w:r>
        <w:r w:rsidR="008F0509">
          <w:rPr>
            <w:noProof/>
            <w:webHidden/>
          </w:rPr>
          <w:fldChar w:fldCharType="end"/>
        </w:r>
      </w:hyperlink>
    </w:p>
    <w:p w14:paraId="5EDCF930" w14:textId="5712BECA" w:rsidR="008F0509" w:rsidRDefault="00B349EF">
      <w:pPr>
        <w:pStyle w:val="TOC3"/>
        <w:tabs>
          <w:tab w:val="left" w:pos="1200"/>
          <w:tab w:val="right" w:leader="dot" w:pos="9061"/>
        </w:tabs>
        <w:rPr>
          <w:rFonts w:eastAsiaTheme="minorEastAsia" w:cstheme="minorBidi"/>
          <w:i w:val="0"/>
          <w:iCs w:val="0"/>
          <w:noProof/>
          <w:sz w:val="22"/>
          <w:szCs w:val="22"/>
          <w:lang w:eastAsia="pt-BR"/>
        </w:rPr>
      </w:pPr>
      <w:hyperlink w:anchor="_Toc10850187" w:history="1">
        <w:r w:rsidR="008F0509" w:rsidRPr="00A42C9A">
          <w:rPr>
            <w:rStyle w:val="Hyperlink"/>
            <w:noProof/>
          </w:rPr>
          <w:t>4.2.2</w:t>
        </w:r>
        <w:r w:rsidR="008F0509">
          <w:rPr>
            <w:rFonts w:eastAsiaTheme="minorEastAsia" w:cstheme="minorBidi"/>
            <w:i w:val="0"/>
            <w:iCs w:val="0"/>
            <w:noProof/>
            <w:sz w:val="22"/>
            <w:szCs w:val="22"/>
            <w:lang w:eastAsia="pt-BR"/>
          </w:rPr>
          <w:tab/>
        </w:r>
        <w:r w:rsidR="008F0509" w:rsidRPr="00A42C9A">
          <w:rPr>
            <w:rStyle w:val="Hyperlink"/>
            <w:noProof/>
          </w:rPr>
          <w:t>FRITZING</w:t>
        </w:r>
        <w:r w:rsidR="008F0509">
          <w:rPr>
            <w:noProof/>
            <w:webHidden/>
          </w:rPr>
          <w:tab/>
        </w:r>
        <w:r w:rsidR="008F0509">
          <w:rPr>
            <w:noProof/>
            <w:webHidden/>
          </w:rPr>
          <w:fldChar w:fldCharType="begin"/>
        </w:r>
        <w:r w:rsidR="008F0509">
          <w:rPr>
            <w:noProof/>
            <w:webHidden/>
          </w:rPr>
          <w:instrText xml:space="preserve"> PAGEREF _Toc10850187 \h </w:instrText>
        </w:r>
        <w:r w:rsidR="008F0509">
          <w:rPr>
            <w:noProof/>
            <w:webHidden/>
          </w:rPr>
        </w:r>
        <w:r w:rsidR="008F0509">
          <w:rPr>
            <w:noProof/>
            <w:webHidden/>
          </w:rPr>
          <w:fldChar w:fldCharType="separate"/>
        </w:r>
        <w:r w:rsidR="008F0509">
          <w:rPr>
            <w:noProof/>
            <w:webHidden/>
          </w:rPr>
          <w:t>19</w:t>
        </w:r>
        <w:r w:rsidR="008F0509">
          <w:rPr>
            <w:noProof/>
            <w:webHidden/>
          </w:rPr>
          <w:fldChar w:fldCharType="end"/>
        </w:r>
      </w:hyperlink>
    </w:p>
    <w:p w14:paraId="5E509E9F" w14:textId="2DC074DC" w:rsidR="008F0509" w:rsidRDefault="00B349EF">
      <w:pPr>
        <w:pStyle w:val="TOC3"/>
        <w:tabs>
          <w:tab w:val="left" w:pos="1200"/>
          <w:tab w:val="right" w:leader="dot" w:pos="9061"/>
        </w:tabs>
        <w:rPr>
          <w:rFonts w:eastAsiaTheme="minorEastAsia" w:cstheme="minorBidi"/>
          <w:i w:val="0"/>
          <w:iCs w:val="0"/>
          <w:noProof/>
          <w:sz w:val="22"/>
          <w:szCs w:val="22"/>
          <w:lang w:eastAsia="pt-BR"/>
        </w:rPr>
      </w:pPr>
      <w:hyperlink w:anchor="_Toc10850188" w:history="1">
        <w:r w:rsidR="008F0509" w:rsidRPr="00A42C9A">
          <w:rPr>
            <w:rStyle w:val="Hyperlink"/>
            <w:noProof/>
          </w:rPr>
          <w:t>4.2.3</w:t>
        </w:r>
        <w:r w:rsidR="008F0509">
          <w:rPr>
            <w:rFonts w:eastAsiaTheme="minorEastAsia" w:cstheme="minorBidi"/>
            <w:i w:val="0"/>
            <w:iCs w:val="0"/>
            <w:noProof/>
            <w:sz w:val="22"/>
            <w:szCs w:val="22"/>
            <w:lang w:eastAsia="pt-BR"/>
          </w:rPr>
          <w:tab/>
        </w:r>
        <w:r w:rsidR="008F0509" w:rsidRPr="00A42C9A">
          <w:rPr>
            <w:rStyle w:val="Hyperlink"/>
            <w:noProof/>
          </w:rPr>
          <w:t>FFMPEG</w:t>
        </w:r>
        <w:r w:rsidR="008F0509">
          <w:rPr>
            <w:noProof/>
            <w:webHidden/>
          </w:rPr>
          <w:tab/>
        </w:r>
        <w:r w:rsidR="008F0509">
          <w:rPr>
            <w:noProof/>
            <w:webHidden/>
          </w:rPr>
          <w:fldChar w:fldCharType="begin"/>
        </w:r>
        <w:r w:rsidR="008F0509">
          <w:rPr>
            <w:noProof/>
            <w:webHidden/>
          </w:rPr>
          <w:instrText xml:space="preserve"> PAGEREF _Toc10850188 \h </w:instrText>
        </w:r>
        <w:r w:rsidR="008F0509">
          <w:rPr>
            <w:noProof/>
            <w:webHidden/>
          </w:rPr>
        </w:r>
        <w:r w:rsidR="008F0509">
          <w:rPr>
            <w:noProof/>
            <w:webHidden/>
          </w:rPr>
          <w:fldChar w:fldCharType="separate"/>
        </w:r>
        <w:r w:rsidR="008F0509">
          <w:rPr>
            <w:noProof/>
            <w:webHidden/>
          </w:rPr>
          <w:t>20</w:t>
        </w:r>
        <w:r w:rsidR="008F0509">
          <w:rPr>
            <w:noProof/>
            <w:webHidden/>
          </w:rPr>
          <w:fldChar w:fldCharType="end"/>
        </w:r>
      </w:hyperlink>
    </w:p>
    <w:p w14:paraId="55E22116" w14:textId="7136A4F7" w:rsidR="008F0509" w:rsidRDefault="00B349EF">
      <w:pPr>
        <w:pStyle w:val="TOC3"/>
        <w:tabs>
          <w:tab w:val="left" w:pos="1200"/>
          <w:tab w:val="right" w:leader="dot" w:pos="9061"/>
        </w:tabs>
        <w:rPr>
          <w:rFonts w:eastAsiaTheme="minorEastAsia" w:cstheme="minorBidi"/>
          <w:i w:val="0"/>
          <w:iCs w:val="0"/>
          <w:noProof/>
          <w:sz w:val="22"/>
          <w:szCs w:val="22"/>
          <w:lang w:eastAsia="pt-BR"/>
        </w:rPr>
      </w:pPr>
      <w:hyperlink w:anchor="_Toc10850189" w:history="1">
        <w:r w:rsidR="008F0509" w:rsidRPr="00A42C9A">
          <w:rPr>
            <w:rStyle w:val="Hyperlink"/>
            <w:noProof/>
          </w:rPr>
          <w:t>4.2.4</w:t>
        </w:r>
        <w:r w:rsidR="008F0509">
          <w:rPr>
            <w:rFonts w:eastAsiaTheme="minorEastAsia" w:cstheme="minorBidi"/>
            <w:i w:val="0"/>
            <w:iCs w:val="0"/>
            <w:noProof/>
            <w:sz w:val="22"/>
            <w:szCs w:val="22"/>
            <w:lang w:eastAsia="pt-BR"/>
          </w:rPr>
          <w:tab/>
        </w:r>
        <w:r w:rsidR="008F0509" w:rsidRPr="00A42C9A">
          <w:rPr>
            <w:rStyle w:val="Hyperlink"/>
            <w:noProof/>
          </w:rPr>
          <w:t>GITHUB</w:t>
        </w:r>
        <w:r w:rsidR="008F0509">
          <w:rPr>
            <w:noProof/>
            <w:webHidden/>
          </w:rPr>
          <w:tab/>
        </w:r>
        <w:r w:rsidR="008F0509">
          <w:rPr>
            <w:noProof/>
            <w:webHidden/>
          </w:rPr>
          <w:fldChar w:fldCharType="begin"/>
        </w:r>
        <w:r w:rsidR="008F0509">
          <w:rPr>
            <w:noProof/>
            <w:webHidden/>
          </w:rPr>
          <w:instrText xml:space="preserve"> PAGEREF _Toc10850189 \h </w:instrText>
        </w:r>
        <w:r w:rsidR="008F0509">
          <w:rPr>
            <w:noProof/>
            <w:webHidden/>
          </w:rPr>
        </w:r>
        <w:r w:rsidR="008F0509">
          <w:rPr>
            <w:noProof/>
            <w:webHidden/>
          </w:rPr>
          <w:fldChar w:fldCharType="separate"/>
        </w:r>
        <w:r w:rsidR="008F0509">
          <w:rPr>
            <w:noProof/>
            <w:webHidden/>
          </w:rPr>
          <w:t>22</w:t>
        </w:r>
        <w:r w:rsidR="008F0509">
          <w:rPr>
            <w:noProof/>
            <w:webHidden/>
          </w:rPr>
          <w:fldChar w:fldCharType="end"/>
        </w:r>
      </w:hyperlink>
    </w:p>
    <w:p w14:paraId="5F1C3556" w14:textId="6E7DD2E4" w:rsidR="008F0509" w:rsidRDefault="00B349EF">
      <w:pPr>
        <w:pStyle w:val="TOC2"/>
        <w:tabs>
          <w:tab w:val="left" w:pos="960"/>
          <w:tab w:val="right" w:leader="dot" w:pos="9061"/>
        </w:tabs>
        <w:rPr>
          <w:rFonts w:asciiTheme="minorHAnsi" w:eastAsiaTheme="minorEastAsia" w:hAnsiTheme="minorHAnsi" w:cstheme="minorBidi"/>
          <w:smallCaps w:val="0"/>
          <w:noProof/>
          <w:sz w:val="22"/>
          <w:szCs w:val="22"/>
          <w:lang w:eastAsia="pt-BR"/>
        </w:rPr>
      </w:pPr>
      <w:hyperlink w:anchor="_Toc10850190" w:history="1">
        <w:r w:rsidR="008F0509" w:rsidRPr="00A42C9A">
          <w:rPr>
            <w:rStyle w:val="Hyperlink"/>
            <w:noProof/>
          </w:rPr>
          <w:t>4.3</w:t>
        </w:r>
        <w:r w:rsidR="008F0509">
          <w:rPr>
            <w:rFonts w:asciiTheme="minorHAnsi" w:eastAsiaTheme="minorEastAsia" w:hAnsiTheme="minorHAnsi" w:cstheme="minorBidi"/>
            <w:smallCaps w:val="0"/>
            <w:noProof/>
            <w:sz w:val="22"/>
            <w:szCs w:val="22"/>
            <w:lang w:eastAsia="pt-BR"/>
          </w:rPr>
          <w:tab/>
        </w:r>
        <w:r w:rsidR="008F0509" w:rsidRPr="00A42C9A">
          <w:rPr>
            <w:rStyle w:val="Hyperlink"/>
            <w:noProof/>
          </w:rPr>
          <w:t>IMPLEMENTAÇÃO DO SISTEMA</w:t>
        </w:r>
        <w:r w:rsidR="008F0509">
          <w:rPr>
            <w:noProof/>
            <w:webHidden/>
          </w:rPr>
          <w:tab/>
        </w:r>
        <w:r w:rsidR="008F0509">
          <w:rPr>
            <w:noProof/>
            <w:webHidden/>
          </w:rPr>
          <w:fldChar w:fldCharType="begin"/>
        </w:r>
        <w:r w:rsidR="008F0509">
          <w:rPr>
            <w:noProof/>
            <w:webHidden/>
          </w:rPr>
          <w:instrText xml:space="preserve"> PAGEREF _Toc10850190 \h </w:instrText>
        </w:r>
        <w:r w:rsidR="008F0509">
          <w:rPr>
            <w:noProof/>
            <w:webHidden/>
          </w:rPr>
        </w:r>
        <w:r w:rsidR="008F0509">
          <w:rPr>
            <w:noProof/>
            <w:webHidden/>
          </w:rPr>
          <w:fldChar w:fldCharType="separate"/>
        </w:r>
        <w:r w:rsidR="008F0509">
          <w:rPr>
            <w:noProof/>
            <w:webHidden/>
          </w:rPr>
          <w:t>22</w:t>
        </w:r>
        <w:r w:rsidR="008F0509">
          <w:rPr>
            <w:noProof/>
            <w:webHidden/>
          </w:rPr>
          <w:fldChar w:fldCharType="end"/>
        </w:r>
      </w:hyperlink>
    </w:p>
    <w:p w14:paraId="5837171B" w14:textId="08938F42" w:rsidR="008F0509" w:rsidRDefault="00B349EF">
      <w:pPr>
        <w:pStyle w:val="TOC3"/>
        <w:tabs>
          <w:tab w:val="left" w:pos="1200"/>
          <w:tab w:val="right" w:leader="dot" w:pos="9061"/>
        </w:tabs>
        <w:rPr>
          <w:rFonts w:eastAsiaTheme="minorEastAsia" w:cstheme="minorBidi"/>
          <w:i w:val="0"/>
          <w:iCs w:val="0"/>
          <w:noProof/>
          <w:sz w:val="22"/>
          <w:szCs w:val="22"/>
          <w:lang w:eastAsia="pt-BR"/>
        </w:rPr>
      </w:pPr>
      <w:hyperlink w:anchor="_Toc10850191" w:history="1">
        <w:r w:rsidR="008F0509" w:rsidRPr="00A42C9A">
          <w:rPr>
            <w:rStyle w:val="Hyperlink"/>
            <w:noProof/>
          </w:rPr>
          <w:t>4.3.1</w:t>
        </w:r>
        <w:r w:rsidR="008F0509">
          <w:rPr>
            <w:rFonts w:eastAsiaTheme="minorEastAsia" w:cstheme="minorBidi"/>
            <w:i w:val="0"/>
            <w:iCs w:val="0"/>
            <w:noProof/>
            <w:sz w:val="22"/>
            <w:szCs w:val="22"/>
            <w:lang w:eastAsia="pt-BR"/>
          </w:rPr>
          <w:tab/>
        </w:r>
        <w:r w:rsidR="008F0509" w:rsidRPr="00A42C9A">
          <w:rPr>
            <w:rStyle w:val="Hyperlink"/>
            <w:noProof/>
          </w:rPr>
          <w:t>Códigos</w:t>
        </w:r>
        <w:r w:rsidR="008F0509">
          <w:rPr>
            <w:noProof/>
            <w:webHidden/>
          </w:rPr>
          <w:tab/>
        </w:r>
        <w:r w:rsidR="008F0509">
          <w:rPr>
            <w:noProof/>
            <w:webHidden/>
          </w:rPr>
          <w:fldChar w:fldCharType="begin"/>
        </w:r>
        <w:r w:rsidR="008F0509">
          <w:rPr>
            <w:noProof/>
            <w:webHidden/>
          </w:rPr>
          <w:instrText xml:space="preserve"> PAGEREF _Toc10850191 \h </w:instrText>
        </w:r>
        <w:r w:rsidR="008F0509">
          <w:rPr>
            <w:noProof/>
            <w:webHidden/>
          </w:rPr>
        </w:r>
        <w:r w:rsidR="008F0509">
          <w:rPr>
            <w:noProof/>
            <w:webHidden/>
          </w:rPr>
          <w:fldChar w:fldCharType="separate"/>
        </w:r>
        <w:r w:rsidR="008F0509">
          <w:rPr>
            <w:noProof/>
            <w:webHidden/>
          </w:rPr>
          <w:t>22</w:t>
        </w:r>
        <w:r w:rsidR="008F0509">
          <w:rPr>
            <w:noProof/>
            <w:webHidden/>
          </w:rPr>
          <w:fldChar w:fldCharType="end"/>
        </w:r>
      </w:hyperlink>
    </w:p>
    <w:p w14:paraId="547E521B" w14:textId="7CA6D60A" w:rsidR="008F0509" w:rsidRDefault="00B349EF">
      <w:pPr>
        <w:pStyle w:val="TOC4"/>
        <w:tabs>
          <w:tab w:val="left" w:pos="1680"/>
          <w:tab w:val="right" w:leader="dot" w:pos="9061"/>
        </w:tabs>
        <w:rPr>
          <w:rFonts w:eastAsiaTheme="minorEastAsia" w:cstheme="minorBidi"/>
          <w:noProof/>
          <w:sz w:val="22"/>
          <w:szCs w:val="22"/>
          <w:lang w:eastAsia="pt-BR"/>
        </w:rPr>
      </w:pPr>
      <w:hyperlink w:anchor="_Toc10850192" w:history="1">
        <w:r w:rsidR="008F0509" w:rsidRPr="00A42C9A">
          <w:rPr>
            <w:rStyle w:val="Hyperlink"/>
            <w:noProof/>
          </w:rPr>
          <w:t>4.3.1.1</w:t>
        </w:r>
        <w:r w:rsidR="008F0509">
          <w:rPr>
            <w:rFonts w:eastAsiaTheme="minorEastAsia" w:cstheme="minorBidi"/>
            <w:noProof/>
            <w:sz w:val="22"/>
            <w:szCs w:val="22"/>
            <w:lang w:eastAsia="pt-BR"/>
          </w:rPr>
          <w:tab/>
        </w:r>
        <w:r w:rsidR="008F0509" w:rsidRPr="00A42C9A">
          <w:rPr>
            <w:rStyle w:val="Hyperlink"/>
            <w:noProof/>
          </w:rPr>
          <w:t>Movimentação</w:t>
        </w:r>
        <w:r w:rsidR="008F0509">
          <w:rPr>
            <w:noProof/>
            <w:webHidden/>
          </w:rPr>
          <w:tab/>
        </w:r>
        <w:r w:rsidR="008F0509">
          <w:rPr>
            <w:noProof/>
            <w:webHidden/>
          </w:rPr>
          <w:fldChar w:fldCharType="begin"/>
        </w:r>
        <w:r w:rsidR="008F0509">
          <w:rPr>
            <w:noProof/>
            <w:webHidden/>
          </w:rPr>
          <w:instrText xml:space="preserve"> PAGEREF _Toc10850192 \h </w:instrText>
        </w:r>
        <w:r w:rsidR="008F0509">
          <w:rPr>
            <w:noProof/>
            <w:webHidden/>
          </w:rPr>
        </w:r>
        <w:r w:rsidR="008F0509">
          <w:rPr>
            <w:noProof/>
            <w:webHidden/>
          </w:rPr>
          <w:fldChar w:fldCharType="separate"/>
        </w:r>
        <w:r w:rsidR="008F0509">
          <w:rPr>
            <w:noProof/>
            <w:webHidden/>
          </w:rPr>
          <w:t>22</w:t>
        </w:r>
        <w:r w:rsidR="008F0509">
          <w:rPr>
            <w:noProof/>
            <w:webHidden/>
          </w:rPr>
          <w:fldChar w:fldCharType="end"/>
        </w:r>
      </w:hyperlink>
    </w:p>
    <w:p w14:paraId="0D20B3D9" w14:textId="1384232E" w:rsidR="008F0509" w:rsidRDefault="00B349EF">
      <w:pPr>
        <w:pStyle w:val="TOC4"/>
        <w:tabs>
          <w:tab w:val="left" w:pos="1680"/>
          <w:tab w:val="right" w:leader="dot" w:pos="9061"/>
        </w:tabs>
        <w:rPr>
          <w:rFonts w:eastAsiaTheme="minorEastAsia" w:cstheme="minorBidi"/>
          <w:noProof/>
          <w:sz w:val="22"/>
          <w:szCs w:val="22"/>
          <w:lang w:eastAsia="pt-BR"/>
        </w:rPr>
      </w:pPr>
      <w:hyperlink w:anchor="_Toc10850193" w:history="1">
        <w:r w:rsidR="008F0509" w:rsidRPr="00A42C9A">
          <w:rPr>
            <w:rStyle w:val="Hyperlink"/>
            <w:noProof/>
          </w:rPr>
          <w:t>4.3.1.2</w:t>
        </w:r>
        <w:r w:rsidR="008F0509">
          <w:rPr>
            <w:rFonts w:eastAsiaTheme="minorEastAsia" w:cstheme="minorBidi"/>
            <w:noProof/>
            <w:sz w:val="22"/>
            <w:szCs w:val="22"/>
            <w:lang w:eastAsia="pt-BR"/>
          </w:rPr>
          <w:tab/>
        </w:r>
        <w:r w:rsidR="008F0509" w:rsidRPr="00A42C9A">
          <w:rPr>
            <w:rStyle w:val="Hyperlink"/>
            <w:noProof/>
          </w:rPr>
          <w:t>Captura De Imagens e Armazenamento</w:t>
        </w:r>
        <w:r w:rsidR="008F0509">
          <w:rPr>
            <w:noProof/>
            <w:webHidden/>
          </w:rPr>
          <w:tab/>
        </w:r>
        <w:r w:rsidR="008F0509">
          <w:rPr>
            <w:noProof/>
            <w:webHidden/>
          </w:rPr>
          <w:fldChar w:fldCharType="begin"/>
        </w:r>
        <w:r w:rsidR="008F0509">
          <w:rPr>
            <w:noProof/>
            <w:webHidden/>
          </w:rPr>
          <w:instrText xml:space="preserve"> PAGEREF _Toc10850193 \h </w:instrText>
        </w:r>
        <w:r w:rsidR="008F0509">
          <w:rPr>
            <w:noProof/>
            <w:webHidden/>
          </w:rPr>
        </w:r>
        <w:r w:rsidR="008F0509">
          <w:rPr>
            <w:noProof/>
            <w:webHidden/>
          </w:rPr>
          <w:fldChar w:fldCharType="separate"/>
        </w:r>
        <w:r w:rsidR="008F0509">
          <w:rPr>
            <w:noProof/>
            <w:webHidden/>
          </w:rPr>
          <w:t>24</w:t>
        </w:r>
        <w:r w:rsidR="008F0509">
          <w:rPr>
            <w:noProof/>
            <w:webHidden/>
          </w:rPr>
          <w:fldChar w:fldCharType="end"/>
        </w:r>
      </w:hyperlink>
    </w:p>
    <w:p w14:paraId="3AA03DBC" w14:textId="5D6D4464" w:rsidR="008F0509" w:rsidRDefault="00B349EF">
      <w:pPr>
        <w:pStyle w:val="TOC3"/>
        <w:tabs>
          <w:tab w:val="left" w:pos="1200"/>
          <w:tab w:val="right" w:leader="dot" w:pos="9061"/>
        </w:tabs>
        <w:rPr>
          <w:rFonts w:eastAsiaTheme="minorEastAsia" w:cstheme="minorBidi"/>
          <w:i w:val="0"/>
          <w:iCs w:val="0"/>
          <w:noProof/>
          <w:sz w:val="22"/>
          <w:szCs w:val="22"/>
          <w:lang w:eastAsia="pt-BR"/>
        </w:rPr>
      </w:pPr>
      <w:hyperlink w:anchor="_Toc10850194" w:history="1">
        <w:r w:rsidR="008F0509" w:rsidRPr="00A42C9A">
          <w:rPr>
            <w:rStyle w:val="Hyperlink"/>
            <w:noProof/>
          </w:rPr>
          <w:t>4.3.2</w:t>
        </w:r>
        <w:r w:rsidR="008F0509">
          <w:rPr>
            <w:rFonts w:eastAsiaTheme="minorEastAsia" w:cstheme="minorBidi"/>
            <w:i w:val="0"/>
            <w:iCs w:val="0"/>
            <w:noProof/>
            <w:sz w:val="22"/>
            <w:szCs w:val="22"/>
            <w:lang w:eastAsia="pt-BR"/>
          </w:rPr>
          <w:tab/>
        </w:r>
        <w:r w:rsidR="008F0509" w:rsidRPr="00A42C9A">
          <w:rPr>
            <w:rStyle w:val="Hyperlink"/>
            <w:noProof/>
          </w:rPr>
          <w:t>Montagem do Sistema</w:t>
        </w:r>
        <w:r w:rsidR="008F0509">
          <w:rPr>
            <w:noProof/>
            <w:webHidden/>
          </w:rPr>
          <w:tab/>
        </w:r>
        <w:r w:rsidR="008F0509">
          <w:rPr>
            <w:noProof/>
            <w:webHidden/>
          </w:rPr>
          <w:fldChar w:fldCharType="begin"/>
        </w:r>
        <w:r w:rsidR="008F0509">
          <w:rPr>
            <w:noProof/>
            <w:webHidden/>
          </w:rPr>
          <w:instrText xml:space="preserve"> PAGEREF _Toc10850194 \h </w:instrText>
        </w:r>
        <w:r w:rsidR="008F0509">
          <w:rPr>
            <w:noProof/>
            <w:webHidden/>
          </w:rPr>
        </w:r>
        <w:r w:rsidR="008F0509">
          <w:rPr>
            <w:noProof/>
            <w:webHidden/>
          </w:rPr>
          <w:fldChar w:fldCharType="separate"/>
        </w:r>
        <w:r w:rsidR="008F0509">
          <w:rPr>
            <w:noProof/>
            <w:webHidden/>
          </w:rPr>
          <w:t>26</w:t>
        </w:r>
        <w:r w:rsidR="008F0509">
          <w:rPr>
            <w:noProof/>
            <w:webHidden/>
          </w:rPr>
          <w:fldChar w:fldCharType="end"/>
        </w:r>
      </w:hyperlink>
    </w:p>
    <w:p w14:paraId="306D2E17" w14:textId="7758DB35" w:rsidR="008F0509" w:rsidRDefault="00B349EF">
      <w:pPr>
        <w:pStyle w:val="TOC4"/>
        <w:tabs>
          <w:tab w:val="left" w:pos="1680"/>
          <w:tab w:val="right" w:leader="dot" w:pos="9061"/>
        </w:tabs>
        <w:rPr>
          <w:rFonts w:eastAsiaTheme="minorEastAsia" w:cstheme="minorBidi"/>
          <w:noProof/>
          <w:sz w:val="22"/>
          <w:szCs w:val="22"/>
          <w:lang w:eastAsia="pt-BR"/>
        </w:rPr>
      </w:pPr>
      <w:hyperlink w:anchor="_Toc10850195" w:history="1">
        <w:r w:rsidR="008F0509" w:rsidRPr="00A42C9A">
          <w:rPr>
            <w:rStyle w:val="Hyperlink"/>
            <w:noProof/>
          </w:rPr>
          <w:t>4.3.2.1</w:t>
        </w:r>
        <w:r w:rsidR="008F0509">
          <w:rPr>
            <w:rFonts w:eastAsiaTheme="minorEastAsia" w:cstheme="minorBidi"/>
            <w:noProof/>
            <w:sz w:val="22"/>
            <w:szCs w:val="22"/>
            <w:lang w:eastAsia="pt-BR"/>
          </w:rPr>
          <w:tab/>
        </w:r>
        <w:r w:rsidR="008F0509" w:rsidRPr="00A42C9A">
          <w:rPr>
            <w:rStyle w:val="Hyperlink"/>
            <w:noProof/>
          </w:rPr>
          <w:t>1º Andar</w:t>
        </w:r>
        <w:r w:rsidR="008F0509">
          <w:rPr>
            <w:noProof/>
            <w:webHidden/>
          </w:rPr>
          <w:tab/>
        </w:r>
        <w:r w:rsidR="008F0509">
          <w:rPr>
            <w:noProof/>
            <w:webHidden/>
          </w:rPr>
          <w:fldChar w:fldCharType="begin"/>
        </w:r>
        <w:r w:rsidR="008F0509">
          <w:rPr>
            <w:noProof/>
            <w:webHidden/>
          </w:rPr>
          <w:instrText xml:space="preserve"> PAGEREF _Toc10850195 \h </w:instrText>
        </w:r>
        <w:r w:rsidR="008F0509">
          <w:rPr>
            <w:noProof/>
            <w:webHidden/>
          </w:rPr>
        </w:r>
        <w:r w:rsidR="008F0509">
          <w:rPr>
            <w:noProof/>
            <w:webHidden/>
          </w:rPr>
          <w:fldChar w:fldCharType="separate"/>
        </w:r>
        <w:r w:rsidR="008F0509">
          <w:rPr>
            <w:noProof/>
            <w:webHidden/>
          </w:rPr>
          <w:t>27</w:t>
        </w:r>
        <w:r w:rsidR="008F0509">
          <w:rPr>
            <w:noProof/>
            <w:webHidden/>
          </w:rPr>
          <w:fldChar w:fldCharType="end"/>
        </w:r>
      </w:hyperlink>
    </w:p>
    <w:p w14:paraId="678DE532" w14:textId="52DD3C7D" w:rsidR="008F0509" w:rsidRDefault="00B349EF">
      <w:pPr>
        <w:pStyle w:val="TOC4"/>
        <w:tabs>
          <w:tab w:val="left" w:pos="1680"/>
          <w:tab w:val="right" w:leader="dot" w:pos="9061"/>
        </w:tabs>
        <w:rPr>
          <w:rFonts w:eastAsiaTheme="minorEastAsia" w:cstheme="minorBidi"/>
          <w:noProof/>
          <w:sz w:val="22"/>
          <w:szCs w:val="22"/>
          <w:lang w:eastAsia="pt-BR"/>
        </w:rPr>
      </w:pPr>
      <w:hyperlink w:anchor="_Toc10850196" w:history="1">
        <w:r w:rsidR="008F0509" w:rsidRPr="00A42C9A">
          <w:rPr>
            <w:rStyle w:val="Hyperlink"/>
            <w:noProof/>
          </w:rPr>
          <w:t>4.3.2.2</w:t>
        </w:r>
        <w:r w:rsidR="008F0509">
          <w:rPr>
            <w:rFonts w:eastAsiaTheme="minorEastAsia" w:cstheme="minorBidi"/>
            <w:noProof/>
            <w:sz w:val="22"/>
            <w:szCs w:val="22"/>
            <w:lang w:eastAsia="pt-BR"/>
          </w:rPr>
          <w:tab/>
        </w:r>
        <w:r w:rsidR="008F0509" w:rsidRPr="00A42C9A">
          <w:rPr>
            <w:rStyle w:val="Hyperlink"/>
            <w:noProof/>
          </w:rPr>
          <w:t>2º Andar</w:t>
        </w:r>
        <w:r w:rsidR="008F0509">
          <w:rPr>
            <w:noProof/>
            <w:webHidden/>
          </w:rPr>
          <w:tab/>
        </w:r>
        <w:r w:rsidR="008F0509">
          <w:rPr>
            <w:noProof/>
            <w:webHidden/>
          </w:rPr>
          <w:fldChar w:fldCharType="begin"/>
        </w:r>
        <w:r w:rsidR="008F0509">
          <w:rPr>
            <w:noProof/>
            <w:webHidden/>
          </w:rPr>
          <w:instrText xml:space="preserve"> PAGEREF _Toc10850196 \h </w:instrText>
        </w:r>
        <w:r w:rsidR="008F0509">
          <w:rPr>
            <w:noProof/>
            <w:webHidden/>
          </w:rPr>
        </w:r>
        <w:r w:rsidR="008F0509">
          <w:rPr>
            <w:noProof/>
            <w:webHidden/>
          </w:rPr>
          <w:fldChar w:fldCharType="separate"/>
        </w:r>
        <w:r w:rsidR="008F0509">
          <w:rPr>
            <w:noProof/>
            <w:webHidden/>
          </w:rPr>
          <w:t>27</w:t>
        </w:r>
        <w:r w:rsidR="008F0509">
          <w:rPr>
            <w:noProof/>
            <w:webHidden/>
          </w:rPr>
          <w:fldChar w:fldCharType="end"/>
        </w:r>
      </w:hyperlink>
    </w:p>
    <w:p w14:paraId="499E9BE2" w14:textId="53B1C671" w:rsidR="008F0509" w:rsidRDefault="00B349EF">
      <w:pPr>
        <w:pStyle w:val="TOC4"/>
        <w:tabs>
          <w:tab w:val="left" w:pos="1680"/>
          <w:tab w:val="right" w:leader="dot" w:pos="9061"/>
        </w:tabs>
        <w:rPr>
          <w:rFonts w:eastAsiaTheme="minorEastAsia" w:cstheme="minorBidi"/>
          <w:noProof/>
          <w:sz w:val="22"/>
          <w:szCs w:val="22"/>
          <w:lang w:eastAsia="pt-BR"/>
        </w:rPr>
      </w:pPr>
      <w:hyperlink w:anchor="_Toc10850197" w:history="1">
        <w:r w:rsidR="008F0509" w:rsidRPr="00A42C9A">
          <w:rPr>
            <w:rStyle w:val="Hyperlink"/>
            <w:noProof/>
          </w:rPr>
          <w:t>4.3.2.3</w:t>
        </w:r>
        <w:r w:rsidR="008F0509">
          <w:rPr>
            <w:rFonts w:eastAsiaTheme="minorEastAsia" w:cstheme="minorBidi"/>
            <w:noProof/>
            <w:sz w:val="22"/>
            <w:szCs w:val="22"/>
            <w:lang w:eastAsia="pt-BR"/>
          </w:rPr>
          <w:tab/>
        </w:r>
        <w:r w:rsidR="008F0509" w:rsidRPr="00A42C9A">
          <w:rPr>
            <w:rStyle w:val="Hyperlink"/>
            <w:noProof/>
          </w:rPr>
          <w:t>3º Andar</w:t>
        </w:r>
        <w:r w:rsidR="008F0509">
          <w:rPr>
            <w:noProof/>
            <w:webHidden/>
          </w:rPr>
          <w:tab/>
        </w:r>
        <w:r w:rsidR="008F0509">
          <w:rPr>
            <w:noProof/>
            <w:webHidden/>
          </w:rPr>
          <w:fldChar w:fldCharType="begin"/>
        </w:r>
        <w:r w:rsidR="008F0509">
          <w:rPr>
            <w:noProof/>
            <w:webHidden/>
          </w:rPr>
          <w:instrText xml:space="preserve"> PAGEREF _Toc10850197 \h </w:instrText>
        </w:r>
        <w:r w:rsidR="008F0509">
          <w:rPr>
            <w:noProof/>
            <w:webHidden/>
          </w:rPr>
        </w:r>
        <w:r w:rsidR="008F0509">
          <w:rPr>
            <w:noProof/>
            <w:webHidden/>
          </w:rPr>
          <w:fldChar w:fldCharType="separate"/>
        </w:r>
        <w:r w:rsidR="008F0509">
          <w:rPr>
            <w:noProof/>
            <w:webHidden/>
          </w:rPr>
          <w:t>31</w:t>
        </w:r>
        <w:r w:rsidR="008F0509">
          <w:rPr>
            <w:noProof/>
            <w:webHidden/>
          </w:rPr>
          <w:fldChar w:fldCharType="end"/>
        </w:r>
      </w:hyperlink>
    </w:p>
    <w:p w14:paraId="64CF1C71" w14:textId="3B56D1BB" w:rsidR="008F0509" w:rsidRDefault="00B349EF">
      <w:pPr>
        <w:pStyle w:val="TOC5"/>
        <w:tabs>
          <w:tab w:val="left" w:pos="1920"/>
          <w:tab w:val="right" w:leader="dot" w:pos="9061"/>
        </w:tabs>
        <w:rPr>
          <w:rFonts w:eastAsiaTheme="minorEastAsia" w:cstheme="minorBidi"/>
          <w:noProof/>
          <w:sz w:val="22"/>
          <w:szCs w:val="22"/>
          <w:lang w:eastAsia="pt-BR"/>
        </w:rPr>
      </w:pPr>
      <w:hyperlink w:anchor="_Toc10850198" w:history="1">
        <w:r w:rsidR="008F0509" w:rsidRPr="00A42C9A">
          <w:rPr>
            <w:rStyle w:val="Hyperlink"/>
            <w:noProof/>
          </w:rPr>
          <w:t>4.3.2.3.1</w:t>
        </w:r>
        <w:r w:rsidR="008F0509">
          <w:rPr>
            <w:rFonts w:eastAsiaTheme="minorEastAsia" w:cstheme="minorBidi"/>
            <w:noProof/>
            <w:sz w:val="22"/>
            <w:szCs w:val="22"/>
            <w:lang w:eastAsia="pt-BR"/>
          </w:rPr>
          <w:tab/>
        </w:r>
        <w:r w:rsidR="008F0509" w:rsidRPr="00A42C9A">
          <w:rPr>
            <w:rStyle w:val="Hyperlink"/>
            <w:noProof/>
          </w:rPr>
          <w:t>Configuração Da Câmera vga OV7670</w:t>
        </w:r>
        <w:r w:rsidR="008F0509">
          <w:rPr>
            <w:noProof/>
            <w:webHidden/>
          </w:rPr>
          <w:tab/>
        </w:r>
        <w:r w:rsidR="008F0509">
          <w:rPr>
            <w:noProof/>
            <w:webHidden/>
          </w:rPr>
          <w:fldChar w:fldCharType="begin"/>
        </w:r>
        <w:r w:rsidR="008F0509">
          <w:rPr>
            <w:noProof/>
            <w:webHidden/>
          </w:rPr>
          <w:instrText xml:space="preserve"> PAGEREF _Toc10850198 \h </w:instrText>
        </w:r>
        <w:r w:rsidR="008F0509">
          <w:rPr>
            <w:noProof/>
            <w:webHidden/>
          </w:rPr>
        </w:r>
        <w:r w:rsidR="008F0509">
          <w:rPr>
            <w:noProof/>
            <w:webHidden/>
          </w:rPr>
          <w:fldChar w:fldCharType="separate"/>
        </w:r>
        <w:r w:rsidR="008F0509">
          <w:rPr>
            <w:noProof/>
            <w:webHidden/>
          </w:rPr>
          <w:t>33</w:t>
        </w:r>
        <w:r w:rsidR="008F0509">
          <w:rPr>
            <w:noProof/>
            <w:webHidden/>
          </w:rPr>
          <w:fldChar w:fldCharType="end"/>
        </w:r>
      </w:hyperlink>
    </w:p>
    <w:p w14:paraId="7883181A" w14:textId="5F53E8C8" w:rsidR="008F0509" w:rsidRDefault="00B349EF">
      <w:pPr>
        <w:pStyle w:val="TOC1"/>
        <w:tabs>
          <w:tab w:val="left" w:pos="480"/>
          <w:tab w:val="right" w:leader="dot" w:pos="9061"/>
        </w:tabs>
        <w:rPr>
          <w:rFonts w:asciiTheme="minorHAnsi" w:eastAsiaTheme="minorEastAsia" w:hAnsiTheme="minorHAnsi" w:cstheme="minorBidi"/>
          <w:b w:val="0"/>
          <w:bCs w:val="0"/>
          <w:caps w:val="0"/>
          <w:noProof/>
          <w:sz w:val="22"/>
          <w:szCs w:val="22"/>
          <w:lang w:eastAsia="pt-BR"/>
        </w:rPr>
      </w:pPr>
      <w:hyperlink w:anchor="_Toc10850199" w:history="1">
        <w:r w:rsidR="008F0509" w:rsidRPr="00A42C9A">
          <w:rPr>
            <w:rStyle w:val="Hyperlink"/>
            <w:noProof/>
          </w:rPr>
          <w:t>5</w:t>
        </w:r>
        <w:r w:rsidR="008F0509">
          <w:rPr>
            <w:rFonts w:asciiTheme="minorHAnsi" w:eastAsiaTheme="minorEastAsia" w:hAnsiTheme="minorHAnsi" w:cstheme="minorBidi"/>
            <w:b w:val="0"/>
            <w:bCs w:val="0"/>
            <w:caps w:val="0"/>
            <w:noProof/>
            <w:sz w:val="22"/>
            <w:szCs w:val="22"/>
            <w:lang w:eastAsia="pt-BR"/>
          </w:rPr>
          <w:tab/>
        </w:r>
        <w:r w:rsidR="008F0509" w:rsidRPr="00A42C9A">
          <w:rPr>
            <w:rStyle w:val="Hyperlink"/>
            <w:noProof/>
          </w:rPr>
          <w:t>Resultados</w:t>
        </w:r>
        <w:r w:rsidR="008F0509">
          <w:rPr>
            <w:noProof/>
            <w:webHidden/>
          </w:rPr>
          <w:tab/>
        </w:r>
        <w:r w:rsidR="008F0509">
          <w:rPr>
            <w:noProof/>
            <w:webHidden/>
          </w:rPr>
          <w:fldChar w:fldCharType="begin"/>
        </w:r>
        <w:r w:rsidR="008F0509">
          <w:rPr>
            <w:noProof/>
            <w:webHidden/>
          </w:rPr>
          <w:instrText xml:space="preserve"> PAGEREF _Toc10850199 \h </w:instrText>
        </w:r>
        <w:r w:rsidR="008F0509">
          <w:rPr>
            <w:noProof/>
            <w:webHidden/>
          </w:rPr>
        </w:r>
        <w:r w:rsidR="008F0509">
          <w:rPr>
            <w:noProof/>
            <w:webHidden/>
          </w:rPr>
          <w:fldChar w:fldCharType="separate"/>
        </w:r>
        <w:r w:rsidR="008F0509">
          <w:rPr>
            <w:noProof/>
            <w:webHidden/>
          </w:rPr>
          <w:t>34</w:t>
        </w:r>
        <w:r w:rsidR="008F0509">
          <w:rPr>
            <w:noProof/>
            <w:webHidden/>
          </w:rPr>
          <w:fldChar w:fldCharType="end"/>
        </w:r>
      </w:hyperlink>
    </w:p>
    <w:p w14:paraId="5840A3B7" w14:textId="2F857571" w:rsidR="008F0509" w:rsidRDefault="00B349EF">
      <w:pPr>
        <w:pStyle w:val="TOC1"/>
        <w:tabs>
          <w:tab w:val="left" w:pos="480"/>
          <w:tab w:val="right" w:leader="dot" w:pos="9061"/>
        </w:tabs>
        <w:rPr>
          <w:rFonts w:asciiTheme="minorHAnsi" w:eastAsiaTheme="minorEastAsia" w:hAnsiTheme="minorHAnsi" w:cstheme="minorBidi"/>
          <w:b w:val="0"/>
          <w:bCs w:val="0"/>
          <w:caps w:val="0"/>
          <w:noProof/>
          <w:sz w:val="22"/>
          <w:szCs w:val="22"/>
          <w:lang w:eastAsia="pt-BR"/>
        </w:rPr>
      </w:pPr>
      <w:hyperlink w:anchor="_Toc10850200" w:history="1">
        <w:r w:rsidR="008F0509" w:rsidRPr="00A42C9A">
          <w:rPr>
            <w:rStyle w:val="Hyperlink"/>
            <w:noProof/>
          </w:rPr>
          <w:t>6</w:t>
        </w:r>
        <w:r w:rsidR="008F0509">
          <w:rPr>
            <w:rFonts w:asciiTheme="minorHAnsi" w:eastAsiaTheme="minorEastAsia" w:hAnsiTheme="minorHAnsi" w:cstheme="minorBidi"/>
            <w:b w:val="0"/>
            <w:bCs w:val="0"/>
            <w:caps w:val="0"/>
            <w:noProof/>
            <w:sz w:val="22"/>
            <w:szCs w:val="22"/>
            <w:lang w:eastAsia="pt-BR"/>
          </w:rPr>
          <w:tab/>
        </w:r>
        <w:r w:rsidR="008F0509" w:rsidRPr="00A42C9A">
          <w:rPr>
            <w:rStyle w:val="Hyperlink"/>
            <w:noProof/>
          </w:rPr>
          <w:t>cONCLUSÃO</w:t>
        </w:r>
        <w:r w:rsidR="008F0509">
          <w:rPr>
            <w:noProof/>
            <w:webHidden/>
          </w:rPr>
          <w:tab/>
        </w:r>
        <w:r w:rsidR="008F0509">
          <w:rPr>
            <w:noProof/>
            <w:webHidden/>
          </w:rPr>
          <w:fldChar w:fldCharType="begin"/>
        </w:r>
        <w:r w:rsidR="008F0509">
          <w:rPr>
            <w:noProof/>
            <w:webHidden/>
          </w:rPr>
          <w:instrText xml:space="preserve"> PAGEREF _Toc10850200 \h </w:instrText>
        </w:r>
        <w:r w:rsidR="008F0509">
          <w:rPr>
            <w:noProof/>
            <w:webHidden/>
          </w:rPr>
        </w:r>
        <w:r w:rsidR="008F0509">
          <w:rPr>
            <w:noProof/>
            <w:webHidden/>
          </w:rPr>
          <w:fldChar w:fldCharType="separate"/>
        </w:r>
        <w:r w:rsidR="008F0509">
          <w:rPr>
            <w:noProof/>
            <w:webHidden/>
          </w:rPr>
          <w:t>36</w:t>
        </w:r>
        <w:r w:rsidR="008F0509">
          <w:rPr>
            <w:noProof/>
            <w:webHidden/>
          </w:rPr>
          <w:fldChar w:fldCharType="end"/>
        </w:r>
      </w:hyperlink>
    </w:p>
    <w:p w14:paraId="42D59080" w14:textId="7A6A1B18" w:rsidR="008F0509" w:rsidRDefault="00B349EF">
      <w:pPr>
        <w:pStyle w:val="TOC1"/>
        <w:tabs>
          <w:tab w:val="right" w:leader="dot" w:pos="9061"/>
        </w:tabs>
        <w:rPr>
          <w:rFonts w:asciiTheme="minorHAnsi" w:eastAsiaTheme="minorEastAsia" w:hAnsiTheme="minorHAnsi" w:cstheme="minorBidi"/>
          <w:b w:val="0"/>
          <w:bCs w:val="0"/>
          <w:caps w:val="0"/>
          <w:noProof/>
          <w:sz w:val="22"/>
          <w:szCs w:val="22"/>
          <w:lang w:eastAsia="pt-BR"/>
        </w:rPr>
      </w:pPr>
      <w:hyperlink w:anchor="_Toc10850201" w:history="1">
        <w:r w:rsidR="008F0509" w:rsidRPr="00A42C9A">
          <w:rPr>
            <w:rStyle w:val="Hyperlink"/>
            <w:noProof/>
          </w:rPr>
          <w:t>Referências</w:t>
        </w:r>
        <w:r w:rsidR="008F0509">
          <w:rPr>
            <w:noProof/>
            <w:webHidden/>
          </w:rPr>
          <w:tab/>
        </w:r>
        <w:r w:rsidR="008F0509">
          <w:rPr>
            <w:noProof/>
            <w:webHidden/>
          </w:rPr>
          <w:fldChar w:fldCharType="begin"/>
        </w:r>
        <w:r w:rsidR="008F0509">
          <w:rPr>
            <w:noProof/>
            <w:webHidden/>
          </w:rPr>
          <w:instrText xml:space="preserve"> PAGEREF _Toc10850201 \h </w:instrText>
        </w:r>
        <w:r w:rsidR="008F0509">
          <w:rPr>
            <w:noProof/>
            <w:webHidden/>
          </w:rPr>
        </w:r>
        <w:r w:rsidR="008F0509">
          <w:rPr>
            <w:noProof/>
            <w:webHidden/>
          </w:rPr>
          <w:fldChar w:fldCharType="separate"/>
        </w:r>
        <w:r w:rsidR="008F0509">
          <w:rPr>
            <w:noProof/>
            <w:webHidden/>
          </w:rPr>
          <w:t>38</w:t>
        </w:r>
        <w:r w:rsidR="008F0509">
          <w:rPr>
            <w:noProof/>
            <w:webHidden/>
          </w:rPr>
          <w:fldChar w:fldCharType="end"/>
        </w:r>
      </w:hyperlink>
    </w:p>
    <w:p w14:paraId="29D6B04F" w14:textId="009383E8" w:rsidR="006C1CA0" w:rsidRDefault="00821B42" w:rsidP="006C1CA0">
      <w:pPr>
        <w:rPr>
          <w:rFonts w:asciiTheme="majorHAnsi" w:hAnsiTheme="majorHAnsi" w:cstheme="minorHAnsi"/>
          <w:b/>
          <w:bCs/>
          <w:i/>
          <w:iCs/>
          <w:caps/>
          <w:sz w:val="20"/>
          <w:szCs w:val="24"/>
        </w:rPr>
        <w:sectPr w:rsidR="006C1CA0" w:rsidSect="00B24E1F">
          <w:headerReference w:type="default" r:id="rId10"/>
          <w:pgSz w:w="11906" w:h="16838"/>
          <w:pgMar w:top="1701" w:right="1134" w:bottom="1134" w:left="1701" w:header="709" w:footer="709" w:gutter="0"/>
          <w:pgNumType w:start="1"/>
          <w:cols w:space="708"/>
          <w:docGrid w:linePitch="360"/>
        </w:sectPr>
      </w:pPr>
      <w:r>
        <w:rPr>
          <w:rFonts w:cs="Times New Roman"/>
          <w:i/>
          <w:iCs/>
          <w:szCs w:val="24"/>
        </w:rPr>
        <w:fldChar w:fldCharType="end"/>
      </w:r>
      <w:r w:rsidR="00B80FB3">
        <w:rPr>
          <w:rFonts w:cs="Times New Roman"/>
          <w:b/>
          <w:bCs/>
          <w:i/>
          <w:iCs/>
          <w:caps/>
          <w:szCs w:val="24"/>
        </w:rPr>
        <w:t xml:space="preserve"> </w:t>
      </w:r>
    </w:p>
    <w:p w14:paraId="0AC7A475" w14:textId="77777777" w:rsidR="00F91289" w:rsidRDefault="00052617" w:rsidP="00915EF3">
      <w:pPr>
        <w:pStyle w:val="Heading1"/>
      </w:pPr>
      <w:bookmarkStart w:id="3" w:name="_Toc10850168"/>
      <w:r>
        <w:lastRenderedPageBreak/>
        <w:t>INTRODUÇÃO</w:t>
      </w:r>
      <w:bookmarkEnd w:id="3"/>
    </w:p>
    <w:p w14:paraId="56C8EAD6" w14:textId="77777777" w:rsidR="00F52689" w:rsidRDefault="00F52689" w:rsidP="00F52689">
      <w:pPr>
        <w:pStyle w:val="Corpodotextocomrecuo"/>
      </w:pPr>
      <w:r w:rsidRPr="00F52689">
        <w:t xml:space="preserve">Desde a Grécia antiga, os filósofos faziam uso da observação para obter resultados de suas indagações, o que procedeu com os cientistas devido ao método-científico. Atualmente, com o desenvolvimento tecnológico o monitoramento em pesquisas passa a ser mais preciso, devido a necessidade de se obter resultados pertinentes. Um exemplo de tecnologia utilizada em monitoramento é o sistema de detecção de desmatamentos em tempo real (DETER), utilizada na Amazônia, que emite alertas de alteração na cobertura florestal, auxiliando a fiscalização em relação ao controle do desmatamento (INPE, 2019). </w:t>
      </w:r>
    </w:p>
    <w:p w14:paraId="220552C4" w14:textId="48B64673" w:rsidR="00F52689" w:rsidRDefault="4EFA02C9" w:rsidP="00F52689">
      <w:pPr>
        <w:pStyle w:val="Corpodotextocomrecuo"/>
      </w:pPr>
      <w:r>
        <w:t>Em vista disso é perceptível a importância do monitoramento no âmbito científico associado a novas tecnologias, entre elas, o Arduino (BANZI et al., 2014) mostra-se promissor no desenvolvimento de protótipos de controle de baixo custo. Sendo certo que tal fato em menção ocorre como no artigo científico feito por Dilly e Mendes (2015) a qual suscita a “Aplicação em Tempo Real de Monitoramento de Umidade e Temperatura Utilizando Arduino”.</w:t>
      </w:r>
    </w:p>
    <w:p w14:paraId="75F86551" w14:textId="77777777" w:rsidR="00F52689" w:rsidRDefault="00F52689" w:rsidP="00F52689">
      <w:pPr>
        <w:pStyle w:val="Corpodotextocomrecuo"/>
      </w:pPr>
      <w:r w:rsidRPr="00F52689">
        <w:t xml:space="preserve">A plataforma Arduino, desenvolvida no ano de 2005 pelos pesquisadores: Massimo Banzi, David Cuartielles, Tom Igoe, Gianluca Martino e David Mellis, busca a viabilização de projetos na área de robótica (MCROBERTS, 2015). Sendo assim, a placa vem cada vez mais, chamando a atenção aos interessados nessa área, devido a sua simplicidade. Dessa forma, atualmente, muitas escolas utilizam o Arduino para o ensinamento de robótica, como é o caso da escola Monteiro Lobato (GAZETA ONLINE, 2019). </w:t>
      </w:r>
    </w:p>
    <w:p w14:paraId="555F1389" w14:textId="77777777" w:rsidR="00F52689" w:rsidRDefault="00F52689" w:rsidP="00F52689">
      <w:pPr>
        <w:pStyle w:val="Corpodotextocomrecuo"/>
      </w:pPr>
      <w:r w:rsidRPr="00F52689">
        <w:t>Outrossim, o Arduino é uma plataforma Open-source que possui tanto o hardware como o software livres, não sendo necessário a licença de utilização pelo autor (ADILSON THOMSEN, 2019). Por conseguinte, devido a fatores, como os citados anteriormente, a plataforma vem sendo utilizada para criações de projetos acadêmicos, empresariais ou pessoais, como, por exemplo: “A utilização do Arduino para o ensino de física” (DE CASTRO, 2016) , a “Aplicação de microprocessadores à automação predial” (CLEBER D; DE SOUZA, 2015-2016), e a “Criação de protótipo funcional para auxílio a deficientes visuais no transporte público” (COLARES; LIMA, 2018).</w:t>
      </w:r>
    </w:p>
    <w:p w14:paraId="70ABB818" w14:textId="77777777" w:rsidR="00B87132" w:rsidRDefault="00F52689" w:rsidP="00F52689">
      <w:pPr>
        <w:pStyle w:val="Corpodotextocomrecuo"/>
      </w:pPr>
      <w:r w:rsidRPr="00F52689">
        <w:t xml:space="preserve">Em suma, o Sistema Autônomo Para Captura de Imagens (SACI), proposto neste trabalho de conclusão de curso (TCC), se apresenta como um protótipo funcional que poderá unir diferentes áreas do conhecimento. Além disso, haverá possibilidade de utilizá-lo, não só para o âmbito científico, mas também, em outra áreas, visto que, a utilização de um veículo torna o sistema versátil, sendo similar ao Google Trolley, um carrinho desenvolvido com a </w:t>
      </w:r>
      <w:r w:rsidRPr="00F52689">
        <w:lastRenderedPageBreak/>
        <w:t>finalidade de produzir imagens 360º de museus, estádios, casa branca, entre outros (GOOGLE TROLLEY, 2019)</w:t>
      </w:r>
      <w:r w:rsidR="00B87132">
        <w:t>.</w:t>
      </w:r>
    </w:p>
    <w:p w14:paraId="54CD245A" w14:textId="77777777" w:rsidR="00F52689" w:rsidRDefault="00F52689" w:rsidP="00B87132">
      <w:pPr>
        <w:pStyle w:val="Corpodotextocomrecuo"/>
        <w:ind w:firstLine="0"/>
      </w:pPr>
    </w:p>
    <w:p w14:paraId="53AEC264" w14:textId="77777777" w:rsidR="00A65166" w:rsidRDefault="00BA1894" w:rsidP="00915EF3">
      <w:pPr>
        <w:pStyle w:val="Heading1"/>
      </w:pPr>
      <w:bookmarkStart w:id="4" w:name="_Toc10850169"/>
      <w:r>
        <w:t>objetivos</w:t>
      </w:r>
      <w:bookmarkEnd w:id="4"/>
    </w:p>
    <w:p w14:paraId="5BC14F4F" w14:textId="77777777" w:rsidR="005E76FE" w:rsidRDefault="50F7D2EB" w:rsidP="00915EF3">
      <w:pPr>
        <w:pStyle w:val="Heading2"/>
        <w:rPr>
          <w:rStyle w:val="TabelaChar"/>
          <w:rFonts w:cstheme="majorBidi"/>
          <w:b/>
          <w:color w:val="auto"/>
          <w:sz w:val="24"/>
          <w:szCs w:val="24"/>
        </w:rPr>
      </w:pPr>
      <w:bookmarkStart w:id="5" w:name="_Toc10850170"/>
      <w:r w:rsidRPr="50F7D2EB">
        <w:rPr>
          <w:rStyle w:val="TabelaChar"/>
          <w:rFonts w:cstheme="majorBidi"/>
          <w:b/>
          <w:color w:val="auto"/>
          <w:sz w:val="24"/>
          <w:szCs w:val="24"/>
        </w:rPr>
        <w:t>objetivo geral</w:t>
      </w:r>
      <w:bookmarkEnd w:id="5"/>
    </w:p>
    <w:p w14:paraId="702B63FC" w14:textId="77777777" w:rsidR="00BA1894" w:rsidRDefault="00BA1894" w:rsidP="00BA1894">
      <w:pPr>
        <w:pStyle w:val="Corpodotextocomrecuo"/>
      </w:pPr>
      <w:r w:rsidRPr="00BA1894">
        <w:t>Desenvolver um sistema autônomo de captura de imagens para realização de experimentos científicos.</w:t>
      </w:r>
    </w:p>
    <w:p w14:paraId="3322051F" w14:textId="77777777" w:rsidR="00BA1894" w:rsidRDefault="50F7D2EB" w:rsidP="00BA1894">
      <w:pPr>
        <w:pStyle w:val="Heading2"/>
        <w:rPr>
          <w:rStyle w:val="TabelaChar"/>
          <w:rFonts w:cstheme="majorBidi"/>
          <w:b/>
          <w:color w:val="auto"/>
          <w:sz w:val="24"/>
          <w:szCs w:val="24"/>
        </w:rPr>
      </w:pPr>
      <w:bookmarkStart w:id="6" w:name="_Toc10850171"/>
      <w:r w:rsidRPr="50F7D2EB">
        <w:rPr>
          <w:rStyle w:val="TabelaChar"/>
          <w:rFonts w:cstheme="majorBidi"/>
          <w:b/>
          <w:color w:val="auto"/>
          <w:sz w:val="24"/>
          <w:szCs w:val="24"/>
        </w:rPr>
        <w:t>objetivoS específicos</w:t>
      </w:r>
      <w:bookmarkEnd w:id="6"/>
    </w:p>
    <w:p w14:paraId="7A6164FA" w14:textId="77777777" w:rsidR="00BA1894" w:rsidRPr="00BA1894" w:rsidRDefault="00BA1894" w:rsidP="00BA1894">
      <w:pPr>
        <w:pStyle w:val="Corpodotextocomrecuo"/>
        <w:numPr>
          <w:ilvl w:val="0"/>
          <w:numId w:val="11"/>
        </w:numPr>
        <w:jc w:val="left"/>
      </w:pPr>
      <w:r w:rsidRPr="00BA1894">
        <w:t>Desenvolver o veículo autônomo para captura de imagens;</w:t>
      </w:r>
    </w:p>
    <w:p w14:paraId="771BB308" w14:textId="516CAB48" w:rsidR="00BA1894" w:rsidRDefault="50F7D2EB" w:rsidP="00BA1894">
      <w:pPr>
        <w:pStyle w:val="Corpodotextocomrecuo"/>
        <w:numPr>
          <w:ilvl w:val="0"/>
          <w:numId w:val="11"/>
        </w:numPr>
        <w:jc w:val="left"/>
      </w:pPr>
      <w:r>
        <w:t>Desenvolver um software para captura e armazenamento das imagens;</w:t>
      </w:r>
    </w:p>
    <w:p w14:paraId="1231BE67" w14:textId="77777777" w:rsidR="00BA1894" w:rsidRPr="00BA1894" w:rsidRDefault="00BA1894" w:rsidP="00B87132">
      <w:pPr>
        <w:pStyle w:val="Corpodotextocomrecuo"/>
        <w:ind w:firstLine="0"/>
      </w:pPr>
    </w:p>
    <w:p w14:paraId="70CF6495" w14:textId="77777777" w:rsidR="00613B99" w:rsidRDefault="00B87132" w:rsidP="00E43875">
      <w:pPr>
        <w:pStyle w:val="Heading1"/>
      </w:pPr>
      <w:r>
        <w:t xml:space="preserve"> </w:t>
      </w:r>
      <w:bookmarkStart w:id="7" w:name="_Toc10850172"/>
      <w:r>
        <w:t>JUSTIFICATIVA E RELEVÂNCIA</w:t>
      </w:r>
      <w:bookmarkEnd w:id="7"/>
    </w:p>
    <w:p w14:paraId="6EAA428C" w14:textId="77777777" w:rsidR="00B87132" w:rsidRPr="00B87132" w:rsidRDefault="091251AB" w:rsidP="091251AB">
      <w:pPr>
        <w:pStyle w:val="Corpodotextocomrecuo"/>
        <w:rPr>
          <w:rFonts w:eastAsia="Times New Roman" w:cs="Times New Roman"/>
          <w:szCs w:val="24"/>
          <w:lang w:eastAsia="pt-BR"/>
        </w:rPr>
      </w:pPr>
      <w:r w:rsidRPr="091251AB">
        <w:t>A ideia de um sistema autônomo que capture imagens automaticamente surgiu a partir de uma dificuldade de pesquisadores do Instituto de Estudos do Mar Almirante Paulo Moreira (IEAPM): Tirarem fotos de vários aquários diariamente, em instantes pré-determinados, durante o período de tempo de duração do experimento. Dessa maneira, o projeto poderia facilitar o desenvolvimento de pesquisas realizado por essa equipe. Outrossim, o monitoramento sempre foi algo necessário para os experimentos científicos.</w:t>
      </w:r>
    </w:p>
    <w:p w14:paraId="234C9772" w14:textId="3A6CD7A8" w:rsidR="00B87132" w:rsidRDefault="091251AB" w:rsidP="091251AB">
      <w:pPr>
        <w:pStyle w:val="Corpodotextocomrecuo"/>
        <w:rPr>
          <w:rFonts w:eastAsia="Times New Roman" w:cs="Times New Roman"/>
          <w:color w:val="000000" w:themeColor="text1"/>
          <w:lang w:eastAsia="pt-BR"/>
        </w:rPr>
      </w:pPr>
      <w:r w:rsidRPr="091251AB">
        <w:t>Dentro desse contexto, o sistema autônomo para captura de imagens (SACI) poderá contribuir não somente para a dificuldade apresentada pelo IEAPM, assim como, para diversas áreas de conhecimento. Ademais, a construção do SACI possibilitará a integração dos conhecimentos adquiridos no curso Técnico em Informática nas principais áreas: software e hardware, dado que, é necessário a integração da linguagem C++ usado na IDE (Integrated Development Environment) do Arduino aos componentes físicos do projeto. Além de permitir a interdisciplinaridade, uma vez que, esse projeto transpassa vários escopos do saber.</w:t>
      </w:r>
    </w:p>
    <w:p w14:paraId="36FEB5B0" w14:textId="77777777" w:rsidR="004D6BD9" w:rsidRPr="00B87132" w:rsidRDefault="004D6BD9" w:rsidP="091251AB">
      <w:pPr>
        <w:pStyle w:val="Corpodotextocomrecuo"/>
        <w:rPr>
          <w:rFonts w:eastAsia="Times New Roman" w:cs="Times New Roman"/>
          <w:szCs w:val="24"/>
          <w:lang w:eastAsia="pt-BR"/>
        </w:rPr>
      </w:pPr>
    </w:p>
    <w:p w14:paraId="30D7AA69" w14:textId="10F5D94E" w:rsidR="00E43875" w:rsidRDefault="00E43875" w:rsidP="091251AB">
      <w:pPr>
        <w:pStyle w:val="Corpodotextocomrecuo"/>
      </w:pPr>
    </w:p>
    <w:p w14:paraId="0D1CEE56" w14:textId="37D46197" w:rsidR="50F7D2EB" w:rsidRDefault="50F7D2EB" w:rsidP="50F7D2EB"/>
    <w:p w14:paraId="17715E5A" w14:textId="6C6A0112" w:rsidR="50F7D2EB" w:rsidRDefault="50F7D2EB" w:rsidP="50F7D2EB"/>
    <w:p w14:paraId="31052F93" w14:textId="69B7111E" w:rsidR="50F7D2EB" w:rsidRDefault="50F7D2EB" w:rsidP="50F7D2EB"/>
    <w:p w14:paraId="5329FCD4" w14:textId="1A03A76B" w:rsidR="00B87132" w:rsidRDefault="50F7D2EB" w:rsidP="00E43875">
      <w:pPr>
        <w:pStyle w:val="Heading1"/>
      </w:pPr>
      <w:bookmarkStart w:id="8" w:name="_Toc10850173"/>
      <w:r>
        <w:lastRenderedPageBreak/>
        <w:t>M</w:t>
      </w:r>
      <w:r w:rsidR="008D6521">
        <w:t>ateriais e métodos</w:t>
      </w:r>
      <w:bookmarkEnd w:id="8"/>
    </w:p>
    <w:p w14:paraId="09F58474" w14:textId="34A93884" w:rsidR="50F7D2EB" w:rsidRDefault="091251AB" w:rsidP="091251AB">
      <w:pPr>
        <w:ind w:firstLine="720"/>
        <w:rPr>
          <w:rFonts w:eastAsia="Times New Roman" w:cs="Times New Roman"/>
          <w:color w:val="E36C0A" w:themeColor="accent6" w:themeShade="BF"/>
        </w:rPr>
      </w:pPr>
      <w:r w:rsidRPr="091251AB">
        <w:rPr>
          <w:rFonts w:eastAsia="Times New Roman" w:cs="Times New Roman"/>
        </w:rPr>
        <w:t>Para a realização desse projeto, primeiramente foi realizado a parte referente à movimentação e a integração do sensor de proximidade indutivo ao veículo, desenvolvida no período entre 2017 e 2018 através da bolsa PIBITI Jr., cujo projeto foi orientado pelo professor Dr. José Dalvio Ghirello Garcia. Dessa forma, foi utilizado para essa etapa do SACI os seguintes componentes: kit de chassi com quatro motores, dois módulos com quatro reles, Arduino UNO e Mega, bateria 6v, protoboard, jumpers macho e fêmea e o sensor indutivo. Com a posse dessas tecnologias, ocorreu a montagem do chassi e a integração e confecção do software, através da IDE do Arduino UNO, responsável por comandar os movimentos do veículo. Este último, ao receber dados de detecção do sensor de metal, envia comandos aos relés que funcionam como chaves eletrônicas da gestão dos motores.</w:t>
      </w:r>
      <w:r w:rsidRPr="091251AB">
        <w:rPr>
          <w:rFonts w:eastAsia="Times New Roman" w:cs="Times New Roman"/>
          <w:color w:val="E36C0A" w:themeColor="accent6" w:themeShade="BF"/>
        </w:rPr>
        <w:t xml:space="preserve"> </w:t>
      </w:r>
    </w:p>
    <w:p w14:paraId="583B7286" w14:textId="3B87B54D" w:rsidR="50F7D2EB" w:rsidRDefault="091251AB" w:rsidP="091251AB">
      <w:pPr>
        <w:ind w:firstLine="720"/>
        <w:rPr>
          <w:rFonts w:eastAsia="Times New Roman" w:cs="Times New Roman"/>
        </w:rPr>
      </w:pPr>
      <w:r w:rsidRPr="091251AB">
        <w:rPr>
          <w:rFonts w:eastAsia="Times New Roman" w:cs="Times New Roman"/>
        </w:rPr>
        <w:t xml:space="preserve">No âmbito do trabalho de conclusão de curso (TCC), foi realizado pesquisas e, posteriormente, testes em componentes que poderiam energizar o Arduino e os motores, de maneira que a mobilidade do veículo fosse autônoma. Sendo assim, no decorrer desse processo foi optado por trocar a bateria de 6 volts por quatro pilhas AA, assim como, acrescentar </w:t>
      </w:r>
      <w:r w:rsidR="00D46FD5">
        <w:rPr>
          <w:rFonts w:eastAsia="Times New Roman" w:cs="Times New Roman"/>
        </w:rPr>
        <w:t>duas baterias recarreg</w:t>
      </w:r>
      <w:r w:rsidR="008707E3">
        <w:rPr>
          <w:rFonts w:eastAsia="Times New Roman" w:cs="Times New Roman"/>
        </w:rPr>
        <w:t>á</w:t>
      </w:r>
      <w:r w:rsidR="00D46FD5">
        <w:rPr>
          <w:rFonts w:eastAsia="Times New Roman" w:cs="Times New Roman"/>
        </w:rPr>
        <w:t>veis de 3,7</w:t>
      </w:r>
      <w:r w:rsidR="008707E3">
        <w:rPr>
          <w:rFonts w:eastAsia="Times New Roman" w:cs="Times New Roman"/>
        </w:rPr>
        <w:t xml:space="preserve"> volts</w:t>
      </w:r>
      <w:r w:rsidR="00D46FD5">
        <w:rPr>
          <w:rFonts w:eastAsia="Times New Roman" w:cs="Times New Roman"/>
        </w:rPr>
        <w:t xml:space="preserve"> para</w:t>
      </w:r>
      <w:r w:rsidRPr="091251AB">
        <w:rPr>
          <w:rFonts w:eastAsia="Times New Roman" w:cs="Times New Roman"/>
        </w:rPr>
        <w:t xml:space="preserve"> a alimentação do Arduino, além da retirada da placa Arduino UNO, visto que, o Arduino Mega 2560 foi suficiente para a realização do projeto.</w:t>
      </w:r>
    </w:p>
    <w:p w14:paraId="0F2708A3" w14:textId="63ED5ECE" w:rsidR="50F7D2EB" w:rsidRDefault="091251AB" w:rsidP="091251AB">
      <w:pPr>
        <w:ind w:firstLine="720"/>
        <w:rPr>
          <w:rFonts w:eastAsia="Times New Roman" w:cs="Times New Roman"/>
        </w:rPr>
      </w:pPr>
      <w:r w:rsidRPr="091251AB">
        <w:rPr>
          <w:rFonts w:eastAsia="Times New Roman" w:cs="Times New Roman"/>
        </w:rPr>
        <w:t xml:space="preserve">Em relação a captura e armazenamento das imagens, ocorreu a elaboração do software e, em seguida, a integração dos respectivos componentes: módulo de câmera VGA OV7670 com AL422B e módulo de cartão Micro SD. </w:t>
      </w:r>
    </w:p>
    <w:p w14:paraId="3B833254" w14:textId="39F4FD22" w:rsidR="50F7D2EB" w:rsidRDefault="091251AB" w:rsidP="091251AB">
      <w:pPr>
        <w:ind w:firstLine="720"/>
        <w:rPr>
          <w:rFonts w:eastAsia="Times New Roman" w:cs="Times New Roman"/>
        </w:rPr>
      </w:pPr>
      <w:r w:rsidRPr="091251AB">
        <w:rPr>
          <w:rFonts w:eastAsia="Times New Roman" w:cs="Times New Roman"/>
        </w:rPr>
        <w:t xml:space="preserve">Outrossim, ao final dessa etapa, sucedeu a junção do software da câmera e o de movimentação do veículo, além da, juntura dos componentes físicos. Posteriori, organizou-se a estrutura elétrica do sistema e foi elaborado por meio do framework Fritzing, representações do protótipo, com a finalidade de divulgar o projeto realizado para o público interessado. </w:t>
      </w:r>
    </w:p>
    <w:p w14:paraId="51439ED8" w14:textId="376D1B58" w:rsidR="50F7D2EB" w:rsidRDefault="50F7D2EB" w:rsidP="50F7D2EB"/>
    <w:p w14:paraId="34FF1C98" w14:textId="77777777" w:rsidR="00683848" w:rsidRDefault="00683848" w:rsidP="00C24978">
      <w:pPr>
        <w:pStyle w:val="Subtitle"/>
      </w:pPr>
    </w:p>
    <w:p w14:paraId="660F5006" w14:textId="77777777" w:rsidR="00683848" w:rsidRDefault="091251AB" w:rsidP="091251AB">
      <w:pPr>
        <w:pStyle w:val="Heading2"/>
        <w:rPr>
          <w:rStyle w:val="TabelaChar"/>
          <w:rFonts w:cstheme="majorBidi"/>
          <w:b/>
          <w:caps w:val="0"/>
          <w:color w:val="auto"/>
          <w:sz w:val="24"/>
          <w:szCs w:val="24"/>
        </w:rPr>
      </w:pPr>
      <w:bookmarkStart w:id="9" w:name="_Toc10850174"/>
      <w:r w:rsidRPr="091251AB">
        <w:rPr>
          <w:rStyle w:val="TabelaChar"/>
          <w:rFonts w:cstheme="majorBidi"/>
          <w:b/>
          <w:caps w:val="0"/>
          <w:color w:val="auto"/>
          <w:sz w:val="24"/>
          <w:szCs w:val="24"/>
        </w:rPr>
        <w:lastRenderedPageBreak/>
        <w:t>Equipamentos</w:t>
      </w:r>
      <w:bookmarkEnd w:id="9"/>
    </w:p>
    <w:p w14:paraId="4B8A31AF" w14:textId="4B299BDD" w:rsidR="091251AB" w:rsidRDefault="00F4602B" w:rsidP="091251AB">
      <w:pPr>
        <w:pStyle w:val="Heading3"/>
      </w:pPr>
      <w:bookmarkStart w:id="10" w:name="_Toc10850175"/>
      <w:r w:rsidRPr="091251AB">
        <w:rPr>
          <w:caps w:val="0"/>
        </w:rPr>
        <w:t xml:space="preserve">Arduino Mega </w:t>
      </w:r>
      <w:r w:rsidR="091251AB" w:rsidRPr="091251AB">
        <w:t>2560</w:t>
      </w:r>
      <w:bookmarkEnd w:id="10"/>
    </w:p>
    <w:p w14:paraId="4F657ED2" w14:textId="77777777" w:rsidR="00774E6E" w:rsidRDefault="091251AB" w:rsidP="00774E6E">
      <w:pPr>
        <w:keepNext/>
        <w:jc w:val="center"/>
      </w:pPr>
      <w:r>
        <w:rPr>
          <w:noProof/>
          <w:lang w:eastAsia="pt-BR"/>
        </w:rPr>
        <w:drawing>
          <wp:inline distT="0" distB="0" distL="0" distR="0" wp14:anchorId="23ADBBD5" wp14:editId="409ED317">
            <wp:extent cx="3488073" cy="2268000"/>
            <wp:effectExtent l="0" t="0" r="0" b="0"/>
            <wp:docPr id="454935643" name="Imagem 45493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rcRect t="19900" b="19237"/>
                    <a:stretch>
                      <a:fillRect/>
                    </a:stretch>
                  </pic:blipFill>
                  <pic:spPr>
                    <a:xfrm>
                      <a:off x="0" y="0"/>
                      <a:ext cx="3488073" cy="2268000"/>
                    </a:xfrm>
                    <a:prstGeom prst="rect">
                      <a:avLst/>
                    </a:prstGeom>
                  </pic:spPr>
                </pic:pic>
              </a:graphicData>
            </a:graphic>
          </wp:inline>
        </w:drawing>
      </w:r>
    </w:p>
    <w:p w14:paraId="36996D7F" w14:textId="0CC46799" w:rsidR="091251AB" w:rsidRDefault="00774E6E" w:rsidP="00774E6E">
      <w:pPr>
        <w:pStyle w:val="Caption"/>
      </w:pPr>
      <w:bookmarkStart w:id="11" w:name="_Toc11011464"/>
      <w:r>
        <w:t xml:space="preserve">Figura </w:t>
      </w:r>
      <w:fldSimple w:instr=" SEQ Figura \* ARABIC ">
        <w:r w:rsidR="006E60A6">
          <w:rPr>
            <w:noProof/>
          </w:rPr>
          <w:t>1</w:t>
        </w:r>
      </w:fldSimple>
      <w:r>
        <w:t>: Arduino Mega 2560</w:t>
      </w:r>
      <w:bookmarkEnd w:id="11"/>
    </w:p>
    <w:p w14:paraId="220C9D32" w14:textId="5C6ADB67" w:rsidR="091251AB" w:rsidRDefault="091251AB" w:rsidP="005218EE">
      <w:pPr>
        <w:ind w:firstLine="851"/>
      </w:pPr>
      <w:r>
        <w:t xml:space="preserve">A placa Arduino Mega 2560, baseada no microcontrolador ATmega2560, é responsável por realizar o controle dos componentes do projeto. Essa possui 54 pinos de entradas e saída digitais, 16 entradas analógicas e quatro portas de comunicação serial, fato que, torna esse modelo de Arduino o mais adequado para o projeto, devido a necessidade de haver muitas conexões a serem feitas. </w:t>
      </w:r>
    </w:p>
    <w:p w14:paraId="127A4B71" w14:textId="77777777" w:rsidR="00060474" w:rsidRDefault="091251AB" w:rsidP="00060474">
      <w:pPr>
        <w:pStyle w:val="Heading3"/>
      </w:pPr>
      <w:bookmarkStart w:id="12" w:name="_Toc10850176"/>
      <w:r w:rsidRPr="091251AB">
        <w:rPr>
          <w:rStyle w:val="TabelaChar"/>
          <w:rFonts w:cstheme="majorBidi"/>
          <w:b/>
          <w:caps w:val="0"/>
          <w:color w:val="auto"/>
          <w:sz w:val="24"/>
          <w:szCs w:val="24"/>
        </w:rPr>
        <w:t>Kit</w:t>
      </w:r>
      <w:r>
        <w:t xml:space="preserve"> </w:t>
      </w:r>
      <w:r>
        <w:rPr>
          <w:caps w:val="0"/>
        </w:rPr>
        <w:t xml:space="preserve">chassi </w:t>
      </w:r>
      <w:r>
        <w:t>4WD</w:t>
      </w:r>
      <w:bookmarkEnd w:id="12"/>
    </w:p>
    <w:p w14:paraId="6D072C0D" w14:textId="1ACBFF04" w:rsidR="006C2300" w:rsidRDefault="003C3F09" w:rsidP="006C2300">
      <w:pPr>
        <w:keepNext/>
        <w:jc w:val="center"/>
      </w:pPr>
      <w:r>
        <w:rPr>
          <w:noProof/>
          <w:lang w:eastAsia="pt-BR"/>
        </w:rPr>
        <w:drawing>
          <wp:inline distT="0" distB="0" distL="0" distR="0" wp14:anchorId="28FC2E62" wp14:editId="3502BA61">
            <wp:extent cx="2656840" cy="2268220"/>
            <wp:effectExtent l="0" t="0" r="0" b="0"/>
            <wp:docPr id="110413042" name="Imagem 2" descr="Resultado de imagem para kit chassi 4w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pic:nvPicPr>
                  <pic:blipFill>
                    <a:blip r:embed="rId12">
                      <a:extLst>
                        <a:ext uri="{28A0092B-C50C-407E-A947-70E740481C1C}">
                          <a14:useLocalDpi xmlns:a14="http://schemas.microsoft.com/office/drawing/2010/main" val="0"/>
                        </a:ext>
                      </a:extLst>
                    </a:blip>
                    <a:stretch>
                      <a:fillRect/>
                    </a:stretch>
                  </pic:blipFill>
                  <pic:spPr>
                    <a:xfrm>
                      <a:off x="0" y="0"/>
                      <a:ext cx="2656840" cy="2268220"/>
                    </a:xfrm>
                    <a:prstGeom prst="rect">
                      <a:avLst/>
                    </a:prstGeom>
                  </pic:spPr>
                </pic:pic>
              </a:graphicData>
            </a:graphic>
          </wp:inline>
        </w:drawing>
      </w:r>
    </w:p>
    <w:p w14:paraId="6F3A82EA" w14:textId="1BB4F9A6" w:rsidR="006C2300" w:rsidRDefault="006C2300" w:rsidP="006C2300">
      <w:pPr>
        <w:pStyle w:val="Caption"/>
      </w:pPr>
      <w:bookmarkStart w:id="13" w:name="_Toc11011465"/>
      <w:r>
        <w:t xml:space="preserve">Figura </w:t>
      </w:r>
      <w:fldSimple w:instr=" SEQ Figura \* ARABIC ">
        <w:r w:rsidR="006E60A6">
          <w:rPr>
            <w:noProof/>
          </w:rPr>
          <w:t>2</w:t>
        </w:r>
      </w:fldSimple>
      <w:r w:rsidR="00791BAD">
        <w:rPr>
          <w:noProof/>
        </w:rPr>
        <w:t>: Kit chasse 4WD</w:t>
      </w:r>
      <w:bookmarkEnd w:id="13"/>
    </w:p>
    <w:p w14:paraId="48A21919" w14:textId="2FD36A7E" w:rsidR="003C3F09" w:rsidRDefault="003C3F09" w:rsidP="3CC5B854">
      <w:pPr>
        <w:rPr>
          <w:i/>
          <w:iCs/>
          <w:sz w:val="22"/>
        </w:rPr>
      </w:pPr>
    </w:p>
    <w:p w14:paraId="6BD18F9B" w14:textId="46E0537D" w:rsidR="003C3F09" w:rsidRDefault="091251AB" w:rsidP="005218EE">
      <w:pPr>
        <w:ind w:firstLine="851"/>
      </w:pPr>
      <w:r>
        <w:t>O Kit Chassi 4WD é composto por 4 motores DC 3-6v com uma caixa de redução 48:1 e tração nas 4 rodas 4WD. Ele constitui a base do veículo do nosso projeto, além de apresentar uma montagem fácil e prática.</w:t>
      </w:r>
    </w:p>
    <w:p w14:paraId="238601FE" w14:textId="77777777" w:rsidR="003C3F09" w:rsidRDefault="003C3F09" w:rsidP="003C3F09"/>
    <w:p w14:paraId="0F3CABC7" w14:textId="77777777" w:rsidR="003C3F09" w:rsidRPr="003C3F09" w:rsidRDefault="003C3F09" w:rsidP="003C3F09"/>
    <w:p w14:paraId="34A3E3D6" w14:textId="77777777" w:rsidR="00060474" w:rsidRDefault="091251AB" w:rsidP="00060474">
      <w:pPr>
        <w:pStyle w:val="Heading3"/>
        <w:rPr>
          <w:rStyle w:val="TabelaChar"/>
          <w:rFonts w:cstheme="majorBidi"/>
          <w:b/>
          <w:caps w:val="0"/>
          <w:color w:val="auto"/>
          <w:sz w:val="24"/>
          <w:szCs w:val="24"/>
        </w:rPr>
      </w:pPr>
      <w:bookmarkStart w:id="14" w:name="_Toc10850177"/>
      <w:r w:rsidRPr="091251AB">
        <w:rPr>
          <w:rStyle w:val="TabelaChar"/>
          <w:rFonts w:cstheme="majorBidi"/>
          <w:b/>
          <w:caps w:val="0"/>
          <w:color w:val="auto"/>
          <w:sz w:val="24"/>
          <w:szCs w:val="24"/>
        </w:rPr>
        <w:t>Jumper</w:t>
      </w:r>
      <w:bookmarkEnd w:id="14"/>
    </w:p>
    <w:p w14:paraId="5B08B5D1" w14:textId="77777777" w:rsidR="006C2300" w:rsidRDefault="006C2300" w:rsidP="006C2300">
      <w:pPr>
        <w:pStyle w:val="Caption"/>
      </w:pPr>
      <w:r>
        <w:rPr>
          <w:noProof/>
          <w:lang w:eastAsia="pt-BR"/>
        </w:rPr>
        <w:drawing>
          <wp:inline distT="0" distB="0" distL="0" distR="0" wp14:anchorId="544FC994" wp14:editId="1685B8FF">
            <wp:extent cx="2656800" cy="2268000"/>
            <wp:effectExtent l="0" t="0" r="0" b="0"/>
            <wp:docPr id="1638325509" name="Imagem 4" descr="Resultado de imagem para jumper fi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56800" cy="2268000"/>
                    </a:xfrm>
                    <a:prstGeom prst="rect">
                      <a:avLst/>
                    </a:prstGeom>
                  </pic:spPr>
                </pic:pic>
              </a:graphicData>
            </a:graphic>
          </wp:inline>
        </w:drawing>
      </w:r>
    </w:p>
    <w:p w14:paraId="514328CE" w14:textId="4B4394DF" w:rsidR="006C2300" w:rsidRPr="006C2300" w:rsidRDefault="006C2300" w:rsidP="006C2300">
      <w:pPr>
        <w:pStyle w:val="Caption"/>
      </w:pPr>
      <w:bookmarkStart w:id="15" w:name="_Toc11011466"/>
      <w:r>
        <w:t xml:space="preserve">Figura </w:t>
      </w:r>
      <w:fldSimple w:instr=" SEQ Figura \* ARABIC ">
        <w:r w:rsidR="006E60A6">
          <w:rPr>
            <w:noProof/>
          </w:rPr>
          <w:t>3</w:t>
        </w:r>
      </w:fldSimple>
      <w:r w:rsidR="00780DAC">
        <w:rPr>
          <w:noProof/>
        </w:rPr>
        <w:t>: Jumpers</w:t>
      </w:r>
      <w:bookmarkEnd w:id="15"/>
    </w:p>
    <w:p w14:paraId="16DEB4AB" w14:textId="28AB1944" w:rsidR="006C2300" w:rsidRPr="00EB68EE" w:rsidRDefault="091251AB" w:rsidP="005218EE">
      <w:pPr>
        <w:ind w:firstLine="851"/>
      </w:pPr>
      <w:r>
        <w:t>Os jumpers são fios condutores responsáveis por fazer as conexões dos componentes ao projeto.</w:t>
      </w:r>
    </w:p>
    <w:p w14:paraId="65F9C3DC" w14:textId="77777777" w:rsidR="00EB5406" w:rsidRPr="00EB68EE" w:rsidRDefault="00EB5406" w:rsidP="00EB68EE"/>
    <w:p w14:paraId="5CC29175" w14:textId="77777777" w:rsidR="00060474" w:rsidRDefault="091251AB" w:rsidP="004B1E12">
      <w:pPr>
        <w:pStyle w:val="Heading3"/>
        <w:rPr>
          <w:caps w:val="0"/>
        </w:rPr>
      </w:pPr>
      <w:bookmarkStart w:id="16" w:name="_Toc10850178"/>
      <w:r>
        <w:rPr>
          <w:caps w:val="0"/>
        </w:rPr>
        <w:t>Relé</w:t>
      </w:r>
      <w:bookmarkEnd w:id="16"/>
    </w:p>
    <w:p w14:paraId="511B270A" w14:textId="77777777" w:rsidR="00481688" w:rsidRDefault="3CC5B854" w:rsidP="00481688">
      <w:pPr>
        <w:keepNext/>
        <w:jc w:val="center"/>
      </w:pPr>
      <w:r>
        <w:rPr>
          <w:noProof/>
          <w:lang w:eastAsia="pt-BR"/>
        </w:rPr>
        <w:drawing>
          <wp:inline distT="0" distB="0" distL="0" distR="0" wp14:anchorId="19F455EB" wp14:editId="6EFABDB9">
            <wp:extent cx="2656800" cy="2268000"/>
            <wp:effectExtent l="0" t="0" r="0" b="0"/>
            <wp:docPr id="1394806821" name="Imagem 987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871973"/>
                    <pic:cNvPicPr/>
                  </pic:nvPicPr>
                  <pic:blipFill>
                    <a:blip r:embed="rId14">
                      <a:extLst>
                        <a:ext uri="{28A0092B-C50C-407E-A947-70E740481C1C}">
                          <a14:useLocalDpi xmlns:a14="http://schemas.microsoft.com/office/drawing/2010/main" val="0"/>
                        </a:ext>
                      </a:extLst>
                    </a:blip>
                    <a:stretch>
                      <a:fillRect/>
                    </a:stretch>
                  </pic:blipFill>
                  <pic:spPr>
                    <a:xfrm>
                      <a:off x="0" y="0"/>
                      <a:ext cx="2656800" cy="2268000"/>
                    </a:xfrm>
                    <a:prstGeom prst="rect">
                      <a:avLst/>
                    </a:prstGeom>
                  </pic:spPr>
                </pic:pic>
              </a:graphicData>
            </a:graphic>
          </wp:inline>
        </w:drawing>
      </w:r>
    </w:p>
    <w:p w14:paraId="5FD82419" w14:textId="78BFB5AE" w:rsidR="3CC5B854" w:rsidRDefault="00481688" w:rsidP="00481688">
      <w:pPr>
        <w:pStyle w:val="Caption"/>
      </w:pPr>
      <w:bookmarkStart w:id="17" w:name="_Toc11011467"/>
      <w:r>
        <w:t xml:space="preserve">Figura </w:t>
      </w:r>
      <w:fldSimple w:instr=" SEQ Figura \* ARABIC ">
        <w:r w:rsidR="006E60A6">
          <w:rPr>
            <w:noProof/>
          </w:rPr>
          <w:t>4</w:t>
        </w:r>
      </w:fldSimple>
      <w:r>
        <w:t>: Relés</w:t>
      </w:r>
      <w:bookmarkEnd w:id="17"/>
    </w:p>
    <w:p w14:paraId="154D4FDA" w14:textId="03AA9392" w:rsidR="091251AB" w:rsidRDefault="091251AB" w:rsidP="005218EE">
      <w:pPr>
        <w:ind w:firstLine="851"/>
      </w:pPr>
      <w:r>
        <w:t xml:space="preserve">O relé funciona como um interruptor eletromecânico. Ele possui três entradas: O contato comum, o normalmente aberto (circuito aberto) e outro fechado (circuito fechado), quando energizado, o movimento das espiras de sua bobina gera um campo magnético que provoca a mudança dos estados de contato. Assim, a entrada normalmente aberta passa a ser a </w:t>
      </w:r>
      <w:r>
        <w:lastRenderedPageBreak/>
        <w:t>fechada e vice-versa. No projeto foi necessário utilizar dois módulos de quatro relés, para o controle dos motores do veículo.</w:t>
      </w:r>
    </w:p>
    <w:p w14:paraId="47D8F257" w14:textId="384FDDC2" w:rsidR="004B1E12" w:rsidRDefault="091251AB" w:rsidP="3CC5B854">
      <w:pPr>
        <w:pStyle w:val="Heading3"/>
        <w:rPr>
          <w:rStyle w:val="TabelaChar"/>
          <w:rFonts w:cstheme="majorBidi"/>
          <w:b/>
          <w:caps w:val="0"/>
          <w:color w:val="auto"/>
          <w:sz w:val="24"/>
          <w:szCs w:val="24"/>
        </w:rPr>
      </w:pPr>
      <w:bookmarkStart w:id="18" w:name="_Toc10850179"/>
      <w:r w:rsidRPr="091251AB">
        <w:rPr>
          <w:rStyle w:val="TabelaChar"/>
          <w:rFonts w:cstheme="majorBidi"/>
          <w:b/>
          <w:caps w:val="0"/>
          <w:color w:val="auto"/>
          <w:sz w:val="24"/>
          <w:szCs w:val="24"/>
        </w:rPr>
        <w:t>Sensor I</w:t>
      </w:r>
      <w:r w:rsidR="00BE0E71">
        <w:rPr>
          <w:rStyle w:val="TabelaChar"/>
          <w:rFonts w:cstheme="majorBidi"/>
          <w:b/>
          <w:caps w:val="0"/>
          <w:color w:val="auto"/>
          <w:sz w:val="24"/>
          <w:szCs w:val="24"/>
        </w:rPr>
        <w:t xml:space="preserve">ndutivo </w:t>
      </w:r>
      <w:r w:rsidRPr="091251AB">
        <w:rPr>
          <w:rStyle w:val="TabelaChar"/>
          <w:rFonts w:cstheme="majorBidi"/>
          <w:b/>
          <w:caps w:val="0"/>
          <w:color w:val="auto"/>
          <w:sz w:val="24"/>
          <w:szCs w:val="24"/>
        </w:rPr>
        <w:t>de proximidade</w:t>
      </w:r>
      <w:bookmarkEnd w:id="18"/>
    </w:p>
    <w:p w14:paraId="350415C8" w14:textId="77777777" w:rsidR="00481688" w:rsidRDefault="4EFA02C9" w:rsidP="00481688">
      <w:pPr>
        <w:keepNext/>
        <w:jc w:val="center"/>
      </w:pPr>
      <w:r>
        <w:rPr>
          <w:noProof/>
          <w:lang w:eastAsia="pt-BR"/>
        </w:rPr>
        <w:drawing>
          <wp:inline distT="0" distB="0" distL="0" distR="0" wp14:anchorId="2E4951A6" wp14:editId="659B2B78">
            <wp:extent cx="2656800" cy="2268000"/>
            <wp:effectExtent l="0" t="0" r="0" b="0"/>
            <wp:docPr id="624234193" name="Imagem 179167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91673105"/>
                    <pic:cNvPicPr/>
                  </pic:nvPicPr>
                  <pic:blipFill>
                    <a:blip r:embed="rId15">
                      <a:extLst>
                        <a:ext uri="{28A0092B-C50C-407E-A947-70E740481C1C}">
                          <a14:useLocalDpi xmlns:a14="http://schemas.microsoft.com/office/drawing/2010/main" val="0"/>
                        </a:ext>
                      </a:extLst>
                    </a:blip>
                    <a:stretch>
                      <a:fillRect/>
                    </a:stretch>
                  </pic:blipFill>
                  <pic:spPr>
                    <a:xfrm>
                      <a:off x="0" y="0"/>
                      <a:ext cx="2656800" cy="2268000"/>
                    </a:xfrm>
                    <a:prstGeom prst="rect">
                      <a:avLst/>
                    </a:prstGeom>
                  </pic:spPr>
                </pic:pic>
              </a:graphicData>
            </a:graphic>
          </wp:inline>
        </w:drawing>
      </w:r>
    </w:p>
    <w:p w14:paraId="1A0B6E54" w14:textId="1F979BCD" w:rsidR="4EFA02C9" w:rsidRDefault="00481688" w:rsidP="00481688">
      <w:pPr>
        <w:pStyle w:val="Caption"/>
      </w:pPr>
      <w:bookmarkStart w:id="19" w:name="_Toc11011468"/>
      <w:r>
        <w:t xml:space="preserve">Figura </w:t>
      </w:r>
      <w:fldSimple w:instr=" SEQ Figura \* ARABIC ">
        <w:r w:rsidR="006E60A6">
          <w:rPr>
            <w:noProof/>
          </w:rPr>
          <w:t>5</w:t>
        </w:r>
      </w:fldSimple>
      <w:r>
        <w:t>: Sensor Indutivo de Proximidade</w:t>
      </w:r>
      <w:bookmarkEnd w:id="19"/>
    </w:p>
    <w:p w14:paraId="1A965116" w14:textId="6385B290" w:rsidR="00EB5406" w:rsidRDefault="091251AB" w:rsidP="005218EE">
      <w:pPr>
        <w:ind w:firstLine="851"/>
      </w:pPr>
      <w:r>
        <w:t>O sensor indutivo de proximidade possui a capacidade de detectar objetos metálicos em pequenas distâncias. Dessa maneira, será utilizado para a detecção das hastes de metal que servem como referências para as paradas do veículo ao longo do percurso definido.</w:t>
      </w:r>
    </w:p>
    <w:p w14:paraId="7DF4E37C" w14:textId="77777777" w:rsidR="00EB68EE" w:rsidRPr="00EB68EE" w:rsidRDefault="00EB68EE" w:rsidP="00EB68EE"/>
    <w:p w14:paraId="2D36DB0B" w14:textId="05783159" w:rsidR="004B1E12" w:rsidRDefault="091251AB" w:rsidP="4EFA02C9">
      <w:pPr>
        <w:pStyle w:val="Heading3"/>
        <w:rPr>
          <w:rStyle w:val="TabelaChar"/>
          <w:rFonts w:cstheme="majorBidi"/>
          <w:b/>
          <w:caps w:val="0"/>
          <w:color w:val="auto"/>
          <w:sz w:val="24"/>
          <w:szCs w:val="24"/>
        </w:rPr>
      </w:pPr>
      <w:bookmarkStart w:id="20" w:name="_Toc10850180"/>
      <w:r w:rsidRPr="091251AB">
        <w:rPr>
          <w:rStyle w:val="TabelaChar"/>
          <w:rFonts w:cstheme="majorBidi"/>
          <w:b/>
          <w:caps w:val="0"/>
          <w:color w:val="auto"/>
          <w:sz w:val="24"/>
          <w:szCs w:val="24"/>
        </w:rPr>
        <w:t>Módulo SD</w:t>
      </w:r>
      <w:bookmarkEnd w:id="20"/>
    </w:p>
    <w:p w14:paraId="1B8BBEB9" w14:textId="77777777" w:rsidR="00481688" w:rsidRDefault="4EFA02C9" w:rsidP="00481688">
      <w:pPr>
        <w:keepNext/>
        <w:jc w:val="center"/>
      </w:pPr>
      <w:r>
        <w:rPr>
          <w:noProof/>
          <w:lang w:eastAsia="pt-BR"/>
        </w:rPr>
        <w:drawing>
          <wp:inline distT="0" distB="0" distL="0" distR="0" wp14:anchorId="497F7E3A" wp14:editId="7EBC8ABA">
            <wp:extent cx="2656800" cy="2268000"/>
            <wp:effectExtent l="0" t="0" r="0" b="0"/>
            <wp:docPr id="1097744400" name="Imagem 1656828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56828987"/>
                    <pic:cNvPicPr/>
                  </pic:nvPicPr>
                  <pic:blipFill>
                    <a:blip r:embed="rId16">
                      <a:extLst>
                        <a:ext uri="{28A0092B-C50C-407E-A947-70E740481C1C}">
                          <a14:useLocalDpi xmlns:a14="http://schemas.microsoft.com/office/drawing/2010/main" val="0"/>
                        </a:ext>
                      </a:extLst>
                    </a:blip>
                    <a:stretch>
                      <a:fillRect/>
                    </a:stretch>
                  </pic:blipFill>
                  <pic:spPr>
                    <a:xfrm>
                      <a:off x="0" y="0"/>
                      <a:ext cx="2656800" cy="2268000"/>
                    </a:xfrm>
                    <a:prstGeom prst="rect">
                      <a:avLst/>
                    </a:prstGeom>
                  </pic:spPr>
                </pic:pic>
              </a:graphicData>
            </a:graphic>
          </wp:inline>
        </w:drawing>
      </w:r>
    </w:p>
    <w:p w14:paraId="0C91F6BE" w14:textId="7658F328" w:rsidR="4EFA02C9" w:rsidRDefault="00481688" w:rsidP="00481688">
      <w:pPr>
        <w:pStyle w:val="Caption"/>
      </w:pPr>
      <w:bookmarkStart w:id="21" w:name="_Toc11011469"/>
      <w:r>
        <w:t xml:space="preserve">Figura </w:t>
      </w:r>
      <w:fldSimple w:instr=" SEQ Figura \* ARABIC ">
        <w:r w:rsidR="006E60A6">
          <w:rPr>
            <w:noProof/>
          </w:rPr>
          <w:t>6</w:t>
        </w:r>
      </w:fldSimple>
      <w:r>
        <w:t>: Módulo SD</w:t>
      </w:r>
      <w:bookmarkEnd w:id="21"/>
    </w:p>
    <w:p w14:paraId="72E8150E" w14:textId="40A76E2D" w:rsidR="091251AB" w:rsidRDefault="091251AB" w:rsidP="005218EE">
      <w:pPr>
        <w:ind w:firstLine="851"/>
      </w:pPr>
      <w:r>
        <w:t>O módulo SD é um dispositivo responsável por salvar dados fornecidos por sensores e outros módulos do Arduino no cartão micro SD.  No SACI, esse adaptador funciona como um intermédio para passar as imagens tiradas pela câmera ov7670 para o cartão de memória.</w:t>
      </w:r>
    </w:p>
    <w:p w14:paraId="723A8BC9" w14:textId="77777777" w:rsidR="00054431" w:rsidRDefault="00054431" w:rsidP="091251AB"/>
    <w:p w14:paraId="7309F0EE" w14:textId="77777777" w:rsidR="00060474" w:rsidRDefault="091251AB" w:rsidP="00060474">
      <w:pPr>
        <w:pStyle w:val="Heading3"/>
        <w:rPr>
          <w:rStyle w:val="TabelaChar"/>
          <w:rFonts w:cstheme="majorBidi"/>
          <w:b/>
          <w:caps w:val="0"/>
          <w:color w:val="auto"/>
          <w:sz w:val="24"/>
          <w:szCs w:val="24"/>
        </w:rPr>
      </w:pPr>
      <w:bookmarkStart w:id="22" w:name="_Toc10850181"/>
      <w:r w:rsidRPr="091251AB">
        <w:rPr>
          <w:rStyle w:val="TabelaChar"/>
          <w:rFonts w:cstheme="majorBidi"/>
          <w:b/>
          <w:caps w:val="0"/>
          <w:color w:val="auto"/>
          <w:sz w:val="24"/>
          <w:szCs w:val="24"/>
        </w:rPr>
        <w:lastRenderedPageBreak/>
        <w:t>Cartão micro SD</w:t>
      </w:r>
      <w:bookmarkEnd w:id="22"/>
    </w:p>
    <w:p w14:paraId="722B00AE" w14:textId="77777777" w:rsidR="00EB68EE" w:rsidRDefault="00EB68EE" w:rsidP="00EB68EE"/>
    <w:p w14:paraId="7EF33AB0" w14:textId="77777777" w:rsidR="00481688" w:rsidRDefault="50F7D2EB" w:rsidP="00481688">
      <w:pPr>
        <w:keepNext/>
        <w:jc w:val="center"/>
      </w:pPr>
      <w:r>
        <w:rPr>
          <w:noProof/>
          <w:lang w:eastAsia="pt-BR"/>
        </w:rPr>
        <w:drawing>
          <wp:inline distT="0" distB="0" distL="0" distR="0" wp14:anchorId="590BE8F6" wp14:editId="2966211D">
            <wp:extent cx="1821421" cy="1528921"/>
            <wp:effectExtent l="0" t="0" r="0" b="0"/>
            <wp:docPr id="1837989150" name="Imagem 538592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8592564"/>
                    <pic:cNvPicPr/>
                  </pic:nvPicPr>
                  <pic:blipFill>
                    <a:blip r:embed="rId17">
                      <a:extLst>
                        <a:ext uri="{28A0092B-C50C-407E-A947-70E740481C1C}">
                          <a14:useLocalDpi xmlns:a14="http://schemas.microsoft.com/office/drawing/2010/main" val="0"/>
                        </a:ext>
                      </a:extLst>
                    </a:blip>
                    <a:stretch>
                      <a:fillRect/>
                    </a:stretch>
                  </pic:blipFill>
                  <pic:spPr>
                    <a:xfrm>
                      <a:off x="0" y="0"/>
                      <a:ext cx="1821421" cy="1528921"/>
                    </a:xfrm>
                    <a:prstGeom prst="rect">
                      <a:avLst/>
                    </a:prstGeom>
                  </pic:spPr>
                </pic:pic>
              </a:graphicData>
            </a:graphic>
          </wp:inline>
        </w:drawing>
      </w:r>
    </w:p>
    <w:p w14:paraId="0DB8F1D2" w14:textId="6D2166F4" w:rsidR="50F7D2EB" w:rsidRDefault="00481688" w:rsidP="00481688">
      <w:pPr>
        <w:pStyle w:val="Caption"/>
      </w:pPr>
      <w:bookmarkStart w:id="23" w:name="_Toc11011470"/>
      <w:r>
        <w:t xml:space="preserve">Figura </w:t>
      </w:r>
      <w:fldSimple w:instr=" SEQ Figura \* ARABIC ">
        <w:r w:rsidR="006E60A6">
          <w:rPr>
            <w:noProof/>
          </w:rPr>
          <w:t>7</w:t>
        </w:r>
      </w:fldSimple>
      <w:r>
        <w:t>: Cartão Micro SD</w:t>
      </w:r>
      <w:bookmarkEnd w:id="23"/>
    </w:p>
    <w:p w14:paraId="6E1831B3" w14:textId="0BDDC71A" w:rsidR="00EB68EE" w:rsidRPr="00EB68EE" w:rsidRDefault="3A23CBF5" w:rsidP="005218EE">
      <w:pPr>
        <w:ind w:firstLine="851"/>
      </w:pPr>
      <w:r>
        <w:t xml:space="preserve">O cartão micro SD é um cartão </w:t>
      </w:r>
      <w:r w:rsidRPr="3A23CBF5">
        <w:rPr>
          <w:rFonts w:eastAsia="Times New Roman" w:cs="Times New Roman"/>
          <w:szCs w:val="24"/>
        </w:rPr>
        <w:t>portátil de memória flash</w:t>
      </w:r>
      <w:r>
        <w:t xml:space="preserve"> que anexa ao módulo SD do Arduino. Para o projeto foi utilizado um cartão de 1 GB, julgado suficiente para o armazenamento das imagens capturadas pelo módulo VGA OV7670.</w:t>
      </w:r>
    </w:p>
    <w:p w14:paraId="12DC9F32" w14:textId="77777777" w:rsidR="004B1E12" w:rsidRDefault="091251AB" w:rsidP="00060474">
      <w:pPr>
        <w:pStyle w:val="Heading3"/>
        <w:rPr>
          <w:rStyle w:val="TabelaChar"/>
          <w:rFonts w:cstheme="majorBidi"/>
          <w:b/>
          <w:caps w:val="0"/>
          <w:color w:val="auto"/>
          <w:sz w:val="24"/>
          <w:szCs w:val="24"/>
        </w:rPr>
      </w:pPr>
      <w:bookmarkStart w:id="24" w:name="_Toc10850182"/>
      <w:r w:rsidRPr="091251AB">
        <w:rPr>
          <w:rStyle w:val="TabelaChar"/>
          <w:rFonts w:cstheme="majorBidi"/>
          <w:b/>
          <w:caps w:val="0"/>
          <w:color w:val="auto"/>
          <w:sz w:val="24"/>
          <w:szCs w:val="24"/>
        </w:rPr>
        <w:t>Módulo VGA OV7670 com AL422B</w:t>
      </w:r>
      <w:bookmarkEnd w:id="24"/>
    </w:p>
    <w:p w14:paraId="6B8945F8" w14:textId="77777777" w:rsidR="00481688" w:rsidRDefault="50F7D2EB" w:rsidP="00481688">
      <w:pPr>
        <w:keepNext/>
        <w:jc w:val="center"/>
      </w:pPr>
      <w:r>
        <w:rPr>
          <w:noProof/>
          <w:lang w:eastAsia="pt-BR"/>
        </w:rPr>
        <w:drawing>
          <wp:inline distT="0" distB="0" distL="0" distR="0" wp14:anchorId="39279569" wp14:editId="5154F2C5">
            <wp:extent cx="2656800" cy="2172706"/>
            <wp:effectExtent l="0" t="0" r="0" b="0"/>
            <wp:docPr id="1933159314" name="Imagem 1933159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rcRect l="5970" t="22056" r="4975" b="23217"/>
                    <a:stretch>
                      <a:fillRect/>
                    </a:stretch>
                  </pic:blipFill>
                  <pic:spPr>
                    <a:xfrm>
                      <a:off x="0" y="0"/>
                      <a:ext cx="2656800" cy="2172706"/>
                    </a:xfrm>
                    <a:prstGeom prst="rect">
                      <a:avLst/>
                    </a:prstGeom>
                  </pic:spPr>
                </pic:pic>
              </a:graphicData>
            </a:graphic>
          </wp:inline>
        </w:drawing>
      </w:r>
    </w:p>
    <w:p w14:paraId="20E48DBD" w14:textId="3C476C70" w:rsidR="50F7D2EB" w:rsidRDefault="00481688" w:rsidP="00481688">
      <w:pPr>
        <w:pStyle w:val="Caption"/>
      </w:pPr>
      <w:bookmarkStart w:id="25" w:name="_Toc11011471"/>
      <w:r>
        <w:t xml:space="preserve">Figura </w:t>
      </w:r>
      <w:fldSimple w:instr=" SEQ Figura \* ARABIC ">
        <w:r w:rsidR="006E60A6">
          <w:rPr>
            <w:noProof/>
          </w:rPr>
          <w:t>8</w:t>
        </w:r>
      </w:fldSimple>
      <w:r>
        <w:t>: Módulo VGA OV7670 com AL422B</w:t>
      </w:r>
      <w:bookmarkEnd w:id="25"/>
    </w:p>
    <w:p w14:paraId="31126E5D" w14:textId="217EC0E6" w:rsidR="00EB5406" w:rsidRDefault="3A23CBF5" w:rsidP="005218EE">
      <w:pPr>
        <w:ind w:firstLine="851"/>
        <w:rPr>
          <w:rFonts w:eastAsia="Times New Roman" w:cs="Times New Roman"/>
          <w:color w:val="000000" w:themeColor="text1"/>
          <w:szCs w:val="24"/>
        </w:rPr>
      </w:pPr>
      <w:r>
        <w:t xml:space="preserve">O módulo VGA OV7670 com Al422b realiza a captura e o armazenamento de imagens com a resolução máxima de </w:t>
      </w:r>
      <w:r w:rsidRPr="3A23CBF5">
        <w:rPr>
          <w:rFonts w:eastAsia="Times New Roman" w:cs="Times New Roman"/>
          <w:color w:val="000000" w:themeColor="text1"/>
          <w:szCs w:val="24"/>
        </w:rPr>
        <w:t>640 x 480 Pixels. O circuito integrado Al422b é próprio para tratar sinais de vídeo advindos do módulo e pode ser chamado de FIFO, pois, funciona como um buffer para o controle do fluxo de informações.  No sistema esse módulo é acionado pelo Arduino quando o veículo é parado, para realizar a captura de foto do ambiente observado.</w:t>
      </w:r>
    </w:p>
    <w:p w14:paraId="16BB0509" w14:textId="1FBCD6B4" w:rsidR="00B2319D" w:rsidRDefault="00B2319D" w:rsidP="3A23CBF5">
      <w:pPr>
        <w:rPr>
          <w:rFonts w:eastAsia="Times New Roman" w:cs="Times New Roman"/>
          <w:color w:val="000000" w:themeColor="text1"/>
          <w:szCs w:val="24"/>
        </w:rPr>
      </w:pPr>
    </w:p>
    <w:p w14:paraId="2A858638" w14:textId="5F7AC91D" w:rsidR="00B2319D" w:rsidRDefault="00B2319D" w:rsidP="3A23CBF5">
      <w:pPr>
        <w:rPr>
          <w:rFonts w:eastAsia="Times New Roman" w:cs="Times New Roman"/>
          <w:color w:val="000000" w:themeColor="text1"/>
          <w:szCs w:val="24"/>
        </w:rPr>
      </w:pPr>
    </w:p>
    <w:p w14:paraId="04825546" w14:textId="77777777" w:rsidR="00B2319D" w:rsidRDefault="00B2319D" w:rsidP="3A23CBF5">
      <w:pPr>
        <w:rPr>
          <w:rFonts w:eastAsia="Times New Roman" w:cs="Times New Roman"/>
          <w:color w:val="000000" w:themeColor="text1"/>
          <w:szCs w:val="24"/>
        </w:rPr>
      </w:pPr>
    </w:p>
    <w:p w14:paraId="2DE403A5" w14:textId="77777777" w:rsidR="00EB68EE" w:rsidRPr="00EB68EE" w:rsidRDefault="00EB68EE" w:rsidP="00EB68EE"/>
    <w:p w14:paraId="5E9C7ABA" w14:textId="3326488B" w:rsidR="00060474" w:rsidRDefault="091251AB" w:rsidP="00060474">
      <w:pPr>
        <w:pStyle w:val="Heading3"/>
        <w:rPr>
          <w:rStyle w:val="TabelaChar"/>
          <w:rFonts w:cstheme="majorBidi"/>
          <w:b/>
          <w:caps w:val="0"/>
          <w:color w:val="auto"/>
          <w:sz w:val="24"/>
          <w:szCs w:val="24"/>
        </w:rPr>
      </w:pPr>
      <w:bookmarkStart w:id="26" w:name="_Toc10850183"/>
      <w:r w:rsidRPr="091251AB">
        <w:rPr>
          <w:rStyle w:val="TabelaChar"/>
          <w:rFonts w:cstheme="majorBidi"/>
          <w:b/>
          <w:caps w:val="0"/>
          <w:color w:val="auto"/>
          <w:sz w:val="24"/>
          <w:szCs w:val="24"/>
        </w:rPr>
        <w:lastRenderedPageBreak/>
        <w:t>Bateria</w:t>
      </w:r>
      <w:r w:rsidR="008707E3">
        <w:rPr>
          <w:rStyle w:val="TabelaChar"/>
          <w:rFonts w:cstheme="majorBidi"/>
          <w:b/>
          <w:caps w:val="0"/>
          <w:color w:val="auto"/>
          <w:sz w:val="24"/>
          <w:szCs w:val="24"/>
        </w:rPr>
        <w:t xml:space="preserve"> 18650 9800Mah 3,7 </w:t>
      </w:r>
      <w:r w:rsidRPr="091251AB">
        <w:rPr>
          <w:rStyle w:val="TabelaChar"/>
          <w:rFonts w:cstheme="majorBidi"/>
          <w:b/>
          <w:caps w:val="0"/>
          <w:color w:val="auto"/>
          <w:sz w:val="24"/>
          <w:szCs w:val="24"/>
        </w:rPr>
        <w:t>v</w:t>
      </w:r>
      <w:r w:rsidR="008707E3">
        <w:rPr>
          <w:rStyle w:val="TabelaChar"/>
          <w:rFonts w:cstheme="majorBidi"/>
          <w:b/>
          <w:caps w:val="0"/>
          <w:color w:val="auto"/>
          <w:sz w:val="24"/>
          <w:szCs w:val="24"/>
        </w:rPr>
        <w:t xml:space="preserve">olts e </w:t>
      </w:r>
      <w:r w:rsidR="00430ACE">
        <w:rPr>
          <w:rStyle w:val="TabelaChar"/>
          <w:rFonts w:cstheme="majorBidi"/>
          <w:b/>
          <w:caps w:val="0"/>
          <w:color w:val="auto"/>
          <w:sz w:val="24"/>
          <w:szCs w:val="24"/>
        </w:rPr>
        <w:t>Suporte</w:t>
      </w:r>
      <w:bookmarkEnd w:id="26"/>
    </w:p>
    <w:p w14:paraId="34F5C64F" w14:textId="77777777" w:rsidR="00481688" w:rsidRDefault="00481688" w:rsidP="3A23CBF5">
      <w:pPr>
        <w:jc w:val="center"/>
      </w:pPr>
    </w:p>
    <w:p w14:paraId="53C59D7D" w14:textId="77777777" w:rsidR="00481688" w:rsidRDefault="00481688" w:rsidP="3A23CBF5">
      <w:pPr>
        <w:jc w:val="center"/>
      </w:pPr>
    </w:p>
    <w:p w14:paraId="2B8A843F" w14:textId="1352F1A0" w:rsidR="00481688" w:rsidRDefault="00B2319D" w:rsidP="00481688">
      <w:pPr>
        <w:keepNext/>
        <w:jc w:val="center"/>
      </w:pPr>
      <w:r>
        <w:rPr>
          <w:noProof/>
          <w:lang w:eastAsia="pt-BR"/>
        </w:rPr>
        <mc:AlternateContent>
          <mc:Choice Requires="wps">
            <w:drawing>
              <wp:inline distT="0" distB="0" distL="0" distR="0" wp14:anchorId="2E6961A6" wp14:editId="2A209838">
                <wp:extent cx="304800" cy="304800"/>
                <wp:effectExtent l="0" t="0" r="0" b="0"/>
                <wp:docPr id="4" name="Rectangle 4" descr="blob:https://web.whatsapp.com/222b9cd1-5745-4b08-aec8-e141867b69e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9A4A15" id="Rectangle 4" o:spid="_x0000_s1026" alt="blob:https://web.whatsapp.com/222b9cd1-5745-4b08-aec8-e141867b69e9"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G5RgC+YCAAACBgAADgAAAAAAAAAAAAAA&#10;AAAuAgAAZHJzL2Uyb0RvYy54bWxQSwECLQAUAAYACAAAACEATKDpLNgAAAADAQAADwAAAAAAAAAA&#10;AAAAAABABQAAZHJzL2Rvd25yZXYueG1sUEsFBgAAAAAEAAQA8wAAAEUGAAAAAA==&#10;" filled="f" stroked="f">
                <o:lock v:ext="edit" aspectratio="t"/>
                <w10:anchorlock/>
              </v:rect>
            </w:pict>
          </mc:Fallback>
        </mc:AlternateContent>
      </w:r>
      <w:r>
        <w:rPr>
          <w:noProof/>
          <w:lang w:eastAsia="pt-BR"/>
        </w:rPr>
        <w:drawing>
          <wp:inline distT="0" distB="0" distL="0" distR="0" wp14:anchorId="700C5160" wp14:editId="5F6918A9">
            <wp:extent cx="1910918" cy="2547959"/>
            <wp:effectExtent l="5398"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19-06-04 at 15.23.33.jpeg"/>
                    <pic:cNvPicPr/>
                  </pic:nvPicPr>
                  <pic:blipFill>
                    <a:blip r:embed="rId19" cstate="print">
                      <a:extLst>
                        <a:ext uri="{28A0092B-C50C-407E-A947-70E740481C1C}">
                          <a14:useLocalDpi xmlns:a14="http://schemas.microsoft.com/office/drawing/2010/main" val="0"/>
                        </a:ext>
                      </a:extLst>
                    </a:blip>
                    <a:stretch>
                      <a:fillRect/>
                    </a:stretch>
                  </pic:blipFill>
                  <pic:spPr>
                    <a:xfrm rot="16200000">
                      <a:off x="0" y="0"/>
                      <a:ext cx="1921196" cy="2561663"/>
                    </a:xfrm>
                    <a:prstGeom prst="rect">
                      <a:avLst/>
                    </a:prstGeom>
                  </pic:spPr>
                </pic:pic>
              </a:graphicData>
            </a:graphic>
          </wp:inline>
        </w:drawing>
      </w:r>
    </w:p>
    <w:p w14:paraId="5F37A79D" w14:textId="33BD042A" w:rsidR="00481688" w:rsidRDefault="00481688" w:rsidP="00481688">
      <w:pPr>
        <w:pStyle w:val="Caption"/>
      </w:pPr>
      <w:bookmarkStart w:id="27" w:name="_Toc11011472"/>
      <w:r>
        <w:t xml:space="preserve">Figura </w:t>
      </w:r>
      <w:fldSimple w:instr=" SEQ Figura \* ARABIC ">
        <w:r w:rsidR="006E60A6">
          <w:rPr>
            <w:noProof/>
          </w:rPr>
          <w:t>9</w:t>
        </w:r>
      </w:fldSimple>
      <w:r>
        <w:t xml:space="preserve">: Bateria </w:t>
      </w:r>
      <w:r w:rsidR="008707E3" w:rsidRPr="008707E3">
        <w:t>18650 9800Mah 3,7 volts</w:t>
      </w:r>
      <w:r w:rsidR="008707E3">
        <w:rPr>
          <w:rStyle w:val="TabelaChar"/>
          <w:rFonts w:cstheme="majorBidi"/>
          <w:b/>
          <w:caps/>
          <w:color w:val="auto"/>
          <w:sz w:val="24"/>
          <w:szCs w:val="24"/>
        </w:rPr>
        <w:t xml:space="preserve"> </w:t>
      </w:r>
      <w:r>
        <w:t xml:space="preserve">e </w:t>
      </w:r>
      <w:r w:rsidR="00430ACE">
        <w:t>suporte com conector Jack</w:t>
      </w:r>
      <w:bookmarkEnd w:id="27"/>
      <w:r>
        <w:t xml:space="preserve"> </w:t>
      </w:r>
    </w:p>
    <w:p w14:paraId="75261EC1" w14:textId="77777777" w:rsidR="00481688" w:rsidRDefault="00481688" w:rsidP="3A23CBF5">
      <w:pPr>
        <w:jc w:val="center"/>
      </w:pPr>
    </w:p>
    <w:p w14:paraId="6B2E2B78" w14:textId="219237C3" w:rsidR="3A23CBF5" w:rsidRDefault="3A23CBF5" w:rsidP="005218EE">
      <w:pPr>
        <w:ind w:firstLine="851"/>
        <w:rPr>
          <w:rFonts w:eastAsia="Times New Roman" w:cs="Times New Roman"/>
          <w:szCs w:val="24"/>
        </w:rPr>
      </w:pPr>
      <w:r>
        <w:t xml:space="preserve">Para fornecer uma provisão adequada para o Arduino, cujo as especificações sugerem uma alimentação ente 7v a 12v, foi utilizado </w:t>
      </w:r>
      <w:r w:rsidR="00430ACE">
        <w:t>duas</w:t>
      </w:r>
      <w:r>
        <w:t xml:space="preserve"> bateria de </w:t>
      </w:r>
      <w:r w:rsidR="00430ACE">
        <w:t>3,7</w:t>
      </w:r>
      <w:r>
        <w:t xml:space="preserve"> volts. Outrossim, para fazer a ligação entre a bateria e a fonte de alimentação do Arduino foi empregado um</w:t>
      </w:r>
      <w:r w:rsidR="00430ACE">
        <w:t xml:space="preserve"> suporte</w:t>
      </w:r>
      <w:r>
        <w:t xml:space="preserve"> próprio para a bateria com o c</w:t>
      </w:r>
      <w:r w:rsidRPr="3A23CBF5">
        <w:rPr>
          <w:rFonts w:eastAsia="Times New Roman" w:cs="Times New Roman"/>
          <w:szCs w:val="24"/>
        </w:rPr>
        <w:t>onector Jack na extremidade.</w:t>
      </w:r>
    </w:p>
    <w:p w14:paraId="16287F21" w14:textId="77777777" w:rsidR="00EB5406" w:rsidRPr="00EB68EE" w:rsidRDefault="00EB5406" w:rsidP="00EB68EE"/>
    <w:p w14:paraId="25FDB9D3" w14:textId="77777777" w:rsidR="00060474" w:rsidRDefault="091251AB" w:rsidP="00060474">
      <w:pPr>
        <w:pStyle w:val="Heading3"/>
        <w:rPr>
          <w:rStyle w:val="TabelaChar"/>
          <w:rFonts w:cstheme="majorBidi"/>
          <w:b/>
          <w:caps w:val="0"/>
          <w:color w:val="auto"/>
          <w:sz w:val="24"/>
          <w:szCs w:val="24"/>
        </w:rPr>
      </w:pPr>
      <w:bookmarkStart w:id="28" w:name="_Toc10850184"/>
      <w:r w:rsidRPr="091251AB">
        <w:rPr>
          <w:rStyle w:val="TabelaChar"/>
          <w:rFonts w:cstheme="majorBidi"/>
          <w:b/>
          <w:caps w:val="0"/>
          <w:color w:val="auto"/>
          <w:sz w:val="24"/>
          <w:szCs w:val="24"/>
        </w:rPr>
        <w:t>Pilha AA</w:t>
      </w:r>
      <w:bookmarkEnd w:id="28"/>
    </w:p>
    <w:p w14:paraId="769F08D3" w14:textId="77777777" w:rsidR="00481688" w:rsidRDefault="00481688" w:rsidP="00481688">
      <w:pPr>
        <w:keepNext/>
        <w:jc w:val="center"/>
      </w:pPr>
      <w:r>
        <w:rPr>
          <w:noProof/>
          <w:lang w:eastAsia="pt-BR"/>
        </w:rPr>
        <w:drawing>
          <wp:inline distT="0" distB="0" distL="0" distR="0" wp14:anchorId="2043C517" wp14:editId="438363EF">
            <wp:extent cx="4899660" cy="229171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99660" cy="2291715"/>
                    </a:xfrm>
                    <a:prstGeom prst="rect">
                      <a:avLst/>
                    </a:prstGeom>
                    <a:noFill/>
                    <a:ln>
                      <a:noFill/>
                    </a:ln>
                  </pic:spPr>
                </pic:pic>
              </a:graphicData>
            </a:graphic>
          </wp:inline>
        </w:drawing>
      </w:r>
    </w:p>
    <w:p w14:paraId="5C944742" w14:textId="4B951005" w:rsidR="576144A6" w:rsidRDefault="00481688" w:rsidP="00481688">
      <w:pPr>
        <w:pStyle w:val="Caption"/>
      </w:pPr>
      <w:bookmarkStart w:id="29" w:name="_Toc11011473"/>
      <w:r>
        <w:t xml:space="preserve">Figura </w:t>
      </w:r>
      <w:fldSimple w:instr=" SEQ Figura \* ARABIC ">
        <w:r w:rsidR="006E60A6">
          <w:rPr>
            <w:noProof/>
          </w:rPr>
          <w:t>10</w:t>
        </w:r>
      </w:fldSimple>
      <w:r>
        <w:t>: Pilha AA e Suporte para quatro pilhas</w:t>
      </w:r>
      <w:bookmarkEnd w:id="29"/>
    </w:p>
    <w:p w14:paraId="384BA73E" w14:textId="77777777" w:rsidR="00EB5406" w:rsidRDefault="00EB5406" w:rsidP="00EB68EE"/>
    <w:p w14:paraId="34B3F2EB" w14:textId="66F7FB43" w:rsidR="00EB68EE" w:rsidRDefault="576144A6" w:rsidP="005218EE">
      <w:pPr>
        <w:ind w:firstLine="851"/>
      </w:pPr>
      <w:r>
        <w:t>As pilhas AA servem para a alimentação dos motores, que necessitam de 6 volts para funcionar. No projeto são utilizadas 4 pilhas AA que estão conectadas em série em um suporte para oferecer a carga para os motores.</w:t>
      </w:r>
    </w:p>
    <w:p w14:paraId="307D8098" w14:textId="77777777" w:rsidR="00C869D0" w:rsidRDefault="00C869D0" w:rsidP="00EB68EE"/>
    <w:p w14:paraId="7B66BA60" w14:textId="545FF270" w:rsidR="50F7D2EB" w:rsidRDefault="091251AB" w:rsidP="50F7D2EB">
      <w:pPr>
        <w:pStyle w:val="Heading2"/>
      </w:pPr>
      <w:bookmarkStart w:id="30" w:name="_Toc10850185"/>
      <w:r>
        <w:t>TECNOLOGIAS</w:t>
      </w:r>
      <w:bookmarkEnd w:id="30"/>
    </w:p>
    <w:p w14:paraId="5F71A942" w14:textId="0FD8CFAD" w:rsidR="00C95B10" w:rsidRPr="00C95B10" w:rsidRDefault="00C95B10" w:rsidP="00C95B10">
      <w:pPr>
        <w:jc w:val="center"/>
      </w:pPr>
    </w:p>
    <w:p w14:paraId="09683C01" w14:textId="251FC8BB" w:rsidR="50F7D2EB" w:rsidRDefault="091251AB" w:rsidP="091251AB">
      <w:pPr>
        <w:pStyle w:val="Heading3"/>
      </w:pPr>
      <w:bookmarkStart w:id="31" w:name="_Toc10850186"/>
      <w:r>
        <w:t>IDE Arduino</w:t>
      </w:r>
      <w:bookmarkEnd w:id="31"/>
    </w:p>
    <w:p w14:paraId="4B3CCBE3" w14:textId="77777777" w:rsidR="009468B1" w:rsidRDefault="00C869D0" w:rsidP="009468B1">
      <w:pPr>
        <w:keepNext/>
        <w:jc w:val="center"/>
      </w:pPr>
      <w:r>
        <w:rPr>
          <w:noProof/>
          <w:lang w:eastAsia="pt-BR"/>
        </w:rPr>
        <w:drawing>
          <wp:inline distT="0" distB="0" distL="0" distR="0" wp14:anchorId="35EA4B9D" wp14:editId="21DACBF4">
            <wp:extent cx="3368842" cy="2796322"/>
            <wp:effectExtent l="0" t="0" r="3175" b="4445"/>
            <wp:docPr id="2108785594" name="Imagem 2108785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rcRect r="3125" b="2777"/>
                    <a:stretch>
                      <a:fillRect/>
                    </a:stretch>
                  </pic:blipFill>
                  <pic:spPr>
                    <a:xfrm>
                      <a:off x="0" y="0"/>
                      <a:ext cx="3372170" cy="2799084"/>
                    </a:xfrm>
                    <a:prstGeom prst="rect">
                      <a:avLst/>
                    </a:prstGeom>
                  </pic:spPr>
                </pic:pic>
              </a:graphicData>
            </a:graphic>
          </wp:inline>
        </w:drawing>
      </w:r>
    </w:p>
    <w:p w14:paraId="0BA3E6CF" w14:textId="496D2D1E" w:rsidR="00C869D0" w:rsidRDefault="009468B1" w:rsidP="009468B1">
      <w:pPr>
        <w:pStyle w:val="Caption"/>
      </w:pPr>
      <w:bookmarkStart w:id="32" w:name="_Toc11011474"/>
      <w:r>
        <w:t xml:space="preserve">Figura </w:t>
      </w:r>
      <w:fldSimple w:instr=" SEQ Figura \* ARABIC ">
        <w:r w:rsidR="006E60A6">
          <w:rPr>
            <w:noProof/>
          </w:rPr>
          <w:t>11</w:t>
        </w:r>
      </w:fldSimple>
      <w:r>
        <w:t>: IDE Arduino</w:t>
      </w:r>
      <w:bookmarkEnd w:id="32"/>
    </w:p>
    <w:p w14:paraId="44916894" w14:textId="49051007" w:rsidR="00EA064E" w:rsidRDefault="00EA064E" w:rsidP="005218EE">
      <w:pPr>
        <w:ind w:firstLine="851"/>
      </w:pPr>
      <w:r>
        <w:t>A IDE é um ambiente de desenvolvimento integrado do Arduino</w:t>
      </w:r>
      <w:r w:rsidR="00190B4B">
        <w:t xml:space="preserve"> que </w:t>
      </w:r>
      <w:r w:rsidR="00DC5ED3">
        <w:t>utiliza</w:t>
      </w:r>
      <w:r w:rsidR="00190B4B">
        <w:t xml:space="preserve"> a linguagem de programação C++</w:t>
      </w:r>
      <w:r w:rsidR="00DC5ED3">
        <w:t xml:space="preserve"> para escrever linhas de</w:t>
      </w:r>
      <w:r>
        <w:t xml:space="preserve"> codigos</w:t>
      </w:r>
      <w:r w:rsidR="00190B4B">
        <w:t xml:space="preserve"> </w:t>
      </w:r>
      <w:r>
        <w:t xml:space="preserve"> </w:t>
      </w:r>
      <w:r w:rsidR="00DC5ED3">
        <w:t>que</w:t>
      </w:r>
      <w:r w:rsidR="00190B4B">
        <w:t xml:space="preserve"> posteriomente, poderão ser compiladas em placas de prototipagem do Arduino. </w:t>
      </w:r>
    </w:p>
    <w:p w14:paraId="6244B9FA" w14:textId="019F9912" w:rsidR="00190B4B" w:rsidRDefault="00190B4B" w:rsidP="00EA064E"/>
    <w:p w14:paraId="4D8693F7" w14:textId="7C06CA90" w:rsidR="50F7D2EB" w:rsidRDefault="091251AB" w:rsidP="50F7D2EB">
      <w:pPr>
        <w:pStyle w:val="Heading3"/>
      </w:pPr>
      <w:bookmarkStart w:id="33" w:name="_Toc10850187"/>
      <w:r>
        <w:t>FRITZING</w:t>
      </w:r>
      <w:bookmarkEnd w:id="33"/>
    </w:p>
    <w:p w14:paraId="7E4B8B79" w14:textId="77777777" w:rsidR="001F1FCB" w:rsidRDefault="001F1FCB" w:rsidP="001F1FCB">
      <w:pPr>
        <w:keepNext/>
        <w:jc w:val="center"/>
      </w:pPr>
      <w:r>
        <w:rPr>
          <w:noProof/>
          <w:lang w:eastAsia="pt-BR"/>
        </w:rPr>
        <w:drawing>
          <wp:inline distT="0" distB="0" distL="0" distR="0" wp14:anchorId="259ECA0F" wp14:editId="09FDB830">
            <wp:extent cx="3546282" cy="1419138"/>
            <wp:effectExtent l="0" t="0" r="0" b="0"/>
            <wp:docPr id="1" name="Picture 1" descr="Resultado de imagem para fritz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fritzi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63344" cy="1425966"/>
                    </a:xfrm>
                    <a:prstGeom prst="rect">
                      <a:avLst/>
                    </a:prstGeom>
                    <a:noFill/>
                    <a:ln>
                      <a:noFill/>
                    </a:ln>
                  </pic:spPr>
                </pic:pic>
              </a:graphicData>
            </a:graphic>
          </wp:inline>
        </w:drawing>
      </w:r>
    </w:p>
    <w:p w14:paraId="42EAA7C1" w14:textId="4AEEFA85" w:rsidR="00791BAD" w:rsidRDefault="001F1FCB" w:rsidP="001F1FCB">
      <w:pPr>
        <w:pStyle w:val="Caption"/>
      </w:pPr>
      <w:bookmarkStart w:id="34" w:name="_Toc11011475"/>
      <w:r>
        <w:t xml:space="preserve">Figura </w:t>
      </w:r>
      <w:fldSimple w:instr=" SEQ Figura \* ARABIC ">
        <w:r w:rsidR="006E60A6">
          <w:rPr>
            <w:noProof/>
          </w:rPr>
          <w:t>12</w:t>
        </w:r>
      </w:fldSimple>
      <w:r>
        <w:t>: Fritzing</w:t>
      </w:r>
      <w:bookmarkEnd w:id="34"/>
    </w:p>
    <w:p w14:paraId="3F326F14" w14:textId="77777777" w:rsidR="00791BAD" w:rsidRDefault="00791BAD" w:rsidP="00791BAD"/>
    <w:p w14:paraId="31103B4C" w14:textId="222079A8" w:rsidR="00791BAD" w:rsidRDefault="00197D8A" w:rsidP="005218EE">
      <w:pPr>
        <w:ind w:firstLine="851"/>
      </w:pPr>
      <w:r>
        <w:t>O Frit</w:t>
      </w:r>
      <w:r w:rsidR="00932B66">
        <w:t xml:space="preserve">zing é programa de ambiente gráfico gratuito responsável por criar esquemas para projetos eletronicos, facilitando assim a montagem de um prótotipo mais preciso. </w:t>
      </w:r>
      <w:r w:rsidR="00671D8D">
        <w:t xml:space="preserve">No </w:t>
      </w:r>
      <w:r w:rsidR="00671D8D">
        <w:lastRenderedPageBreak/>
        <w:t>projeto de conclusão do curso esse software foi utilizado para confeccionar os esquemas de montagem do hardware</w:t>
      </w:r>
      <w:r w:rsidR="00ED4595">
        <w:t>. Outrossim, todos os esquemas confeccionados ficarão disponíveis no site do fritzing</w:t>
      </w:r>
      <w:r w:rsidR="00671D8D">
        <w:t>.</w:t>
      </w:r>
      <w:r w:rsidR="00932B66">
        <w:t xml:space="preserve"> </w:t>
      </w:r>
    </w:p>
    <w:p w14:paraId="5F262F75" w14:textId="77777777" w:rsidR="00054431" w:rsidRDefault="00054431" w:rsidP="00791BAD"/>
    <w:p w14:paraId="6754769B" w14:textId="2E5709D4" w:rsidR="00C869D0" w:rsidRPr="00C869D0" w:rsidRDefault="00C869D0" w:rsidP="00C869D0">
      <w:pPr>
        <w:pStyle w:val="Heading3"/>
      </w:pPr>
      <w:bookmarkStart w:id="35" w:name="_Toc10850188"/>
      <w:r>
        <w:t>FFMPEG</w:t>
      </w:r>
      <w:bookmarkEnd w:id="35"/>
    </w:p>
    <w:p w14:paraId="54D7CE59" w14:textId="77777777" w:rsidR="00A062C2" w:rsidRPr="00A062C2" w:rsidRDefault="00A062C2" w:rsidP="00A062C2"/>
    <w:p w14:paraId="3F2D1268" w14:textId="77777777" w:rsidR="009468B1" w:rsidRDefault="009468B1" w:rsidP="009468B1">
      <w:pPr>
        <w:keepNext/>
        <w:jc w:val="center"/>
      </w:pPr>
      <w:r>
        <w:rPr>
          <w:noProof/>
          <w:lang w:eastAsia="pt-BR"/>
        </w:rPr>
        <w:drawing>
          <wp:inline distT="0" distB="0" distL="0" distR="0" wp14:anchorId="1364D262" wp14:editId="51644FD5">
            <wp:extent cx="3617843" cy="1193337"/>
            <wp:effectExtent l="0" t="0" r="1905" b="6985"/>
            <wp:docPr id="3" name="Imagem 3" descr="Resultado de imagem para ffm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m para ffmpe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06072" cy="1222439"/>
                    </a:xfrm>
                    <a:prstGeom prst="rect">
                      <a:avLst/>
                    </a:prstGeom>
                    <a:noFill/>
                    <a:ln>
                      <a:noFill/>
                    </a:ln>
                  </pic:spPr>
                </pic:pic>
              </a:graphicData>
            </a:graphic>
          </wp:inline>
        </w:drawing>
      </w:r>
    </w:p>
    <w:p w14:paraId="3D9DF0C1" w14:textId="46F29382" w:rsidR="50F7D2EB" w:rsidRDefault="009468B1" w:rsidP="009468B1">
      <w:pPr>
        <w:pStyle w:val="Caption"/>
      </w:pPr>
      <w:bookmarkStart w:id="36" w:name="_Toc11011476"/>
      <w:r>
        <w:t xml:space="preserve">Figura </w:t>
      </w:r>
      <w:fldSimple w:instr=" SEQ Figura \* ARABIC ">
        <w:r w:rsidR="006E60A6">
          <w:rPr>
            <w:noProof/>
          </w:rPr>
          <w:t>13</w:t>
        </w:r>
      </w:fldSimple>
      <w:r>
        <w:t>: FFmpeg</w:t>
      </w:r>
      <w:bookmarkEnd w:id="36"/>
    </w:p>
    <w:p w14:paraId="5B89F61A" w14:textId="77777777" w:rsidR="00791BAD" w:rsidRDefault="00791BAD" w:rsidP="00791BAD"/>
    <w:p w14:paraId="4413C78E" w14:textId="77777777" w:rsidR="00E629BA" w:rsidRDefault="00791BAD" w:rsidP="005218EE">
      <w:pPr>
        <w:ind w:firstLine="851"/>
      </w:pPr>
      <w:r w:rsidRPr="00791BAD">
        <w:t>O FFMPEG é um software de código aberto, que através de linhas de comando</w:t>
      </w:r>
      <w:r>
        <w:t>,</w:t>
      </w:r>
      <w:r w:rsidRPr="00791BAD">
        <w:t xml:space="preserve"> pode converter e criar </w:t>
      </w:r>
      <w:hyperlink r:id="rId24" w:tgtFrame="_blank" w:tooltip="Stream" w:history="1">
        <w:r w:rsidRPr="00791BAD">
          <w:t>stream</w:t>
        </w:r>
      </w:hyperlink>
      <w:r w:rsidRPr="00791BAD">
        <w:t>s de áudio e vídeo em diversos formatos.</w:t>
      </w:r>
      <w:r>
        <w:t xml:space="preserve"> </w:t>
      </w:r>
      <w:r w:rsidRPr="00791BAD">
        <w:t>No projeto ele é utilizado para converter as imagens que são salvas na extensão RAW para o formato PNG. </w:t>
      </w:r>
    </w:p>
    <w:p w14:paraId="48AC42EE" w14:textId="111DB817" w:rsidR="00791BAD" w:rsidRDefault="00E629BA" w:rsidP="005218EE">
      <w:pPr>
        <w:ind w:firstLine="851"/>
      </w:pPr>
      <w:r>
        <w:t>Para realizar essa conversão é necessário criar uma pasta nomeada de “</w:t>
      </w:r>
      <w:hyperlink r:id="rId25" w:history="1">
        <w:r w:rsidRPr="00B159BC">
          <w:t>ov7670</w:t>
        </w:r>
      </w:hyperlink>
      <w:r>
        <w:t>”</w:t>
      </w:r>
      <w:r w:rsidR="002755D0">
        <w:t>, onde deverá ser colocada as imagens retiradas do cartão de memória,</w:t>
      </w:r>
      <w:r>
        <w:t xml:space="preserve"> no disco local(C:) do computador. Posteriormente, o usuário deverá </w:t>
      </w:r>
      <w:r w:rsidR="003E4D55">
        <w:t>abrir o prompt de comando e digitar:</w:t>
      </w:r>
      <w:r w:rsidR="00B159BC" w:rsidRPr="00B159BC">
        <w:t xml:space="preserve"> cd </w:t>
      </w:r>
      <w:hyperlink r:id="rId26" w:history="1">
        <w:r w:rsidR="00B159BC" w:rsidRPr="00B159BC">
          <w:t>c:\ov7670</w:t>
        </w:r>
      </w:hyperlink>
      <w:r w:rsidR="003E4D55">
        <w:t>,</w:t>
      </w:r>
      <w:r w:rsidR="00925F12">
        <w:t xml:space="preserve"> e em seguida </w:t>
      </w:r>
      <w:r>
        <w:t xml:space="preserve">inserir o seguinte comando, no CMD do computador: </w:t>
      </w:r>
    </w:p>
    <w:p w14:paraId="2578B2CD" w14:textId="3F3EE8F9" w:rsidR="00925F12" w:rsidRDefault="00925F12" w:rsidP="005218EE">
      <w:pPr>
        <w:ind w:firstLine="851"/>
        <w:rPr>
          <w:rFonts w:ascii="Arial" w:hAnsi="Arial" w:cs="Arial"/>
          <w:color w:val="000000"/>
          <w:sz w:val="20"/>
          <w:szCs w:val="20"/>
          <w:shd w:val="clear" w:color="auto" w:fill="FFFFFF"/>
        </w:rPr>
      </w:pPr>
      <w:r>
        <w:rPr>
          <w:rFonts w:ascii="Arial" w:hAnsi="Arial" w:cs="Arial"/>
          <w:color w:val="000000"/>
          <w:sz w:val="20"/>
          <w:szCs w:val="20"/>
          <w:shd w:val="clear" w:color="auto" w:fill="FFFFFF"/>
        </w:rPr>
        <w:t>“</w:t>
      </w:r>
      <w:r w:rsidR="0096042D">
        <w:rPr>
          <w:rFonts w:ascii="Arial" w:hAnsi="Arial" w:cs="Arial"/>
          <w:color w:val="000000"/>
          <w:sz w:val="20"/>
          <w:szCs w:val="20"/>
          <w:shd w:val="clear" w:color="auto" w:fill="FFFFFF"/>
        </w:rPr>
        <w:t xml:space="preserve">ffmpeg –f rawvideo –s 640x480 –pix_fmt bayer_bggr8 –i </w:t>
      </w:r>
      <w:r w:rsidR="002755D0">
        <w:rPr>
          <w:rFonts w:ascii="Arial" w:hAnsi="Arial" w:cs="Arial"/>
          <w:color w:val="000000"/>
          <w:sz w:val="20"/>
          <w:szCs w:val="20"/>
          <w:shd w:val="clear" w:color="auto" w:fill="FFFFFF"/>
        </w:rPr>
        <w:t>NOMEDAFOTO</w:t>
      </w:r>
      <w:r w:rsidR="0096042D">
        <w:rPr>
          <w:rFonts w:ascii="Arial" w:hAnsi="Arial" w:cs="Arial"/>
          <w:color w:val="000000"/>
          <w:sz w:val="20"/>
          <w:szCs w:val="20"/>
          <w:shd w:val="clear" w:color="auto" w:fill="FFFFFF"/>
        </w:rPr>
        <w:t>.</w:t>
      </w:r>
      <w:r w:rsidR="002755D0">
        <w:rPr>
          <w:rFonts w:ascii="Arial" w:hAnsi="Arial" w:cs="Arial"/>
          <w:color w:val="000000"/>
          <w:sz w:val="20"/>
          <w:szCs w:val="20"/>
          <w:shd w:val="clear" w:color="auto" w:fill="FFFFFF"/>
        </w:rPr>
        <w:t>RAW</w:t>
      </w:r>
      <w:r w:rsidR="0096042D">
        <w:rPr>
          <w:rFonts w:ascii="Arial" w:hAnsi="Arial" w:cs="Arial"/>
          <w:color w:val="000000"/>
          <w:sz w:val="20"/>
          <w:szCs w:val="20"/>
          <w:shd w:val="clear" w:color="auto" w:fill="FFFFFF"/>
        </w:rPr>
        <w:t xml:space="preserve"> –f image2 –vcodec png </w:t>
      </w:r>
      <w:r w:rsidR="002755D0">
        <w:rPr>
          <w:rFonts w:ascii="Arial" w:hAnsi="Arial" w:cs="Arial"/>
          <w:color w:val="000000"/>
          <w:sz w:val="20"/>
          <w:szCs w:val="20"/>
          <w:shd w:val="clear" w:color="auto" w:fill="FFFFFF"/>
        </w:rPr>
        <w:t>NOMEFUTURO</w:t>
      </w:r>
      <w:r w:rsidR="0096042D">
        <w:rPr>
          <w:rFonts w:ascii="Arial" w:hAnsi="Arial" w:cs="Arial"/>
          <w:color w:val="000000"/>
          <w:sz w:val="20"/>
          <w:szCs w:val="20"/>
          <w:shd w:val="clear" w:color="auto" w:fill="FFFFFF"/>
        </w:rPr>
        <w:t>.PNG</w:t>
      </w:r>
      <w:r>
        <w:rPr>
          <w:rFonts w:ascii="Arial" w:hAnsi="Arial" w:cs="Arial"/>
          <w:color w:val="000000"/>
          <w:sz w:val="20"/>
          <w:szCs w:val="20"/>
          <w:shd w:val="clear" w:color="auto" w:fill="FFFFFF"/>
        </w:rPr>
        <w:t>”</w:t>
      </w:r>
    </w:p>
    <w:p w14:paraId="6B7C6196" w14:textId="0E8589BB" w:rsidR="00925F12" w:rsidRDefault="00925F12" w:rsidP="005218EE">
      <w:pPr>
        <w:ind w:firstLine="851"/>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Após ter realizado esse procedimento o comando acima terá convertido a imagem “NOMEDAFOTO.RAW” do cartão de memória para a foto com a extensão desejada “NOMEFUTURO.PNG”. </w:t>
      </w:r>
      <w:r w:rsidR="007F5F4F">
        <w:rPr>
          <w:rFonts w:ascii="Arial" w:hAnsi="Arial" w:cs="Arial"/>
          <w:color w:val="000000"/>
          <w:sz w:val="20"/>
          <w:szCs w:val="20"/>
          <w:shd w:val="clear" w:color="auto" w:fill="FFFFFF"/>
        </w:rPr>
        <w:t xml:space="preserve"> </w:t>
      </w:r>
    </w:p>
    <w:p w14:paraId="15BD0065" w14:textId="77777777" w:rsidR="006D65D8" w:rsidRDefault="006D65D8" w:rsidP="006D65D8">
      <w:pPr>
        <w:keepNext/>
        <w:ind w:firstLine="709"/>
        <w:jc w:val="center"/>
      </w:pPr>
      <w:r>
        <w:rPr>
          <w:rFonts w:ascii="Arial" w:hAnsi="Arial" w:cs="Arial"/>
          <w:noProof/>
          <w:color w:val="000000"/>
          <w:sz w:val="20"/>
          <w:szCs w:val="20"/>
          <w:shd w:val="clear" w:color="auto" w:fill="FFFFFF"/>
        </w:rPr>
        <w:lastRenderedPageBreak/>
        <w:drawing>
          <wp:inline distT="0" distB="0" distL="0" distR="0" wp14:anchorId="484A0D83" wp14:editId="05A7331B">
            <wp:extent cx="5088336" cy="2895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96060" cy="2899996"/>
                    </a:xfrm>
                    <a:prstGeom prst="rect">
                      <a:avLst/>
                    </a:prstGeom>
                  </pic:spPr>
                </pic:pic>
              </a:graphicData>
            </a:graphic>
          </wp:inline>
        </w:drawing>
      </w:r>
    </w:p>
    <w:p w14:paraId="34018AEC" w14:textId="2CAB248B" w:rsidR="006D65D8" w:rsidRDefault="006D65D8" w:rsidP="006D65D8">
      <w:pPr>
        <w:pStyle w:val="Caption"/>
        <w:rPr>
          <w:rFonts w:ascii="Arial" w:hAnsi="Arial" w:cs="Arial"/>
          <w:color w:val="000000"/>
          <w:sz w:val="20"/>
          <w:szCs w:val="20"/>
          <w:shd w:val="clear" w:color="auto" w:fill="FFFFFF"/>
        </w:rPr>
      </w:pPr>
      <w:bookmarkStart w:id="37" w:name="_Toc11011477"/>
      <w:r>
        <w:t xml:space="preserve">Figura </w:t>
      </w:r>
      <w:fldSimple w:instr=" SEQ Figura \* ARABIC ">
        <w:r w:rsidR="006E60A6">
          <w:rPr>
            <w:noProof/>
          </w:rPr>
          <w:t>14</w:t>
        </w:r>
      </w:fldSimple>
      <w:r>
        <w:t>: Etapas da conversão de imagem</w:t>
      </w:r>
      <w:bookmarkEnd w:id="37"/>
      <w:r>
        <w:t xml:space="preserve"> </w:t>
      </w:r>
    </w:p>
    <w:p w14:paraId="78147ADB" w14:textId="6F7F17A9" w:rsidR="007615FB" w:rsidRDefault="007615FB" w:rsidP="00CA65A0">
      <w:pPr>
        <w:ind w:firstLine="709"/>
        <w:rPr>
          <w:rFonts w:ascii="Arial" w:hAnsi="Arial" w:cs="Arial"/>
          <w:color w:val="000000"/>
          <w:sz w:val="20"/>
          <w:szCs w:val="20"/>
          <w:shd w:val="clear" w:color="auto" w:fill="FFFFFF"/>
        </w:rPr>
      </w:pPr>
    </w:p>
    <w:p w14:paraId="79BBB2CA" w14:textId="125501B5" w:rsidR="007615FB" w:rsidRDefault="007615FB" w:rsidP="00CA65A0">
      <w:pPr>
        <w:ind w:firstLine="709"/>
        <w:rPr>
          <w:rFonts w:ascii="Arial" w:hAnsi="Arial" w:cs="Arial"/>
          <w:color w:val="000000"/>
          <w:sz w:val="20"/>
          <w:szCs w:val="20"/>
          <w:shd w:val="clear" w:color="auto" w:fill="FFFFFF"/>
        </w:rPr>
      </w:pPr>
    </w:p>
    <w:p w14:paraId="6CC560EA" w14:textId="77777777" w:rsidR="006D65D8" w:rsidRDefault="006D65D8" w:rsidP="006D65D8">
      <w:pPr>
        <w:keepNext/>
        <w:ind w:firstLine="709"/>
        <w:jc w:val="center"/>
      </w:pPr>
      <w:r>
        <w:rPr>
          <w:rFonts w:ascii="Arial" w:hAnsi="Arial" w:cs="Arial"/>
          <w:noProof/>
          <w:color w:val="000000"/>
          <w:sz w:val="20"/>
          <w:szCs w:val="20"/>
          <w:shd w:val="clear" w:color="auto" w:fill="FFFFFF"/>
        </w:rPr>
        <w:drawing>
          <wp:inline distT="0" distB="0" distL="0" distR="0" wp14:anchorId="281C925C" wp14:editId="3AE0BC6F">
            <wp:extent cx="5219700" cy="27749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19700" cy="2774950"/>
                    </a:xfrm>
                    <a:prstGeom prst="rect">
                      <a:avLst/>
                    </a:prstGeom>
                  </pic:spPr>
                </pic:pic>
              </a:graphicData>
            </a:graphic>
          </wp:inline>
        </w:drawing>
      </w:r>
    </w:p>
    <w:p w14:paraId="622F3F5D" w14:textId="75D34C41" w:rsidR="007615FB" w:rsidRDefault="006D65D8" w:rsidP="006D65D8">
      <w:pPr>
        <w:pStyle w:val="Caption"/>
        <w:rPr>
          <w:rFonts w:ascii="Arial" w:hAnsi="Arial" w:cs="Arial"/>
          <w:color w:val="000000"/>
          <w:sz w:val="20"/>
          <w:szCs w:val="20"/>
          <w:shd w:val="clear" w:color="auto" w:fill="FFFFFF"/>
        </w:rPr>
      </w:pPr>
      <w:bookmarkStart w:id="38" w:name="_Toc11011478"/>
      <w:r>
        <w:t xml:space="preserve">Figura </w:t>
      </w:r>
      <w:fldSimple w:instr=" SEQ Figura \* ARABIC ">
        <w:r w:rsidR="006E60A6">
          <w:rPr>
            <w:noProof/>
          </w:rPr>
          <w:t>15</w:t>
        </w:r>
      </w:fldSimple>
      <w:r>
        <w:t>: Conversão da imagem</w:t>
      </w:r>
      <w:bookmarkEnd w:id="38"/>
    </w:p>
    <w:p w14:paraId="6A11881C" w14:textId="3D9F8DB6" w:rsidR="007615FB" w:rsidRDefault="007615FB" w:rsidP="00CA65A0">
      <w:pPr>
        <w:ind w:firstLine="709"/>
        <w:rPr>
          <w:rFonts w:ascii="Arial" w:hAnsi="Arial" w:cs="Arial"/>
          <w:color w:val="000000"/>
          <w:sz w:val="20"/>
          <w:szCs w:val="20"/>
          <w:shd w:val="clear" w:color="auto" w:fill="FFFFFF"/>
        </w:rPr>
      </w:pPr>
    </w:p>
    <w:p w14:paraId="2D0C5C68" w14:textId="1CD53B3A" w:rsidR="007615FB" w:rsidRDefault="007615FB" w:rsidP="00CA65A0">
      <w:pPr>
        <w:ind w:firstLine="709"/>
        <w:rPr>
          <w:rFonts w:ascii="Arial" w:hAnsi="Arial" w:cs="Arial"/>
          <w:color w:val="000000"/>
          <w:sz w:val="20"/>
          <w:szCs w:val="20"/>
          <w:shd w:val="clear" w:color="auto" w:fill="FFFFFF"/>
        </w:rPr>
      </w:pPr>
    </w:p>
    <w:p w14:paraId="3B4DEE72" w14:textId="37C1651B" w:rsidR="00EB5F41" w:rsidRDefault="00EB5F41" w:rsidP="00CA65A0">
      <w:pPr>
        <w:ind w:firstLine="709"/>
        <w:rPr>
          <w:rFonts w:ascii="Arial" w:hAnsi="Arial" w:cs="Arial"/>
          <w:color w:val="000000"/>
          <w:sz w:val="20"/>
          <w:szCs w:val="20"/>
          <w:shd w:val="clear" w:color="auto" w:fill="FFFFFF"/>
        </w:rPr>
      </w:pPr>
    </w:p>
    <w:p w14:paraId="1150808C" w14:textId="48537107" w:rsidR="00EB5F41" w:rsidRDefault="00EB5F41" w:rsidP="00CA65A0">
      <w:pPr>
        <w:ind w:firstLine="709"/>
        <w:rPr>
          <w:rFonts w:ascii="Arial" w:hAnsi="Arial" w:cs="Arial"/>
          <w:color w:val="000000"/>
          <w:sz w:val="20"/>
          <w:szCs w:val="20"/>
          <w:shd w:val="clear" w:color="auto" w:fill="FFFFFF"/>
        </w:rPr>
      </w:pPr>
    </w:p>
    <w:p w14:paraId="4423E871" w14:textId="1145CEEA" w:rsidR="00EB5F41" w:rsidRDefault="00EB5F41" w:rsidP="00CA65A0">
      <w:pPr>
        <w:ind w:firstLine="709"/>
        <w:rPr>
          <w:rFonts w:ascii="Arial" w:hAnsi="Arial" w:cs="Arial"/>
          <w:color w:val="000000"/>
          <w:sz w:val="20"/>
          <w:szCs w:val="20"/>
          <w:shd w:val="clear" w:color="auto" w:fill="FFFFFF"/>
        </w:rPr>
      </w:pPr>
    </w:p>
    <w:p w14:paraId="3E1F9BFC" w14:textId="23A66414" w:rsidR="00EB5F41" w:rsidRDefault="00EB5F41" w:rsidP="00CA65A0">
      <w:pPr>
        <w:ind w:firstLine="709"/>
        <w:rPr>
          <w:rFonts w:ascii="Arial" w:hAnsi="Arial" w:cs="Arial"/>
          <w:color w:val="000000"/>
          <w:sz w:val="20"/>
          <w:szCs w:val="20"/>
          <w:shd w:val="clear" w:color="auto" w:fill="FFFFFF"/>
        </w:rPr>
      </w:pPr>
    </w:p>
    <w:p w14:paraId="415A2550" w14:textId="2A6DA00B" w:rsidR="00EB5F41" w:rsidRDefault="00EB5F41" w:rsidP="00CA65A0">
      <w:pPr>
        <w:ind w:firstLine="709"/>
        <w:rPr>
          <w:rFonts w:ascii="Arial" w:hAnsi="Arial" w:cs="Arial"/>
          <w:color w:val="000000"/>
          <w:sz w:val="20"/>
          <w:szCs w:val="20"/>
          <w:shd w:val="clear" w:color="auto" w:fill="FFFFFF"/>
        </w:rPr>
      </w:pPr>
    </w:p>
    <w:p w14:paraId="4AA1805D" w14:textId="77777777" w:rsidR="00EB5F41" w:rsidRDefault="00EB5F41" w:rsidP="00CA65A0">
      <w:pPr>
        <w:ind w:firstLine="709"/>
        <w:rPr>
          <w:rFonts w:ascii="Arial" w:hAnsi="Arial" w:cs="Arial"/>
          <w:color w:val="000000"/>
          <w:sz w:val="20"/>
          <w:szCs w:val="20"/>
          <w:shd w:val="clear" w:color="auto" w:fill="FFFFFF"/>
        </w:rPr>
      </w:pPr>
    </w:p>
    <w:p w14:paraId="310C836B" w14:textId="7C9E9058" w:rsidR="007615FB" w:rsidRDefault="007615FB" w:rsidP="007615FB">
      <w:pPr>
        <w:pStyle w:val="Heading3"/>
      </w:pPr>
      <w:bookmarkStart w:id="39" w:name="_Toc10850189"/>
      <w:r w:rsidRPr="007615FB">
        <w:lastRenderedPageBreak/>
        <w:t>GITHUB</w:t>
      </w:r>
      <w:bookmarkEnd w:id="39"/>
    </w:p>
    <w:p w14:paraId="4AA54D35" w14:textId="428FC9B6" w:rsidR="007615FB" w:rsidRDefault="007615FB" w:rsidP="007615FB"/>
    <w:p w14:paraId="7712E415" w14:textId="77777777" w:rsidR="006D6F79" w:rsidRDefault="006D6F79" w:rsidP="006D6F79">
      <w:pPr>
        <w:keepNext/>
        <w:jc w:val="center"/>
      </w:pPr>
      <w:r>
        <w:rPr>
          <w:noProof/>
        </w:rPr>
        <w:drawing>
          <wp:inline distT="0" distB="0" distL="0" distR="0" wp14:anchorId="359193DD" wp14:editId="03ADFD4A">
            <wp:extent cx="3561348" cy="2003086"/>
            <wp:effectExtent l="0" t="0" r="1270" b="0"/>
            <wp:docPr id="20" name="Picture 20"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m relacionad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73961" cy="2010180"/>
                    </a:xfrm>
                    <a:prstGeom prst="rect">
                      <a:avLst/>
                    </a:prstGeom>
                    <a:noFill/>
                    <a:ln>
                      <a:noFill/>
                    </a:ln>
                  </pic:spPr>
                </pic:pic>
              </a:graphicData>
            </a:graphic>
          </wp:inline>
        </w:drawing>
      </w:r>
    </w:p>
    <w:p w14:paraId="213A34B1" w14:textId="5D2024CD" w:rsidR="007615FB" w:rsidRPr="007615FB" w:rsidRDefault="006D6F79" w:rsidP="006D6F79">
      <w:pPr>
        <w:pStyle w:val="Caption"/>
      </w:pPr>
      <w:bookmarkStart w:id="40" w:name="_Toc11011479"/>
      <w:r>
        <w:t xml:space="preserve">Figura </w:t>
      </w:r>
      <w:fldSimple w:instr=" SEQ Figura \* ARABIC ">
        <w:r w:rsidR="006E60A6">
          <w:rPr>
            <w:noProof/>
          </w:rPr>
          <w:t>16</w:t>
        </w:r>
      </w:fldSimple>
      <w:r>
        <w:t>: GITHUB</w:t>
      </w:r>
      <w:bookmarkEnd w:id="40"/>
    </w:p>
    <w:p w14:paraId="284945D3" w14:textId="4F7AC4B2" w:rsidR="006D6F79" w:rsidRDefault="006D6F79" w:rsidP="005218EE">
      <w:pPr>
        <w:ind w:firstLine="851"/>
      </w:pPr>
      <w:r>
        <w:t xml:space="preserve">O GitHub é um site que provê </w:t>
      </w:r>
      <w:r w:rsidR="00803812">
        <w:t xml:space="preserve">a </w:t>
      </w:r>
      <w:r>
        <w:t xml:space="preserve">hospedagem de </w:t>
      </w:r>
      <w:r w:rsidR="00803812">
        <w:t>projetos e códigos de programação. Nesse projeto de conclusão de curso, ele foi utilizado para armazenar a dissertação, o código de programação e os esquemas confeccionados no Fritzing, com a finalidade de compartilhar o processo realizado para a finalização do SACI.</w:t>
      </w:r>
      <w:r w:rsidR="006A7735">
        <w:t xml:space="preserve"> Esses arquivos</w:t>
      </w:r>
      <w:r w:rsidR="005135C8">
        <w:t xml:space="preserve"> poderão serem acessados</w:t>
      </w:r>
      <w:r w:rsidR="006A7735">
        <w:t xml:space="preserve"> em: </w:t>
      </w:r>
      <w:r w:rsidR="006A7735" w:rsidRPr="006A7735">
        <w:t>github.com/thaynamarinss/SACI</w:t>
      </w:r>
    </w:p>
    <w:p w14:paraId="444B2997" w14:textId="77777777" w:rsidR="006D6F79" w:rsidRPr="007615FB" w:rsidRDefault="006D6F79" w:rsidP="007615FB"/>
    <w:p w14:paraId="0B4020A7" w14:textId="378ABA07" w:rsidR="00EB68EE" w:rsidRPr="00A32AA8" w:rsidRDefault="00A75135" w:rsidP="00054431">
      <w:pPr>
        <w:pStyle w:val="Heading2"/>
      </w:pPr>
      <w:bookmarkStart w:id="41" w:name="_Toc10850190"/>
      <w:r w:rsidRPr="00A32AA8">
        <w:t>IMPLEMENTAÇÃO DO SISTEMA</w:t>
      </w:r>
      <w:bookmarkEnd w:id="41"/>
    </w:p>
    <w:p w14:paraId="1D7B270A" w14:textId="77777777" w:rsidR="00EB5406" w:rsidRPr="00EB68EE" w:rsidRDefault="00EB5406" w:rsidP="00EB68EE"/>
    <w:p w14:paraId="4C899762" w14:textId="263DB266" w:rsidR="00C24978" w:rsidRDefault="00A92736" w:rsidP="00A32AA8">
      <w:pPr>
        <w:pStyle w:val="Heading3"/>
        <w:rPr>
          <w:rStyle w:val="TabelaChar"/>
          <w:rFonts w:cstheme="majorBidi"/>
          <w:b/>
          <w:caps w:val="0"/>
          <w:color w:val="auto"/>
          <w:sz w:val="24"/>
          <w:szCs w:val="24"/>
        </w:rPr>
      </w:pPr>
      <w:bookmarkStart w:id="42" w:name="_Toc10850191"/>
      <w:r>
        <w:rPr>
          <w:rStyle w:val="TabelaChar"/>
          <w:rFonts w:cstheme="majorBidi"/>
          <w:b/>
          <w:caps w:val="0"/>
          <w:color w:val="auto"/>
          <w:sz w:val="24"/>
          <w:szCs w:val="24"/>
        </w:rPr>
        <w:t>Códigos</w:t>
      </w:r>
      <w:bookmarkEnd w:id="42"/>
      <w:r>
        <w:rPr>
          <w:rStyle w:val="TabelaChar"/>
          <w:rFonts w:cstheme="majorBidi"/>
          <w:b/>
          <w:caps w:val="0"/>
          <w:color w:val="auto"/>
          <w:sz w:val="24"/>
          <w:szCs w:val="24"/>
        </w:rPr>
        <w:t xml:space="preserve"> </w:t>
      </w:r>
    </w:p>
    <w:p w14:paraId="27F1BD89" w14:textId="135F8D5C" w:rsidR="007463A6" w:rsidRPr="007463A6" w:rsidRDefault="007463A6" w:rsidP="005218EE">
      <w:pPr>
        <w:ind w:firstLine="851"/>
      </w:pPr>
      <w:r>
        <w:t>O código do sistema se divide em duas funcionalidades principais: o controle do movimento dos motores e dos módulos OV7670 e SD. Tais medidas, são efetuadas através de funções específicas, cujo o, processo de construção será detalhado nos tópicos seguintes.</w:t>
      </w:r>
    </w:p>
    <w:p w14:paraId="4F904CB7" w14:textId="77777777" w:rsidR="00EB68EE" w:rsidRDefault="00EB68EE" w:rsidP="00EB68EE"/>
    <w:p w14:paraId="28C82904" w14:textId="3EE5F814" w:rsidR="003A567B" w:rsidRDefault="003A567B" w:rsidP="00A32AA8">
      <w:pPr>
        <w:pStyle w:val="Heading4"/>
        <w:rPr>
          <w:rStyle w:val="TabelaChar"/>
          <w:rFonts w:cstheme="majorBidi"/>
          <w:caps w:val="0"/>
          <w:color w:val="auto"/>
          <w:sz w:val="24"/>
          <w:szCs w:val="24"/>
        </w:rPr>
      </w:pPr>
      <w:bookmarkStart w:id="43" w:name="_Toc10850192"/>
      <w:r>
        <w:rPr>
          <w:rStyle w:val="TabelaChar"/>
          <w:rFonts w:cstheme="majorBidi"/>
          <w:caps w:val="0"/>
          <w:color w:val="auto"/>
          <w:sz w:val="24"/>
          <w:szCs w:val="24"/>
        </w:rPr>
        <w:t>Movimentação</w:t>
      </w:r>
      <w:bookmarkEnd w:id="43"/>
    </w:p>
    <w:p w14:paraId="7D824109" w14:textId="77777777" w:rsidR="00AF1906" w:rsidRDefault="00AF1906" w:rsidP="005218EE">
      <w:pPr>
        <w:ind w:firstLine="851"/>
        <w:rPr>
          <w:color w:val="222222"/>
          <w:highlight w:val="white"/>
        </w:rPr>
      </w:pPr>
      <w:r>
        <w:rPr>
          <w:color w:val="222222"/>
          <w:highlight w:val="white"/>
        </w:rPr>
        <w:t>Na elaboração do software do SACI, no que se refere à movimentação, foram desenvolvidas as funções avante() e atras() que são responsáveis pelo acionamento dos módulos de relé e de chamar a função da captura de imagens, a partir da captação da haste de metal pelo sensor.</w:t>
      </w:r>
    </w:p>
    <w:p w14:paraId="0905FC18" w14:textId="77777777" w:rsidR="00AF1906" w:rsidRDefault="00AF1906" w:rsidP="005218EE">
      <w:pPr>
        <w:ind w:firstLine="851"/>
        <w:rPr>
          <w:color w:val="222222"/>
          <w:highlight w:val="white"/>
        </w:rPr>
      </w:pPr>
      <w:r>
        <w:rPr>
          <w:color w:val="222222"/>
          <w:highlight w:val="white"/>
        </w:rPr>
        <w:t xml:space="preserve">As variáveis dos relés foram divididas entre os “releavante” e “releatras”, para assim designarmos quais relés serão acionados por função. </w:t>
      </w:r>
    </w:p>
    <w:p w14:paraId="45A4E814" w14:textId="77777777" w:rsidR="00AF1906" w:rsidRDefault="00AF1906" w:rsidP="005218EE">
      <w:pPr>
        <w:ind w:firstLine="851"/>
        <w:rPr>
          <w:color w:val="222222"/>
          <w:highlight w:val="white"/>
        </w:rPr>
      </w:pPr>
      <w:r>
        <w:rPr>
          <w:color w:val="222222"/>
          <w:highlight w:val="white"/>
        </w:rPr>
        <w:lastRenderedPageBreak/>
        <w:t>Para o sensor, além de, ser designado o valor da porta a qual ele está conectado, foi necessário definir as variáveis “estadosensor” para receber o estado do sensor e “contsensor” para a contagem das hastes captadas, conforme exibido na figura abaixo.</w:t>
      </w:r>
    </w:p>
    <w:p w14:paraId="62682C6B" w14:textId="77777777" w:rsidR="00AF1906" w:rsidRDefault="00AF1906" w:rsidP="00AF1906">
      <w:pPr>
        <w:rPr>
          <w:color w:val="222222"/>
          <w:highlight w:val="white"/>
        </w:rPr>
      </w:pPr>
    </w:p>
    <w:p w14:paraId="517CE6F4" w14:textId="77777777" w:rsidR="00AF1906" w:rsidRDefault="00AF1906" w:rsidP="00AF1906">
      <w:pPr>
        <w:keepNext/>
        <w:jc w:val="center"/>
      </w:pPr>
      <w:r>
        <w:rPr>
          <w:noProof/>
        </w:rPr>
        <w:drawing>
          <wp:inline distT="0" distB="0" distL="0" distR="0" wp14:anchorId="41EE33A3" wp14:editId="6A3FDCBD">
            <wp:extent cx="3481749" cy="2376810"/>
            <wp:effectExtent l="0" t="0" r="0" b="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t="29224" r="50567" b="21901"/>
                    <a:stretch>
                      <a:fillRect/>
                    </a:stretch>
                  </pic:blipFill>
                  <pic:spPr>
                    <a:xfrm>
                      <a:off x="0" y="0"/>
                      <a:ext cx="3481749" cy="2376810"/>
                    </a:xfrm>
                    <a:prstGeom prst="rect">
                      <a:avLst/>
                    </a:prstGeom>
                    <a:ln/>
                  </pic:spPr>
                </pic:pic>
              </a:graphicData>
            </a:graphic>
          </wp:inline>
        </w:drawing>
      </w:r>
    </w:p>
    <w:p w14:paraId="3FB4EF90" w14:textId="77777777" w:rsidR="00AF1906" w:rsidRDefault="00AF1906" w:rsidP="00AF1906">
      <w:pPr>
        <w:pBdr>
          <w:top w:val="nil"/>
          <w:left w:val="nil"/>
          <w:bottom w:val="nil"/>
          <w:right w:val="nil"/>
          <w:between w:val="nil"/>
        </w:pBdr>
        <w:spacing w:after="200" w:line="240" w:lineRule="auto"/>
        <w:jc w:val="center"/>
        <w:rPr>
          <w:b/>
          <w:color w:val="000000"/>
        </w:rPr>
      </w:pPr>
      <w:bookmarkStart w:id="44" w:name="_41mghml" w:colFirst="0" w:colLast="0"/>
      <w:bookmarkEnd w:id="44"/>
      <w:r>
        <w:rPr>
          <w:rFonts w:eastAsia="Times New Roman" w:cs="Times New Roman"/>
          <w:b/>
          <w:color w:val="000000"/>
          <w:szCs w:val="24"/>
        </w:rPr>
        <w:t>Figura 12: Variáveis da movimentação</w:t>
      </w:r>
    </w:p>
    <w:p w14:paraId="1B5747BF" w14:textId="77777777" w:rsidR="00AF1906" w:rsidRDefault="00AF1906" w:rsidP="00AF1906"/>
    <w:p w14:paraId="7E683B75" w14:textId="77777777" w:rsidR="00AF1906" w:rsidRDefault="00AF1906" w:rsidP="005218EE">
      <w:pPr>
        <w:ind w:firstLine="851"/>
      </w:pPr>
      <w:r>
        <w:t xml:space="preserve">As funções avante() e atras() diferenciam-se apenas em quais relés são acionados ou desligados, já que, cada uma faz o veículo ir para uma direção diferente. </w:t>
      </w:r>
    </w:p>
    <w:p w14:paraId="2A27BA61" w14:textId="77777777" w:rsidR="00AF1906" w:rsidRDefault="00AF1906" w:rsidP="00AF1906">
      <w:pPr>
        <w:keepNext/>
        <w:jc w:val="center"/>
      </w:pPr>
      <w:r>
        <w:rPr>
          <w:noProof/>
        </w:rPr>
        <w:drawing>
          <wp:inline distT="114300" distB="114300" distL="114300" distR="114300" wp14:anchorId="2F042769" wp14:editId="4D68BE6F">
            <wp:extent cx="3782378" cy="2362200"/>
            <wp:effectExtent l="0" t="0" r="0" b="0"/>
            <wp:docPr id="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t="16530" r="38840" b="23435"/>
                    <a:stretch>
                      <a:fillRect/>
                    </a:stretch>
                  </pic:blipFill>
                  <pic:spPr>
                    <a:xfrm>
                      <a:off x="0" y="0"/>
                      <a:ext cx="3782378" cy="2362200"/>
                    </a:xfrm>
                    <a:prstGeom prst="rect">
                      <a:avLst/>
                    </a:prstGeom>
                    <a:ln/>
                  </pic:spPr>
                </pic:pic>
              </a:graphicData>
            </a:graphic>
          </wp:inline>
        </w:drawing>
      </w:r>
    </w:p>
    <w:p w14:paraId="6D8C6C6A" w14:textId="5B5BA48B" w:rsidR="00AF1906" w:rsidRDefault="00AF1906" w:rsidP="00AF1906">
      <w:pPr>
        <w:pStyle w:val="Caption"/>
      </w:pPr>
      <w:bookmarkStart w:id="45" w:name="_Toc11011480"/>
      <w:r>
        <w:t xml:space="preserve">Figura </w:t>
      </w:r>
      <w:fldSimple w:instr=" SEQ Figura \* ARABIC ">
        <w:r w:rsidR="006E60A6">
          <w:rPr>
            <w:noProof/>
          </w:rPr>
          <w:t>17</w:t>
        </w:r>
      </w:fldSimple>
      <w:r>
        <w:t>: Função “avante()”</w:t>
      </w:r>
      <w:bookmarkEnd w:id="45"/>
    </w:p>
    <w:p w14:paraId="72892493" w14:textId="77777777" w:rsidR="00AF1906" w:rsidRDefault="00AF1906" w:rsidP="00AF1906">
      <w:pPr>
        <w:pStyle w:val="Caption"/>
        <w:keepNext/>
      </w:pPr>
      <w:r>
        <w:rPr>
          <w:noProof/>
        </w:rPr>
        <w:lastRenderedPageBreak/>
        <w:drawing>
          <wp:inline distT="114300" distB="114300" distL="114300" distR="114300" wp14:anchorId="465E999E" wp14:editId="36380E74">
            <wp:extent cx="3844290" cy="2400300"/>
            <wp:effectExtent l="0" t="0" r="0" b="0"/>
            <wp:docPr id="2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t="16941" r="38893" b="22796"/>
                    <a:stretch>
                      <a:fillRect/>
                    </a:stretch>
                  </pic:blipFill>
                  <pic:spPr>
                    <a:xfrm>
                      <a:off x="0" y="0"/>
                      <a:ext cx="3844290" cy="2400300"/>
                    </a:xfrm>
                    <a:prstGeom prst="rect">
                      <a:avLst/>
                    </a:prstGeom>
                    <a:ln/>
                  </pic:spPr>
                </pic:pic>
              </a:graphicData>
            </a:graphic>
          </wp:inline>
        </w:drawing>
      </w:r>
    </w:p>
    <w:p w14:paraId="7FBDE5DF" w14:textId="2C94AB35" w:rsidR="00AF1906" w:rsidRDefault="00AF1906" w:rsidP="00AF1906">
      <w:pPr>
        <w:pStyle w:val="Caption"/>
      </w:pPr>
      <w:bookmarkStart w:id="46" w:name="_Toc11011481"/>
      <w:r>
        <w:t xml:space="preserve">Figura </w:t>
      </w:r>
      <w:fldSimple w:instr=" SEQ Figura \* ARABIC ">
        <w:r w:rsidR="006E60A6">
          <w:rPr>
            <w:noProof/>
          </w:rPr>
          <w:t>18</w:t>
        </w:r>
      </w:fldSimple>
      <w:r>
        <w:t>: Função “atras()”</w:t>
      </w:r>
      <w:bookmarkEnd w:id="46"/>
    </w:p>
    <w:p w14:paraId="33288B48" w14:textId="77777777" w:rsidR="00AF1906" w:rsidRDefault="00AF1906" w:rsidP="005218EE">
      <w:pPr>
        <w:ind w:firstLine="851"/>
      </w:pPr>
      <w:r>
        <w:t xml:space="preserve">Primeiramente é preciso que a variável “estadosensor” receba as informações do sensor através da função digitalRead(). Posteriormente,  é iniciado um laço de repetição utilizando o do/while que vai até a variável “contsensor” contabilizar a quantidade de hastes, que serão determinadas de acordo com a necessidade da pesquisa, por exemplo, se no estudo for necessária a captura de três tipos de plantas, o loop teria que ir até  o contador contabilizar três detecções. </w:t>
      </w:r>
    </w:p>
    <w:p w14:paraId="357418F5" w14:textId="77777777" w:rsidR="00AF1906" w:rsidRDefault="00AF1906" w:rsidP="005218EE">
      <w:pPr>
        <w:ind w:firstLine="851"/>
      </w:pPr>
      <w:r>
        <w:t>Dentro do laço de repetição se encontra uma estrutura de verificação do estado do sensor, em que esse retorna “1” enquanto não detecta e “0” se há detecção de algum metal. Caso o sensor retorne 1 os relés continuam ligados, se não, acontece os seguintes processos: é somado à “contsensor” mais um; os relés são desligados; após o tempo de três segundos (</w:t>
      </w:r>
      <w:r>
        <w:rPr>
          <w:i/>
        </w:rPr>
        <w:t xml:space="preserve">delay </w:t>
      </w:r>
      <w:r>
        <w:t xml:space="preserve">utilizado para evitar que a foto saia tremida), a função CapturaImagem() é chamada. </w:t>
      </w:r>
    </w:p>
    <w:p w14:paraId="176AF694" w14:textId="77777777" w:rsidR="00AF1906" w:rsidRPr="00AF1906" w:rsidRDefault="00AF1906" w:rsidP="00AF1906"/>
    <w:p w14:paraId="0260FA78" w14:textId="1852E348" w:rsidR="006473CE" w:rsidRDefault="00A32AA8" w:rsidP="00A32AA8">
      <w:pPr>
        <w:pStyle w:val="Heading4"/>
        <w:rPr>
          <w:rStyle w:val="TabelaChar"/>
          <w:rFonts w:cstheme="majorBidi"/>
          <w:caps w:val="0"/>
          <w:color w:val="auto"/>
          <w:sz w:val="24"/>
          <w:szCs w:val="24"/>
        </w:rPr>
      </w:pPr>
      <w:bookmarkStart w:id="47" w:name="_Toc10850193"/>
      <w:r w:rsidRPr="00A32AA8">
        <w:rPr>
          <w:rStyle w:val="TabelaChar"/>
          <w:rFonts w:cstheme="majorBidi"/>
          <w:caps w:val="0"/>
          <w:color w:val="auto"/>
          <w:sz w:val="24"/>
          <w:szCs w:val="24"/>
        </w:rPr>
        <w:t>Captura De Imagens</w:t>
      </w:r>
      <w:r w:rsidR="003A567B">
        <w:rPr>
          <w:rStyle w:val="TabelaChar"/>
          <w:rFonts w:cstheme="majorBidi"/>
          <w:caps w:val="0"/>
          <w:color w:val="auto"/>
          <w:sz w:val="24"/>
          <w:szCs w:val="24"/>
        </w:rPr>
        <w:t xml:space="preserve"> e</w:t>
      </w:r>
      <w:r w:rsidRPr="00A32AA8">
        <w:rPr>
          <w:rStyle w:val="TabelaChar"/>
          <w:rFonts w:cstheme="majorBidi"/>
          <w:caps w:val="0"/>
          <w:color w:val="auto"/>
          <w:sz w:val="24"/>
          <w:szCs w:val="24"/>
        </w:rPr>
        <w:t xml:space="preserve"> Armazenamento</w:t>
      </w:r>
      <w:bookmarkEnd w:id="47"/>
    </w:p>
    <w:p w14:paraId="4A4FB8B5" w14:textId="77777777" w:rsidR="00AF1906" w:rsidRPr="005218EE" w:rsidRDefault="00AF1906" w:rsidP="005218EE">
      <w:pPr>
        <w:ind w:firstLine="851"/>
      </w:pPr>
      <w:r w:rsidRPr="005218EE">
        <w:t>No que consiste a captura e armazenamento de fotografias foi utilizado como base um código retirado do livro “Beginning Arduino Ov7670 Camera Development” Chin (2015), em que realizamos adaptações para tornar a retirada de imagens automática.      </w:t>
      </w:r>
    </w:p>
    <w:p w14:paraId="6F6DC168" w14:textId="77777777" w:rsidR="00AF1906" w:rsidRPr="005218EE" w:rsidRDefault="00AF1906" w:rsidP="005218EE">
      <w:pPr>
        <w:ind w:firstLine="851"/>
      </w:pPr>
      <w:r w:rsidRPr="005218EE">
        <w:t>Optamos por adaptar um software que já estava pronto, pois, em pesquisas vimos que para fazer a configuração e se comunicar com o módulo OV7670 era algo mais complexo para o tempo que possuíamos, além disso, no que se refere ao hardware o código também integrava o módulo sd para o armazenamento de imagens.</w:t>
      </w:r>
    </w:p>
    <w:p w14:paraId="60A1A1D3" w14:textId="44DAC471" w:rsidR="00AF1906" w:rsidRDefault="00AF1906" w:rsidP="005218EE">
      <w:pPr>
        <w:ind w:firstLine="851"/>
      </w:pPr>
      <w:r w:rsidRPr="005218EE">
        <w:t xml:space="preserve">O código inicialmente funcionava como um menu exibido no monitor serial da IDE do Arduino, onde podiam ser escolhidas opções de configuração da imagem, tais como a </w:t>
      </w:r>
      <w:r w:rsidRPr="005218EE">
        <w:lastRenderedPageBreak/>
        <w:t>resolução e modo da câmera, ver o status de conexão com o módulo VGA e SD e ativar o câmera para a captura de imagem.</w:t>
      </w:r>
    </w:p>
    <w:p w14:paraId="17AF049C" w14:textId="77777777" w:rsidR="00EB5F41" w:rsidRPr="005218EE" w:rsidRDefault="00EB5F41" w:rsidP="005218EE">
      <w:pPr>
        <w:ind w:firstLine="851"/>
      </w:pPr>
    </w:p>
    <w:p w14:paraId="421CF2D6" w14:textId="77777777" w:rsidR="006C28E0" w:rsidRDefault="00AF1906" w:rsidP="006C28E0">
      <w:pPr>
        <w:keepNext/>
        <w:pBdr>
          <w:top w:val="nil"/>
          <w:left w:val="nil"/>
          <w:bottom w:val="nil"/>
          <w:right w:val="nil"/>
          <w:between w:val="nil"/>
        </w:pBdr>
        <w:jc w:val="center"/>
      </w:pPr>
      <w:r>
        <w:rPr>
          <w:noProof/>
          <w:color w:val="222222"/>
          <w:highlight w:val="white"/>
        </w:rPr>
        <w:drawing>
          <wp:inline distT="114300" distB="114300" distL="114300" distR="114300" wp14:anchorId="00A008DF" wp14:editId="00942EC5">
            <wp:extent cx="5486400" cy="2863516"/>
            <wp:effectExtent l="0" t="0" r="0" b="0"/>
            <wp:docPr id="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5488389" cy="2864554"/>
                    </a:xfrm>
                    <a:prstGeom prst="rect">
                      <a:avLst/>
                    </a:prstGeom>
                    <a:ln/>
                  </pic:spPr>
                </pic:pic>
              </a:graphicData>
            </a:graphic>
          </wp:inline>
        </w:drawing>
      </w:r>
    </w:p>
    <w:p w14:paraId="33C9FCFC" w14:textId="6E0571B3" w:rsidR="00AF1906" w:rsidRDefault="006C28E0" w:rsidP="006C28E0">
      <w:pPr>
        <w:pStyle w:val="Caption"/>
        <w:rPr>
          <w:color w:val="222222"/>
          <w:highlight w:val="white"/>
        </w:rPr>
      </w:pPr>
      <w:bookmarkStart w:id="48" w:name="_Toc11011482"/>
      <w:r>
        <w:t xml:space="preserve">Figura </w:t>
      </w:r>
      <w:fldSimple w:instr=" SEQ Figura \* ARABIC ">
        <w:r w:rsidR="006E60A6">
          <w:rPr>
            <w:noProof/>
          </w:rPr>
          <w:t>19</w:t>
        </w:r>
      </w:fldSimple>
      <w:r>
        <w:t>: Menu do código da câmera sem alterações</w:t>
      </w:r>
      <w:bookmarkEnd w:id="48"/>
    </w:p>
    <w:p w14:paraId="66FB2783" w14:textId="77777777" w:rsidR="00AF1906" w:rsidRDefault="00AF1906" w:rsidP="00AF1906">
      <w:pPr>
        <w:pBdr>
          <w:top w:val="nil"/>
          <w:left w:val="nil"/>
          <w:bottom w:val="nil"/>
          <w:right w:val="nil"/>
          <w:between w:val="nil"/>
        </w:pBdr>
        <w:rPr>
          <w:color w:val="222222"/>
          <w:highlight w:val="white"/>
        </w:rPr>
      </w:pPr>
    </w:p>
    <w:p w14:paraId="4C27AFDF" w14:textId="3FDAAEC5" w:rsidR="00AF1906" w:rsidRDefault="006C28E0" w:rsidP="005218EE">
      <w:pPr>
        <w:ind w:firstLine="851"/>
        <w:rPr>
          <w:color w:val="222222"/>
          <w:highlight w:val="white"/>
        </w:rPr>
      </w:pPr>
      <w:r>
        <w:rPr>
          <w:noProof/>
        </w:rPr>
        <mc:AlternateContent>
          <mc:Choice Requires="wps">
            <w:drawing>
              <wp:anchor distT="0" distB="0" distL="114300" distR="114300" simplePos="0" relativeHeight="251663360" behindDoc="0" locked="0" layoutInCell="1" allowOverlap="1" wp14:anchorId="7133495E" wp14:editId="54691B1B">
                <wp:simplePos x="0" y="0"/>
                <wp:positionH relativeFrom="column">
                  <wp:posOffset>1504950</wp:posOffset>
                </wp:positionH>
                <wp:positionV relativeFrom="paragraph">
                  <wp:posOffset>1180465</wp:posOffset>
                </wp:positionV>
                <wp:extent cx="275272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2752725" cy="635"/>
                        </a:xfrm>
                        <a:prstGeom prst="rect">
                          <a:avLst/>
                        </a:prstGeom>
                        <a:solidFill>
                          <a:prstClr val="white"/>
                        </a:solidFill>
                        <a:ln>
                          <a:noFill/>
                        </a:ln>
                      </wps:spPr>
                      <wps:txbx>
                        <w:txbxContent>
                          <w:p w14:paraId="4A853BE5" w14:textId="47E968D9" w:rsidR="00B349EF" w:rsidRPr="00A45917" w:rsidRDefault="00B349EF" w:rsidP="006C28E0">
                            <w:pPr>
                              <w:pStyle w:val="Caption"/>
                              <w:rPr>
                                <w:noProof/>
                              </w:rPr>
                            </w:pPr>
                            <w:bookmarkStart w:id="49" w:name="_Toc11011483"/>
                            <w:r>
                              <w:t xml:space="preserve">Figura </w:t>
                            </w:r>
                            <w:fldSimple w:instr=" SEQ Figura \* ARABIC ">
                              <w:r w:rsidR="006E60A6">
                                <w:rPr>
                                  <w:noProof/>
                                </w:rPr>
                                <w:t>20</w:t>
                              </w:r>
                            </w:fldSimple>
                            <w:r>
                              <w:t>: Constante “chipSelect”</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133495E" id="_x0000_t202" coordsize="21600,21600" o:spt="202" path="m,l,21600r21600,l21600,xe">
                <v:stroke joinstyle="miter"/>
                <v:path gradientshapeok="t" o:connecttype="rect"/>
              </v:shapetype>
              <v:shape id="Text Box 31" o:spid="_x0000_s1026" type="#_x0000_t202" style="position:absolute;left:0;text-align:left;margin-left:118.5pt;margin-top:92.95pt;width:216.7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" stroked="f">
                <v:textbox style="mso-fit-shape-to-text:t" inset="0,0,0,0">
                  <w:txbxContent>
                    <w:p w14:paraId="4A853BE5" w14:textId="47E968D9" w:rsidR="00B349EF" w:rsidRPr="00A45917" w:rsidRDefault="00B349EF" w:rsidP="006C28E0">
                      <w:pPr>
                        <w:pStyle w:val="Caption"/>
                        <w:rPr>
                          <w:noProof/>
                        </w:rPr>
                      </w:pPr>
                      <w:bookmarkStart w:id="50" w:name="_Toc11011483"/>
                      <w:r>
                        <w:t xml:space="preserve">Figura </w:t>
                      </w:r>
                      <w:fldSimple w:instr=" SEQ Figura \* ARABIC ">
                        <w:r w:rsidR="006E60A6">
                          <w:rPr>
                            <w:noProof/>
                          </w:rPr>
                          <w:t>20</w:t>
                        </w:r>
                      </w:fldSimple>
                      <w:r>
                        <w:t>: Constante “chipSelect”</w:t>
                      </w:r>
                      <w:bookmarkEnd w:id="50"/>
                    </w:p>
                  </w:txbxContent>
                </v:textbox>
                <w10:wrap type="topAndBottom"/>
              </v:shape>
            </w:pict>
          </mc:Fallback>
        </mc:AlternateContent>
      </w:r>
      <w:r>
        <w:rPr>
          <w:noProof/>
        </w:rPr>
        <w:drawing>
          <wp:anchor distT="114300" distB="114300" distL="114300" distR="114300" simplePos="0" relativeHeight="251655168" behindDoc="0" locked="0" layoutInCell="1" hidden="0" allowOverlap="1" wp14:anchorId="70A04709" wp14:editId="1D45FBA6">
            <wp:simplePos x="0" y="0"/>
            <wp:positionH relativeFrom="column">
              <wp:posOffset>1504950</wp:posOffset>
            </wp:positionH>
            <wp:positionV relativeFrom="paragraph">
              <wp:posOffset>657860</wp:posOffset>
            </wp:positionV>
            <wp:extent cx="2752725" cy="465773"/>
            <wp:effectExtent l="0" t="0" r="0" b="0"/>
            <wp:wrapTopAndBottom distT="114300" distB="114300"/>
            <wp:docPr id="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t="43705" r="52297" b="44033"/>
                    <a:stretch>
                      <a:fillRect/>
                    </a:stretch>
                  </pic:blipFill>
                  <pic:spPr>
                    <a:xfrm>
                      <a:off x="0" y="0"/>
                      <a:ext cx="2752725" cy="465773"/>
                    </a:xfrm>
                    <a:prstGeom prst="rect">
                      <a:avLst/>
                    </a:prstGeom>
                    <a:ln/>
                  </pic:spPr>
                </pic:pic>
              </a:graphicData>
            </a:graphic>
          </wp:anchor>
        </w:drawing>
      </w:r>
      <w:r w:rsidR="00AF1906" w:rsidRPr="005218EE">
        <w:t>A primeira mudança que realizamos foi mudar o valor da constante  “chipSelect” para 53, que corresponde a porta a qual o pino CS do módulo SD está conectado.</w:t>
      </w:r>
      <w:r w:rsidR="00AF1906">
        <w:rPr>
          <w:color w:val="222222"/>
          <w:highlight w:val="white"/>
        </w:rPr>
        <w:t xml:space="preserve"> </w:t>
      </w:r>
    </w:p>
    <w:p w14:paraId="162268F9" w14:textId="3589815D" w:rsidR="006C28E0" w:rsidRPr="005218EE" w:rsidRDefault="00AF1906" w:rsidP="005218EE">
      <w:pPr>
        <w:ind w:firstLine="851"/>
      </w:pPr>
      <w:r w:rsidRPr="005218EE">
        <w:t xml:space="preserve">Posteriormente, também foi mister a alteração de três parâmetros de imagem no código: O “DenoiseNo” que foi mudado para “DenoiseYes”, “EdgeNo” para “EdgeYes” e resolução mudou de “QQVGA” para “VGA”. Devido a isso, as configurações de imagem da câmera ficaram: ThirtyFPS, SAWB, HistAEC ,YUVMatrixOn, DenoiseYes, EdgeYes, AblcON </w:t>
      </w:r>
      <w:r w:rsidR="006C28E0" w:rsidRPr="005218EE">
        <w:t>(Figura 20).</w:t>
      </w:r>
    </w:p>
    <w:p w14:paraId="56F0836B" w14:textId="4257DD01" w:rsidR="006C28E0" w:rsidRDefault="006C28E0" w:rsidP="00AF1906">
      <w:pPr>
        <w:pBdr>
          <w:top w:val="nil"/>
          <w:left w:val="nil"/>
          <w:bottom w:val="nil"/>
          <w:right w:val="nil"/>
          <w:between w:val="nil"/>
        </w:pBdr>
        <w:rPr>
          <w:color w:val="222222"/>
        </w:rPr>
      </w:pPr>
    </w:p>
    <w:p w14:paraId="3FA8EC7C" w14:textId="77777777" w:rsidR="006C28E0" w:rsidRDefault="006C28E0" w:rsidP="006C28E0">
      <w:pPr>
        <w:keepNext/>
        <w:pBdr>
          <w:top w:val="nil"/>
          <w:left w:val="nil"/>
          <w:bottom w:val="nil"/>
          <w:right w:val="nil"/>
          <w:between w:val="nil"/>
        </w:pBdr>
        <w:jc w:val="center"/>
      </w:pPr>
      <w:r>
        <w:rPr>
          <w:noProof/>
        </w:rPr>
        <w:drawing>
          <wp:inline distT="0" distB="0" distL="0" distR="0" wp14:anchorId="3C6AE8BB" wp14:editId="6C6F22E6">
            <wp:extent cx="3209925" cy="1190625"/>
            <wp:effectExtent l="0" t="0" r="9525" b="9525"/>
            <wp:docPr id="2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cstate="print">
                      <a:extLst>
                        <a:ext uri="{28A0092B-C50C-407E-A947-70E740481C1C}">
                          <a14:useLocalDpi xmlns:a14="http://schemas.microsoft.com/office/drawing/2010/main" val="0"/>
                        </a:ext>
                      </a:extLst>
                    </a:blip>
                    <a:srcRect t="39882" r="43867" b="27524"/>
                    <a:stretch>
                      <a:fillRect/>
                    </a:stretch>
                  </pic:blipFill>
                  <pic:spPr>
                    <a:xfrm>
                      <a:off x="0" y="0"/>
                      <a:ext cx="3209925" cy="1190625"/>
                    </a:xfrm>
                    <a:prstGeom prst="rect">
                      <a:avLst/>
                    </a:prstGeom>
                    <a:ln/>
                  </pic:spPr>
                </pic:pic>
              </a:graphicData>
            </a:graphic>
          </wp:inline>
        </w:drawing>
      </w:r>
    </w:p>
    <w:p w14:paraId="2992CB57" w14:textId="3BC0D0C7" w:rsidR="00AF1906" w:rsidRDefault="006C28E0" w:rsidP="006C28E0">
      <w:pPr>
        <w:pStyle w:val="Caption"/>
        <w:rPr>
          <w:color w:val="222222"/>
          <w:highlight w:val="white"/>
        </w:rPr>
      </w:pPr>
      <w:bookmarkStart w:id="51" w:name="_Toc11011484"/>
      <w:r>
        <w:t xml:space="preserve">Figura </w:t>
      </w:r>
      <w:fldSimple w:instr=" SEQ Figura \* ARABIC ">
        <w:r w:rsidR="006E60A6">
          <w:rPr>
            <w:noProof/>
          </w:rPr>
          <w:t>21</w:t>
        </w:r>
      </w:fldSimple>
      <w:r>
        <w:t>: Parâmetros da imagem</w:t>
      </w:r>
      <w:bookmarkEnd w:id="51"/>
    </w:p>
    <w:p w14:paraId="7F8F8D76" w14:textId="6662BC32" w:rsidR="00AF1906" w:rsidRDefault="00AF1906" w:rsidP="005218EE">
      <w:pPr>
        <w:pBdr>
          <w:top w:val="nil"/>
          <w:left w:val="nil"/>
          <w:bottom w:val="nil"/>
          <w:right w:val="nil"/>
          <w:between w:val="nil"/>
        </w:pBdr>
        <w:ind w:firstLine="851"/>
        <w:rPr>
          <w:highlight w:val="white"/>
        </w:rPr>
      </w:pPr>
      <w:r w:rsidRPr="005218EE">
        <w:rPr>
          <w:highlight w:val="white"/>
        </w:rPr>
        <w:lastRenderedPageBreak/>
        <w:t xml:space="preserve">Para enviar o comando que  ativa a captura e o armazenamento de fotografias era necessário digitar a letra “t” no monitor serial. Assim, para tornar a retirada de frames autônoma foi retirado do void loop() a parte do código referida a essa funcionalidade e foi criada a função CapturaImagem() (Figura </w:t>
      </w:r>
      <w:r w:rsidR="004F6A3C">
        <w:rPr>
          <w:highlight w:val="white"/>
        </w:rPr>
        <w:t>2</w:t>
      </w:r>
      <w:r w:rsidR="005135C8">
        <w:rPr>
          <w:highlight w:val="white"/>
        </w:rPr>
        <w:t>2</w:t>
      </w:r>
      <w:r w:rsidRPr="005218EE">
        <w:rPr>
          <w:highlight w:val="white"/>
        </w:rPr>
        <w:t>), que é chamada nas funções “avante()” e “atras()”.</w:t>
      </w:r>
    </w:p>
    <w:p w14:paraId="6A0C8BF6" w14:textId="77777777" w:rsidR="00EB5F41" w:rsidRPr="005218EE" w:rsidRDefault="00EB5F41" w:rsidP="005218EE">
      <w:pPr>
        <w:pBdr>
          <w:top w:val="nil"/>
          <w:left w:val="nil"/>
          <w:bottom w:val="nil"/>
          <w:right w:val="nil"/>
          <w:between w:val="nil"/>
        </w:pBdr>
        <w:ind w:firstLine="851"/>
        <w:rPr>
          <w:highlight w:val="white"/>
        </w:rPr>
      </w:pPr>
    </w:p>
    <w:p w14:paraId="29B6CBC4" w14:textId="77777777" w:rsidR="005218EE" w:rsidRDefault="00AF1906" w:rsidP="005218EE">
      <w:pPr>
        <w:keepNext/>
        <w:pBdr>
          <w:top w:val="nil"/>
          <w:left w:val="nil"/>
          <w:bottom w:val="nil"/>
          <w:right w:val="nil"/>
          <w:between w:val="nil"/>
        </w:pBdr>
        <w:jc w:val="center"/>
      </w:pPr>
      <w:r>
        <w:rPr>
          <w:noProof/>
          <w:color w:val="222222"/>
          <w:highlight w:val="white"/>
        </w:rPr>
        <w:drawing>
          <wp:inline distT="114300" distB="114300" distL="114300" distR="114300" wp14:anchorId="60D8914B" wp14:editId="3227ED73">
            <wp:extent cx="6104255" cy="1868556"/>
            <wp:effectExtent l="0" t="0" r="0" b="0"/>
            <wp:docPr id="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cstate="print">
                      <a:extLst>
                        <a:ext uri="{28A0092B-C50C-407E-A947-70E740481C1C}">
                          <a14:useLocalDpi xmlns:a14="http://schemas.microsoft.com/office/drawing/2010/main" val="0"/>
                        </a:ext>
                      </a:extLst>
                    </a:blip>
                    <a:stretch>
                      <a:fillRect/>
                    </a:stretch>
                  </pic:blipFill>
                  <pic:spPr>
                    <a:xfrm>
                      <a:off x="0" y="0"/>
                      <a:ext cx="6133522" cy="1877515"/>
                    </a:xfrm>
                    <a:prstGeom prst="rect">
                      <a:avLst/>
                    </a:prstGeom>
                    <a:ln/>
                  </pic:spPr>
                </pic:pic>
              </a:graphicData>
            </a:graphic>
          </wp:inline>
        </w:drawing>
      </w:r>
    </w:p>
    <w:p w14:paraId="4132E54C" w14:textId="06EA6914" w:rsidR="00AF1906" w:rsidRDefault="005218EE" w:rsidP="005218EE">
      <w:pPr>
        <w:pStyle w:val="Caption"/>
        <w:rPr>
          <w:color w:val="222222"/>
          <w:highlight w:val="white"/>
        </w:rPr>
      </w:pPr>
      <w:bookmarkStart w:id="52" w:name="_Toc11011485"/>
      <w:r>
        <w:t xml:space="preserve">Figura </w:t>
      </w:r>
      <w:fldSimple w:instr=" SEQ Figura \* ARABIC ">
        <w:r w:rsidR="006E60A6">
          <w:rPr>
            <w:noProof/>
          </w:rPr>
          <w:t>22</w:t>
        </w:r>
      </w:fldSimple>
      <w:r>
        <w:t>: Mudança na forma de ativar a captura de frames</w:t>
      </w:r>
      <w:bookmarkEnd w:id="52"/>
    </w:p>
    <w:p w14:paraId="6B057810" w14:textId="77777777" w:rsidR="006C28E0" w:rsidRDefault="006C28E0" w:rsidP="00AF1906">
      <w:pPr>
        <w:pBdr>
          <w:top w:val="nil"/>
          <w:left w:val="nil"/>
          <w:bottom w:val="nil"/>
          <w:right w:val="nil"/>
          <w:between w:val="nil"/>
        </w:pBdr>
        <w:rPr>
          <w:color w:val="222222"/>
          <w:highlight w:val="white"/>
        </w:rPr>
      </w:pPr>
    </w:p>
    <w:p w14:paraId="6F9A83DF" w14:textId="7E14672F" w:rsidR="005218EE" w:rsidRDefault="00AF1906" w:rsidP="005218EE">
      <w:pPr>
        <w:pBdr>
          <w:top w:val="nil"/>
          <w:left w:val="nil"/>
          <w:bottom w:val="nil"/>
          <w:right w:val="nil"/>
          <w:between w:val="nil"/>
        </w:pBdr>
        <w:ind w:firstLine="851"/>
        <w:rPr>
          <w:highlight w:val="white"/>
        </w:rPr>
      </w:pPr>
      <w:r w:rsidRPr="005218EE">
        <w:rPr>
          <w:highlight w:val="white"/>
        </w:rPr>
        <w:t>Com as mudanças realizadas, foram excluídas as linhas desnecessárias para o funcionamento do sistema, a fim de deixar o código mais leve.</w:t>
      </w:r>
    </w:p>
    <w:p w14:paraId="6FC77899" w14:textId="526A6F9B" w:rsidR="009659F5" w:rsidRDefault="009659F5" w:rsidP="005218EE">
      <w:pPr>
        <w:pBdr>
          <w:top w:val="nil"/>
          <w:left w:val="nil"/>
          <w:bottom w:val="nil"/>
          <w:right w:val="nil"/>
          <w:between w:val="nil"/>
        </w:pBdr>
        <w:ind w:firstLine="851"/>
        <w:rPr>
          <w:highlight w:val="white"/>
        </w:rPr>
      </w:pPr>
    </w:p>
    <w:p w14:paraId="0EF90E38" w14:textId="204B2361" w:rsidR="006E60A6" w:rsidRDefault="006E60A6" w:rsidP="006E60A6">
      <w:pPr>
        <w:pBdr>
          <w:top w:val="nil"/>
          <w:left w:val="nil"/>
          <w:bottom w:val="nil"/>
          <w:right w:val="nil"/>
          <w:between w:val="nil"/>
        </w:pBdr>
        <w:ind w:firstLine="851"/>
      </w:pPr>
      <w:r>
        <w:t>No void loop() essas funções são chamadas, conforme a figura abaixo:</w:t>
      </w:r>
    </w:p>
    <w:p w14:paraId="7D9905FE" w14:textId="7287E598" w:rsidR="006E60A6" w:rsidRDefault="006E60A6" w:rsidP="006E60A6">
      <w:pPr>
        <w:pBdr>
          <w:top w:val="nil"/>
          <w:left w:val="nil"/>
          <w:bottom w:val="nil"/>
          <w:right w:val="nil"/>
          <w:between w:val="nil"/>
        </w:pBdr>
        <w:ind w:firstLine="851"/>
      </w:pPr>
    </w:p>
    <w:p w14:paraId="32D0FF24" w14:textId="77777777" w:rsidR="006E60A6" w:rsidRDefault="006E60A6" w:rsidP="006E60A6">
      <w:pPr>
        <w:keepNext/>
        <w:pBdr>
          <w:top w:val="nil"/>
          <w:left w:val="nil"/>
          <w:bottom w:val="nil"/>
          <w:right w:val="nil"/>
          <w:between w:val="nil"/>
        </w:pBdr>
        <w:ind w:firstLine="851"/>
        <w:jc w:val="center"/>
      </w:pPr>
      <w:r w:rsidRPr="006E60A6">
        <w:drawing>
          <wp:inline distT="0" distB="0" distL="0" distR="0" wp14:anchorId="6E1843E9" wp14:editId="7B69056B">
            <wp:extent cx="3028950" cy="2085805"/>
            <wp:effectExtent l="0" t="0" r="0" b="0"/>
            <wp:docPr id="15" name="Picture 1">
              <a:extLst xmlns:a="http://schemas.openxmlformats.org/drawingml/2006/main">
                <a:ext uri="{FF2B5EF4-FFF2-40B4-BE49-F238E27FC236}">
                  <a16:creationId xmlns:a16="http://schemas.microsoft.com/office/drawing/2014/main" id="{135649BE-E5D1-4B97-B83B-D98278FCD2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35649BE-E5D1-4B97-B83B-D98278FCD2AE}"/>
                        </a:ext>
                      </a:extLst>
                    </pic:cNvPr>
                    <pic:cNvPicPr>
                      <a:picLocks noChangeAspect="1"/>
                    </pic:cNvPicPr>
                  </pic:nvPicPr>
                  <pic:blipFill rotWithShape="1">
                    <a:blip r:embed="rId37"/>
                    <a:srcRect l="28918" t="31173" r="36290" b="26234"/>
                    <a:stretch/>
                  </pic:blipFill>
                  <pic:spPr>
                    <a:xfrm>
                      <a:off x="0" y="0"/>
                      <a:ext cx="3037587" cy="2091752"/>
                    </a:xfrm>
                    <a:prstGeom prst="rect">
                      <a:avLst/>
                    </a:prstGeom>
                  </pic:spPr>
                </pic:pic>
              </a:graphicData>
            </a:graphic>
          </wp:inline>
        </w:drawing>
      </w:r>
    </w:p>
    <w:p w14:paraId="627FF007" w14:textId="1BD662D4" w:rsidR="006E60A6" w:rsidRDefault="006E60A6" w:rsidP="006E60A6">
      <w:pPr>
        <w:pStyle w:val="Caption"/>
      </w:pPr>
      <w:bookmarkStart w:id="53" w:name="_Toc11011486"/>
      <w:r>
        <w:t xml:space="preserve">Figura </w:t>
      </w:r>
      <w:fldSimple w:instr=" SEQ Figura \* ARABIC ">
        <w:r>
          <w:rPr>
            <w:noProof/>
          </w:rPr>
          <w:t>23</w:t>
        </w:r>
      </w:fldSimple>
      <w:r>
        <w:t>: Função Void Loop ()</w:t>
      </w:r>
      <w:bookmarkEnd w:id="53"/>
    </w:p>
    <w:p w14:paraId="03A3370A" w14:textId="77777777" w:rsidR="006E60A6" w:rsidRDefault="006E60A6" w:rsidP="006E60A6">
      <w:pPr>
        <w:pBdr>
          <w:top w:val="nil"/>
          <w:left w:val="nil"/>
          <w:bottom w:val="nil"/>
          <w:right w:val="nil"/>
          <w:between w:val="nil"/>
        </w:pBdr>
        <w:ind w:firstLine="851"/>
      </w:pPr>
    </w:p>
    <w:p w14:paraId="2783330E" w14:textId="77777777" w:rsidR="006E60A6" w:rsidRDefault="006E60A6" w:rsidP="006E60A6">
      <w:pPr>
        <w:pBdr>
          <w:top w:val="nil"/>
          <w:left w:val="nil"/>
          <w:bottom w:val="nil"/>
          <w:right w:val="nil"/>
          <w:between w:val="nil"/>
        </w:pBdr>
        <w:ind w:firstLine="851"/>
      </w:pPr>
    </w:p>
    <w:p w14:paraId="5848680C" w14:textId="62E03107" w:rsidR="009659F5" w:rsidRPr="005218EE" w:rsidRDefault="006E60A6" w:rsidP="006E60A6">
      <w:pPr>
        <w:pBdr>
          <w:top w:val="nil"/>
          <w:left w:val="nil"/>
          <w:bottom w:val="nil"/>
          <w:right w:val="nil"/>
          <w:between w:val="nil"/>
        </w:pBdr>
        <w:ind w:firstLine="851"/>
        <w:rPr>
          <w:highlight w:val="white"/>
        </w:rPr>
      </w:pPr>
      <w:r>
        <w:t xml:space="preserve">Há necessidade de zerar o contador após a execução de cada função para que a contagem de haste seja reiniciada, além disso, o tempo colocado antes de cada função é a espera </w:t>
      </w:r>
      <w:r>
        <w:lastRenderedPageBreak/>
        <w:t>para que o veículo volte a realizar a captura de imagens novamente, o que varia de acordo com os par</w:t>
      </w:r>
      <w:r>
        <w:t>â</w:t>
      </w:r>
      <w:r>
        <w:t>metros definidos pelo pesquisador.</w:t>
      </w:r>
    </w:p>
    <w:p w14:paraId="57764D96" w14:textId="15E9B9A5" w:rsidR="005218EE" w:rsidRDefault="005218EE" w:rsidP="005218EE">
      <w:pPr>
        <w:pBdr>
          <w:top w:val="nil"/>
          <w:left w:val="nil"/>
          <w:bottom w:val="nil"/>
          <w:right w:val="nil"/>
          <w:between w:val="nil"/>
        </w:pBdr>
        <w:rPr>
          <w:rStyle w:val="TabelaChar"/>
          <w:rFonts w:cstheme="minorBidi"/>
          <w:b w:val="0"/>
          <w:color w:val="222222"/>
          <w:sz w:val="24"/>
          <w:szCs w:val="22"/>
          <w:highlight w:val="white"/>
        </w:rPr>
      </w:pPr>
    </w:p>
    <w:p w14:paraId="4283AF9B" w14:textId="50F49DC8" w:rsidR="006E60A6" w:rsidRDefault="006E60A6" w:rsidP="005218EE">
      <w:pPr>
        <w:pBdr>
          <w:top w:val="nil"/>
          <w:left w:val="nil"/>
          <w:bottom w:val="nil"/>
          <w:right w:val="nil"/>
          <w:between w:val="nil"/>
        </w:pBdr>
        <w:rPr>
          <w:rStyle w:val="TabelaChar"/>
          <w:rFonts w:cstheme="minorBidi"/>
          <w:b w:val="0"/>
          <w:color w:val="222222"/>
          <w:sz w:val="24"/>
          <w:szCs w:val="22"/>
          <w:highlight w:val="white"/>
        </w:rPr>
      </w:pPr>
    </w:p>
    <w:p w14:paraId="5355DEA4" w14:textId="77777777" w:rsidR="006E60A6" w:rsidRPr="005218EE" w:rsidRDefault="006E60A6" w:rsidP="005218EE">
      <w:pPr>
        <w:pBdr>
          <w:top w:val="nil"/>
          <w:left w:val="nil"/>
          <w:bottom w:val="nil"/>
          <w:right w:val="nil"/>
          <w:between w:val="nil"/>
        </w:pBdr>
        <w:rPr>
          <w:rStyle w:val="TabelaChar"/>
          <w:rFonts w:cstheme="minorBidi"/>
          <w:b w:val="0"/>
          <w:color w:val="222222"/>
          <w:sz w:val="24"/>
          <w:szCs w:val="22"/>
          <w:highlight w:val="white"/>
        </w:rPr>
      </w:pPr>
    </w:p>
    <w:p w14:paraId="0D2E397F" w14:textId="65FE80A7" w:rsidR="00605B25" w:rsidRDefault="091251AB" w:rsidP="00A32AA8">
      <w:pPr>
        <w:pStyle w:val="Heading3"/>
        <w:rPr>
          <w:rStyle w:val="TabelaChar"/>
          <w:rFonts w:cstheme="majorBidi"/>
          <w:b/>
          <w:caps w:val="0"/>
          <w:color w:val="auto"/>
          <w:sz w:val="24"/>
          <w:szCs w:val="24"/>
        </w:rPr>
      </w:pPr>
      <w:r w:rsidRPr="00A32AA8">
        <w:rPr>
          <w:rStyle w:val="TabelaChar"/>
          <w:rFonts w:cstheme="majorBidi"/>
          <w:caps w:val="0"/>
          <w:color w:val="auto"/>
          <w:sz w:val="24"/>
          <w:szCs w:val="24"/>
        </w:rPr>
        <w:t xml:space="preserve"> </w:t>
      </w:r>
      <w:bookmarkStart w:id="54" w:name="_Toc10850194"/>
      <w:r w:rsidR="00A92736">
        <w:rPr>
          <w:rStyle w:val="TabelaChar"/>
          <w:rFonts w:cstheme="majorBidi"/>
          <w:b/>
          <w:caps w:val="0"/>
          <w:color w:val="auto"/>
          <w:sz w:val="24"/>
          <w:szCs w:val="24"/>
        </w:rPr>
        <w:t>Montagem do Sistema</w:t>
      </w:r>
      <w:bookmarkEnd w:id="54"/>
    </w:p>
    <w:p w14:paraId="2285EBD0" w14:textId="25A4F100" w:rsidR="008F0509" w:rsidRDefault="00E973F3" w:rsidP="008F0509">
      <w:pPr>
        <w:pBdr>
          <w:top w:val="nil"/>
          <w:left w:val="nil"/>
          <w:bottom w:val="nil"/>
          <w:right w:val="nil"/>
          <w:between w:val="nil"/>
        </w:pBdr>
        <w:ind w:firstLine="567"/>
      </w:pPr>
      <w:r w:rsidRPr="005218EE">
        <w:rPr>
          <w:highlight w:val="white"/>
        </w:rPr>
        <w:t>O sistema para captura de imagens é dividido em três andares para me</w:t>
      </w:r>
      <w:r w:rsidR="00715F17" w:rsidRPr="005218EE">
        <w:rPr>
          <w:highlight w:val="white"/>
        </w:rPr>
        <w:t>lhor</w:t>
      </w:r>
      <w:r w:rsidRPr="005218EE">
        <w:rPr>
          <w:highlight w:val="white"/>
        </w:rPr>
        <w:t xml:space="preserve"> oganização dos equipamentos. Sendo assim, </w:t>
      </w:r>
      <w:r w:rsidR="007C7291" w:rsidRPr="005218EE">
        <w:rPr>
          <w:highlight w:val="white"/>
        </w:rPr>
        <w:t>será</w:t>
      </w:r>
      <w:r w:rsidR="00874372" w:rsidRPr="005218EE">
        <w:rPr>
          <w:highlight w:val="white"/>
        </w:rPr>
        <w:t xml:space="preserve"> explica</w:t>
      </w:r>
      <w:r w:rsidR="007C7291" w:rsidRPr="005218EE">
        <w:rPr>
          <w:highlight w:val="white"/>
        </w:rPr>
        <w:t>do a parte referente a</w:t>
      </w:r>
      <w:r w:rsidR="00874372" w:rsidRPr="005218EE">
        <w:rPr>
          <w:highlight w:val="white"/>
        </w:rPr>
        <w:t xml:space="preserve">o hardware do SACI e </w:t>
      </w:r>
      <w:r w:rsidR="007C7291" w:rsidRPr="005218EE">
        <w:rPr>
          <w:highlight w:val="white"/>
        </w:rPr>
        <w:t>co</w:t>
      </w:r>
      <w:r w:rsidR="00874372" w:rsidRPr="005218EE">
        <w:rPr>
          <w:highlight w:val="white"/>
        </w:rPr>
        <w:t xml:space="preserve">mo cada ligação entre os componentes </w:t>
      </w:r>
      <w:r w:rsidR="007C7291" w:rsidRPr="005218EE">
        <w:rPr>
          <w:highlight w:val="white"/>
        </w:rPr>
        <w:t>foi feita nos subtópicos abaixo.</w:t>
      </w:r>
    </w:p>
    <w:p w14:paraId="3B7F8971" w14:textId="52F52B2B" w:rsidR="00186B52" w:rsidRDefault="00B60607" w:rsidP="008F0509">
      <w:pPr>
        <w:pBdr>
          <w:top w:val="nil"/>
          <w:left w:val="nil"/>
          <w:bottom w:val="nil"/>
          <w:right w:val="nil"/>
          <w:between w:val="nil"/>
        </w:pBdr>
        <w:jc w:val="center"/>
      </w:pPr>
      <w:r>
        <w:rPr>
          <w:noProof/>
          <w:lang w:eastAsia="pt-BR"/>
        </w:rPr>
        <w:drawing>
          <wp:inline distT="0" distB="0" distL="0" distR="0" wp14:anchorId="67F6459A" wp14:editId="5A0274FD">
            <wp:extent cx="3451654" cy="2578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m título.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65409" cy="2588374"/>
                    </a:xfrm>
                    <a:prstGeom prst="rect">
                      <a:avLst/>
                    </a:prstGeom>
                  </pic:spPr>
                </pic:pic>
              </a:graphicData>
            </a:graphic>
          </wp:inline>
        </w:drawing>
      </w:r>
    </w:p>
    <w:p w14:paraId="578372C4" w14:textId="739C173C" w:rsidR="00B60607" w:rsidRDefault="00186B52" w:rsidP="00186B52">
      <w:pPr>
        <w:pStyle w:val="Caption"/>
      </w:pPr>
      <w:bookmarkStart w:id="55" w:name="_Toc11011487"/>
      <w:r>
        <w:t xml:space="preserve">Figura </w:t>
      </w:r>
      <w:fldSimple w:instr=" SEQ Figura \* ARABIC ">
        <w:r w:rsidR="006E60A6">
          <w:rPr>
            <w:noProof/>
          </w:rPr>
          <w:t>24</w:t>
        </w:r>
      </w:fldSimple>
      <w:r>
        <w:t>: Montagem final - SACI</w:t>
      </w:r>
      <w:bookmarkEnd w:id="55"/>
    </w:p>
    <w:p w14:paraId="3698C9C9" w14:textId="77777777" w:rsidR="007C7291" w:rsidRDefault="007C7291" w:rsidP="00EB68EE"/>
    <w:p w14:paraId="4AA5D31C" w14:textId="4D5625D7" w:rsidR="0091025B" w:rsidRDefault="00937DC0" w:rsidP="00A32AA8">
      <w:pPr>
        <w:pStyle w:val="Heading4"/>
        <w:rPr>
          <w:b w:val="0"/>
          <w:caps w:val="0"/>
        </w:rPr>
      </w:pPr>
      <w:bookmarkStart w:id="56" w:name="_Toc10850195"/>
      <w:r>
        <w:rPr>
          <w:b w:val="0"/>
          <w:caps w:val="0"/>
        </w:rPr>
        <w:lastRenderedPageBreak/>
        <w:t>1º Andar</w:t>
      </w:r>
      <w:bookmarkEnd w:id="56"/>
      <w:r>
        <w:rPr>
          <w:b w:val="0"/>
          <w:caps w:val="0"/>
        </w:rPr>
        <w:t xml:space="preserve"> </w:t>
      </w:r>
    </w:p>
    <w:p w14:paraId="1723EA61" w14:textId="77777777" w:rsidR="00186B52" w:rsidRDefault="00186B52" w:rsidP="00186B52">
      <w:pPr>
        <w:keepNext/>
        <w:jc w:val="center"/>
      </w:pPr>
      <w:r>
        <w:rPr>
          <w:noProof/>
          <w:lang w:eastAsia="pt-BR"/>
        </w:rPr>
        <w:drawing>
          <wp:inline distT="0" distB="0" distL="0" distR="0" wp14:anchorId="1CA0190A" wp14:editId="20BFDB75">
            <wp:extent cx="4063117" cy="304725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0775.jpg"/>
                    <pic:cNvPicPr/>
                  </pic:nvPicPr>
                  <pic:blipFill>
                    <a:blip r:embed="rId39" cstate="print">
                      <a:extLst>
                        <a:ext uri="{28A0092B-C50C-407E-A947-70E740481C1C}">
                          <a14:useLocalDpi xmlns:a14="http://schemas.microsoft.com/office/drawing/2010/main" val="0"/>
                        </a:ext>
                      </a:extLst>
                    </a:blip>
                    <a:stretch>
                      <a:fillRect/>
                    </a:stretch>
                  </pic:blipFill>
                  <pic:spPr>
                    <a:xfrm rot="10800000">
                      <a:off x="0" y="0"/>
                      <a:ext cx="4071793" cy="3053761"/>
                    </a:xfrm>
                    <a:prstGeom prst="rect">
                      <a:avLst/>
                    </a:prstGeom>
                  </pic:spPr>
                </pic:pic>
              </a:graphicData>
            </a:graphic>
          </wp:inline>
        </w:drawing>
      </w:r>
    </w:p>
    <w:p w14:paraId="7CF69440" w14:textId="7AA294AA" w:rsidR="00186B52" w:rsidRDefault="00186B52" w:rsidP="00186B52">
      <w:pPr>
        <w:pStyle w:val="Caption"/>
      </w:pPr>
      <w:bookmarkStart w:id="57" w:name="_Toc11011488"/>
      <w:r>
        <w:t xml:space="preserve">Figura </w:t>
      </w:r>
      <w:fldSimple w:instr=" SEQ Figura \* ARABIC ">
        <w:r w:rsidR="006E60A6">
          <w:rPr>
            <w:noProof/>
          </w:rPr>
          <w:t>25</w:t>
        </w:r>
      </w:fldSimple>
      <w:r>
        <w:t>: 1º Andar – SACI</w:t>
      </w:r>
      <w:bookmarkEnd w:id="57"/>
    </w:p>
    <w:p w14:paraId="3577EBDF" w14:textId="6B279E25" w:rsidR="00186B52" w:rsidRDefault="00186B52" w:rsidP="00186B52"/>
    <w:p w14:paraId="69EAF29E" w14:textId="4A971737" w:rsidR="00186B52" w:rsidRPr="005218EE" w:rsidRDefault="0048457D" w:rsidP="005218EE">
      <w:pPr>
        <w:pBdr>
          <w:top w:val="nil"/>
          <w:left w:val="nil"/>
          <w:bottom w:val="nil"/>
          <w:right w:val="nil"/>
          <w:between w:val="nil"/>
        </w:pBdr>
        <w:ind w:firstLine="851"/>
        <w:rPr>
          <w:highlight w:val="white"/>
        </w:rPr>
      </w:pPr>
      <w:r w:rsidRPr="005218EE">
        <w:rPr>
          <w:highlight w:val="white"/>
        </w:rPr>
        <w:t xml:space="preserve">Para montagem </w:t>
      </w:r>
      <w:r w:rsidR="009707A7" w:rsidRPr="005218EE">
        <w:rPr>
          <w:highlight w:val="white"/>
        </w:rPr>
        <w:t>da base</w:t>
      </w:r>
      <w:r w:rsidRPr="005218EE">
        <w:rPr>
          <w:highlight w:val="white"/>
        </w:rPr>
        <w:t xml:space="preserve"> do veículo fo</w:t>
      </w:r>
      <w:r w:rsidR="009707A7" w:rsidRPr="005218EE">
        <w:rPr>
          <w:highlight w:val="white"/>
        </w:rPr>
        <w:t>ram</w:t>
      </w:r>
      <w:r w:rsidRPr="005218EE">
        <w:rPr>
          <w:highlight w:val="white"/>
        </w:rPr>
        <w:t xml:space="preserve"> utilizado</w:t>
      </w:r>
      <w:r w:rsidR="009707A7" w:rsidRPr="005218EE">
        <w:rPr>
          <w:highlight w:val="white"/>
        </w:rPr>
        <w:t>s um suporte de acrilico e</w:t>
      </w:r>
      <w:r w:rsidRPr="005218EE">
        <w:rPr>
          <w:highlight w:val="white"/>
        </w:rPr>
        <w:t xml:space="preserve"> 4 motores DC </w:t>
      </w:r>
      <w:r w:rsidR="006871EB" w:rsidRPr="005218EE">
        <w:rPr>
          <w:highlight w:val="white"/>
        </w:rPr>
        <w:t>3</w:t>
      </w:r>
      <w:r w:rsidR="00396F7E" w:rsidRPr="005218EE">
        <w:rPr>
          <w:highlight w:val="white"/>
        </w:rPr>
        <w:t xml:space="preserve"> volts – 6 volts</w:t>
      </w:r>
      <w:r w:rsidR="009707A7" w:rsidRPr="005218EE">
        <w:rPr>
          <w:highlight w:val="white"/>
        </w:rPr>
        <w:t xml:space="preserve">. Principuamente, foi necessário soldar  dois fios em cada motor DC, para posteriormente, fazermos o encaixe das rodas e parafusarmos no chassi. </w:t>
      </w:r>
      <w:r w:rsidR="00E27DAE" w:rsidRPr="005218EE">
        <w:rPr>
          <w:highlight w:val="white"/>
        </w:rPr>
        <w:t xml:space="preserve">Outrossim, cada motor necessita de dois fios positivos e dois fios negativos para em seguida serem ligados nos relés do </w:t>
      </w:r>
      <w:r w:rsidR="00195C30" w:rsidRPr="005218EE">
        <w:rPr>
          <w:highlight w:val="white"/>
        </w:rPr>
        <w:t>segundo</w:t>
      </w:r>
      <w:r w:rsidR="00E27DAE" w:rsidRPr="005218EE">
        <w:rPr>
          <w:highlight w:val="white"/>
        </w:rPr>
        <w:t xml:space="preserve"> andar. Pensando nisso,  foram </w:t>
      </w:r>
      <w:r w:rsidR="002B735B" w:rsidRPr="005218EE">
        <w:rPr>
          <w:highlight w:val="white"/>
        </w:rPr>
        <w:t>ligados, diretamente,</w:t>
      </w:r>
      <w:r w:rsidR="00E27DAE" w:rsidRPr="005218EE">
        <w:rPr>
          <w:highlight w:val="white"/>
        </w:rPr>
        <w:t xml:space="preserve"> oito fios </w:t>
      </w:r>
      <w:r w:rsidR="006871EB" w:rsidRPr="005218EE">
        <w:rPr>
          <w:highlight w:val="white"/>
        </w:rPr>
        <w:t xml:space="preserve">na carga </w:t>
      </w:r>
      <w:r w:rsidR="00E27DAE" w:rsidRPr="005218EE">
        <w:rPr>
          <w:highlight w:val="white"/>
        </w:rPr>
        <w:t>positiv</w:t>
      </w:r>
      <w:r w:rsidR="001F7025" w:rsidRPr="005218EE">
        <w:rPr>
          <w:highlight w:val="white"/>
        </w:rPr>
        <w:t xml:space="preserve">a </w:t>
      </w:r>
      <w:r w:rsidR="00E27DAE" w:rsidRPr="005218EE">
        <w:rPr>
          <w:highlight w:val="white"/>
        </w:rPr>
        <w:t xml:space="preserve">e oito fios </w:t>
      </w:r>
      <w:r w:rsidR="001F7025" w:rsidRPr="005218EE">
        <w:rPr>
          <w:highlight w:val="white"/>
        </w:rPr>
        <w:t xml:space="preserve">na carga </w:t>
      </w:r>
      <w:r w:rsidR="00E27DAE" w:rsidRPr="005218EE">
        <w:rPr>
          <w:highlight w:val="white"/>
        </w:rPr>
        <w:t>negativ</w:t>
      </w:r>
      <w:r w:rsidR="001F7025" w:rsidRPr="005218EE">
        <w:rPr>
          <w:highlight w:val="white"/>
        </w:rPr>
        <w:t>a d</w:t>
      </w:r>
      <w:r w:rsidR="002B735B" w:rsidRPr="005218EE">
        <w:rPr>
          <w:highlight w:val="white"/>
        </w:rPr>
        <w:t xml:space="preserve">o suporte para as quatro </w:t>
      </w:r>
      <w:r w:rsidR="000C300F" w:rsidRPr="005218EE">
        <w:rPr>
          <w:highlight w:val="white"/>
        </w:rPr>
        <w:t>pillhas</w:t>
      </w:r>
      <w:r w:rsidR="00E27DAE" w:rsidRPr="005218EE">
        <w:rPr>
          <w:highlight w:val="white"/>
        </w:rPr>
        <w:t xml:space="preserve"> </w:t>
      </w:r>
      <w:r w:rsidR="002B735B" w:rsidRPr="005218EE">
        <w:rPr>
          <w:highlight w:val="white"/>
        </w:rPr>
        <w:t xml:space="preserve">que fornecem seis volts </w:t>
      </w:r>
      <w:r w:rsidR="001E727B" w:rsidRPr="005218EE">
        <w:rPr>
          <w:highlight w:val="white"/>
        </w:rPr>
        <w:t xml:space="preserve">para o relé, esse por sua vez irá liberar a voltagem para os motores. </w:t>
      </w:r>
    </w:p>
    <w:p w14:paraId="0E3F2124" w14:textId="77777777" w:rsidR="00195C30" w:rsidRPr="005218EE" w:rsidRDefault="00195C30" w:rsidP="005218EE">
      <w:pPr>
        <w:pBdr>
          <w:top w:val="nil"/>
          <w:left w:val="nil"/>
          <w:bottom w:val="nil"/>
          <w:right w:val="nil"/>
          <w:between w:val="nil"/>
        </w:pBdr>
        <w:ind w:firstLine="851"/>
        <w:rPr>
          <w:highlight w:val="white"/>
        </w:rPr>
      </w:pPr>
    </w:p>
    <w:p w14:paraId="07595C06" w14:textId="149B592B" w:rsidR="00937DC0" w:rsidRDefault="00937DC0" w:rsidP="00937DC0">
      <w:pPr>
        <w:pStyle w:val="Heading4"/>
        <w:rPr>
          <w:b w:val="0"/>
          <w:caps w:val="0"/>
        </w:rPr>
      </w:pPr>
      <w:bookmarkStart w:id="58" w:name="_Toc10850196"/>
      <w:r w:rsidRPr="00937DC0">
        <w:rPr>
          <w:rStyle w:val="TabelaChar"/>
          <w:rFonts w:cstheme="majorBidi"/>
          <w:caps w:val="0"/>
          <w:color w:val="auto"/>
          <w:sz w:val="24"/>
          <w:szCs w:val="24"/>
        </w:rPr>
        <w:t xml:space="preserve">2º </w:t>
      </w:r>
      <w:r w:rsidRPr="00937DC0">
        <w:rPr>
          <w:b w:val="0"/>
          <w:caps w:val="0"/>
        </w:rPr>
        <w:t>Andar</w:t>
      </w:r>
      <w:bookmarkEnd w:id="58"/>
    </w:p>
    <w:p w14:paraId="26B8723B" w14:textId="0D031056" w:rsidR="00195C30" w:rsidRDefault="00195C30" w:rsidP="00195C30"/>
    <w:p w14:paraId="75B86314" w14:textId="77777777" w:rsidR="00195C30" w:rsidRDefault="00195C30" w:rsidP="00195C30">
      <w:pPr>
        <w:keepNext/>
        <w:jc w:val="center"/>
      </w:pPr>
      <w:r>
        <w:rPr>
          <w:noProof/>
          <w:lang w:eastAsia="pt-BR"/>
        </w:rPr>
        <w:lastRenderedPageBreak/>
        <w:drawing>
          <wp:inline distT="0" distB="0" distL="0" distR="0" wp14:anchorId="53DBE8F9" wp14:editId="4CB0D74D">
            <wp:extent cx="4068000" cy="3050916"/>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0767.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68000" cy="3050916"/>
                    </a:xfrm>
                    <a:prstGeom prst="rect">
                      <a:avLst/>
                    </a:prstGeom>
                  </pic:spPr>
                </pic:pic>
              </a:graphicData>
            </a:graphic>
          </wp:inline>
        </w:drawing>
      </w:r>
    </w:p>
    <w:p w14:paraId="499670FC" w14:textId="577D65B8" w:rsidR="00195C30" w:rsidRDefault="00195C30" w:rsidP="00195C30">
      <w:pPr>
        <w:pStyle w:val="Caption"/>
      </w:pPr>
      <w:bookmarkStart w:id="59" w:name="_Toc11011489"/>
      <w:r>
        <w:t xml:space="preserve">Figura </w:t>
      </w:r>
      <w:fldSimple w:instr=" SEQ Figura \* ARABIC ">
        <w:r w:rsidR="006E60A6">
          <w:rPr>
            <w:noProof/>
          </w:rPr>
          <w:t>26</w:t>
        </w:r>
      </w:fldSimple>
      <w:r>
        <w:t>: 2º Andar (sem ligações) – SACI</w:t>
      </w:r>
      <w:bookmarkEnd w:id="59"/>
    </w:p>
    <w:p w14:paraId="233D4B68" w14:textId="428EDFAB" w:rsidR="00195C30" w:rsidRDefault="00195C30" w:rsidP="00195C30"/>
    <w:p w14:paraId="03C721D4" w14:textId="77777777" w:rsidR="00195C30" w:rsidRDefault="00195C30" w:rsidP="00195C30">
      <w:pPr>
        <w:keepNext/>
        <w:jc w:val="center"/>
      </w:pPr>
      <w:r>
        <w:rPr>
          <w:noProof/>
          <w:lang w:eastAsia="pt-BR"/>
        </w:rPr>
        <w:drawing>
          <wp:inline distT="0" distB="0" distL="0" distR="0" wp14:anchorId="75AD0BB3" wp14:editId="32DCDAE5">
            <wp:extent cx="2781300" cy="4227850"/>
            <wp:effectExtent l="635" t="0" r="63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hatsApp Image 2019-06-05 at 13.27.05.jpeg"/>
                    <pic:cNvPicPr/>
                  </pic:nvPicPr>
                  <pic:blipFill>
                    <a:blip r:embed="rId41" cstate="print">
                      <a:extLst>
                        <a:ext uri="{28A0092B-C50C-407E-A947-70E740481C1C}">
                          <a14:useLocalDpi xmlns:a14="http://schemas.microsoft.com/office/drawing/2010/main" val="0"/>
                        </a:ext>
                      </a:extLst>
                    </a:blip>
                    <a:stretch>
                      <a:fillRect/>
                    </a:stretch>
                  </pic:blipFill>
                  <pic:spPr>
                    <a:xfrm rot="5400000">
                      <a:off x="0" y="0"/>
                      <a:ext cx="2793901" cy="4247004"/>
                    </a:xfrm>
                    <a:prstGeom prst="rect">
                      <a:avLst/>
                    </a:prstGeom>
                  </pic:spPr>
                </pic:pic>
              </a:graphicData>
            </a:graphic>
          </wp:inline>
        </w:drawing>
      </w:r>
    </w:p>
    <w:p w14:paraId="471741E2" w14:textId="49259BAB" w:rsidR="00195C30" w:rsidRPr="00195C30" w:rsidRDefault="00195C30" w:rsidP="00195C30">
      <w:pPr>
        <w:pStyle w:val="Caption"/>
      </w:pPr>
      <w:bookmarkStart w:id="60" w:name="_Toc11011490"/>
      <w:r>
        <w:t xml:space="preserve">Figura </w:t>
      </w:r>
      <w:fldSimple w:instr=" SEQ Figura \* ARABIC ">
        <w:r w:rsidR="006E60A6">
          <w:rPr>
            <w:noProof/>
          </w:rPr>
          <w:t>27</w:t>
        </w:r>
      </w:fldSimple>
      <w:r>
        <w:t>: 2º Andar (com ligações) - SACI</w:t>
      </w:r>
      <w:bookmarkEnd w:id="60"/>
    </w:p>
    <w:p w14:paraId="556BCD88" w14:textId="77777777" w:rsidR="00195C30" w:rsidRDefault="00195C30" w:rsidP="001E727B"/>
    <w:p w14:paraId="767F5914" w14:textId="78B00D5B" w:rsidR="00B61F5C" w:rsidRDefault="006630E9" w:rsidP="004F6A3C">
      <w:pPr>
        <w:pBdr>
          <w:top w:val="nil"/>
          <w:left w:val="nil"/>
          <w:bottom w:val="nil"/>
          <w:right w:val="nil"/>
          <w:between w:val="nil"/>
        </w:pBdr>
        <w:ind w:firstLine="851"/>
      </w:pPr>
      <w:r w:rsidRPr="005218EE">
        <w:rPr>
          <w:highlight w:val="white"/>
        </w:rPr>
        <w:t xml:space="preserve">Para </w:t>
      </w:r>
      <w:r w:rsidR="00195C30" w:rsidRPr="005218EE">
        <w:rPr>
          <w:highlight w:val="white"/>
        </w:rPr>
        <w:t>a elaboração do segundo andar foram utilizados,</w:t>
      </w:r>
      <w:r w:rsidR="00C9676F" w:rsidRPr="005218EE">
        <w:rPr>
          <w:highlight w:val="white"/>
        </w:rPr>
        <w:t xml:space="preserve"> </w:t>
      </w:r>
      <w:r w:rsidR="005E2E9B" w:rsidRPr="005218EE">
        <w:rPr>
          <w:highlight w:val="white"/>
        </w:rPr>
        <w:t>o Arduino M</w:t>
      </w:r>
      <w:r w:rsidR="00B773A6" w:rsidRPr="005218EE">
        <w:rPr>
          <w:highlight w:val="white"/>
        </w:rPr>
        <w:t>ega</w:t>
      </w:r>
      <w:r w:rsidR="005E2E9B" w:rsidRPr="005218EE">
        <w:rPr>
          <w:highlight w:val="white"/>
        </w:rPr>
        <w:t xml:space="preserve"> 2560, um sensor indutivido de pro</w:t>
      </w:r>
      <w:r w:rsidR="00651EE9" w:rsidRPr="005218EE">
        <w:rPr>
          <w:highlight w:val="white"/>
        </w:rPr>
        <w:t>x</w:t>
      </w:r>
      <w:r w:rsidR="005E2E9B" w:rsidRPr="005218EE">
        <w:rPr>
          <w:highlight w:val="white"/>
        </w:rPr>
        <w:t xml:space="preserve">imidade </w:t>
      </w:r>
      <w:r w:rsidR="00651EE9" w:rsidRPr="005218EE">
        <w:rPr>
          <w:highlight w:val="white"/>
        </w:rPr>
        <w:t xml:space="preserve">e </w:t>
      </w:r>
      <w:r w:rsidR="00C9676F" w:rsidRPr="005218EE">
        <w:rPr>
          <w:highlight w:val="white"/>
        </w:rPr>
        <w:t>dois m</w:t>
      </w:r>
      <w:r w:rsidR="00DD6471" w:rsidRPr="005218EE">
        <w:rPr>
          <w:highlight w:val="white"/>
        </w:rPr>
        <w:t>ó</w:t>
      </w:r>
      <w:r w:rsidR="00C9676F" w:rsidRPr="005218EE">
        <w:rPr>
          <w:highlight w:val="white"/>
        </w:rPr>
        <w:t>dulos com 4 relés</w:t>
      </w:r>
      <w:r w:rsidR="00073A97" w:rsidRPr="005218EE">
        <w:rPr>
          <w:highlight w:val="white"/>
        </w:rPr>
        <w:t>.</w:t>
      </w:r>
      <w:r w:rsidR="009E6803" w:rsidRPr="005218EE">
        <w:rPr>
          <w:highlight w:val="white"/>
        </w:rPr>
        <w:t xml:space="preserve"> </w:t>
      </w:r>
      <w:r w:rsidR="00DD6471" w:rsidRPr="005218EE">
        <w:rPr>
          <w:highlight w:val="white"/>
        </w:rPr>
        <w:t>No Arduino foram feitas as ligações necessárias para o funcionamento adequado dos componentes mencionados acima</w:t>
      </w:r>
      <w:r w:rsidR="00627CD1" w:rsidRPr="005218EE">
        <w:rPr>
          <w:highlight w:val="white"/>
        </w:rPr>
        <w:t>, além do</w:t>
      </w:r>
      <w:r w:rsidR="006871EB" w:rsidRPr="005218EE">
        <w:rPr>
          <w:highlight w:val="white"/>
        </w:rPr>
        <w:t>s</w:t>
      </w:r>
      <w:r w:rsidR="00627CD1" w:rsidRPr="005218EE">
        <w:rPr>
          <w:highlight w:val="white"/>
        </w:rPr>
        <w:t xml:space="preserve"> componente</w:t>
      </w:r>
      <w:r w:rsidR="003B74D8" w:rsidRPr="005218EE">
        <w:rPr>
          <w:highlight w:val="white"/>
        </w:rPr>
        <w:t>s</w:t>
      </w:r>
      <w:r w:rsidR="00627CD1" w:rsidRPr="005218EE">
        <w:rPr>
          <w:highlight w:val="white"/>
        </w:rPr>
        <w:t xml:space="preserve"> </w:t>
      </w:r>
      <w:r w:rsidR="003B74D8" w:rsidRPr="005218EE">
        <w:rPr>
          <w:highlight w:val="white"/>
        </w:rPr>
        <w:t>m</w:t>
      </w:r>
      <w:r w:rsidR="00627CD1" w:rsidRPr="005218EE">
        <w:rPr>
          <w:highlight w:val="white"/>
        </w:rPr>
        <w:t xml:space="preserve">ódulo VGA OV7670 </w:t>
      </w:r>
      <w:r w:rsidR="003B74D8" w:rsidRPr="005218EE">
        <w:rPr>
          <w:highlight w:val="white"/>
        </w:rPr>
        <w:t xml:space="preserve">e módulo SD, </w:t>
      </w:r>
      <w:r w:rsidR="00627CD1" w:rsidRPr="005218EE">
        <w:rPr>
          <w:highlight w:val="white"/>
        </w:rPr>
        <w:t>presente</w:t>
      </w:r>
      <w:r w:rsidR="003B74D8" w:rsidRPr="005218EE">
        <w:rPr>
          <w:highlight w:val="white"/>
        </w:rPr>
        <w:t>s</w:t>
      </w:r>
      <w:r w:rsidR="00627CD1" w:rsidRPr="005218EE">
        <w:rPr>
          <w:highlight w:val="white"/>
        </w:rPr>
        <w:t xml:space="preserve"> no terceiro andar</w:t>
      </w:r>
      <w:r w:rsidR="003B74D8" w:rsidRPr="005218EE">
        <w:rPr>
          <w:highlight w:val="white"/>
        </w:rPr>
        <w:t>.</w:t>
      </w:r>
      <w:r w:rsidR="00DD6471" w:rsidRPr="005218EE">
        <w:rPr>
          <w:highlight w:val="white"/>
        </w:rPr>
        <w:t xml:space="preserve"> </w:t>
      </w:r>
      <w:r w:rsidR="00DD6471" w:rsidRPr="005218EE">
        <w:rPr>
          <w:highlight w:val="white"/>
        </w:rPr>
        <w:softHyphen/>
      </w:r>
      <w:r w:rsidR="003B74D8" w:rsidRPr="005218EE">
        <w:rPr>
          <w:highlight w:val="white"/>
        </w:rPr>
        <w:t>E</w:t>
      </w:r>
      <w:r w:rsidR="00DD6471" w:rsidRPr="005218EE">
        <w:rPr>
          <w:highlight w:val="white"/>
        </w:rPr>
        <w:t>ssas conexões com o Arduino poderão ser melhor visualizadas no</w:t>
      </w:r>
      <w:r w:rsidR="003960D6" w:rsidRPr="005218EE">
        <w:rPr>
          <w:highlight w:val="white"/>
        </w:rPr>
        <w:t>s</w:t>
      </w:r>
      <w:r w:rsidR="00DD6471" w:rsidRPr="005218EE">
        <w:rPr>
          <w:highlight w:val="white"/>
        </w:rPr>
        <w:t xml:space="preserve"> esquema</w:t>
      </w:r>
      <w:r w:rsidR="003960D6" w:rsidRPr="005218EE">
        <w:rPr>
          <w:highlight w:val="white"/>
        </w:rPr>
        <w:t>s</w:t>
      </w:r>
      <w:r w:rsidR="00DD6471" w:rsidRPr="005218EE">
        <w:rPr>
          <w:highlight w:val="white"/>
        </w:rPr>
        <w:t xml:space="preserve"> do fritizing</w:t>
      </w:r>
      <w:r w:rsidR="003960D6" w:rsidRPr="005218EE">
        <w:rPr>
          <w:highlight w:val="white"/>
        </w:rPr>
        <w:t xml:space="preserve"> nas figuras abaixo</w:t>
      </w:r>
      <w:r w:rsidR="00DD6471" w:rsidRPr="005218EE">
        <w:rPr>
          <w:highlight w:val="white"/>
        </w:rPr>
        <w:t>.</w:t>
      </w:r>
      <w:r w:rsidR="001D5F09" w:rsidRPr="005218EE">
        <w:rPr>
          <w:highlight w:val="white"/>
        </w:rPr>
        <w:t xml:space="preserve"> </w:t>
      </w:r>
    </w:p>
    <w:p w14:paraId="34BFE070" w14:textId="77777777" w:rsidR="003960D6" w:rsidRDefault="003960D6" w:rsidP="003960D6">
      <w:pPr>
        <w:keepNext/>
        <w:jc w:val="center"/>
      </w:pPr>
      <w:r>
        <w:rPr>
          <w:noProof/>
        </w:rPr>
        <w:lastRenderedPageBreak/>
        <w:drawing>
          <wp:inline distT="0" distB="0" distL="0" distR="0" wp14:anchorId="38C29569" wp14:editId="76C648DF">
            <wp:extent cx="5534527" cy="2985854"/>
            <wp:effectExtent l="0" t="0" r="952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les.png"/>
                    <pic:cNvPicPr/>
                  </pic:nvPicPr>
                  <pic:blipFill rotWithShape="1">
                    <a:blip r:embed="rId42">
                      <a:extLst>
                        <a:ext uri="{28A0092B-C50C-407E-A947-70E740481C1C}">
                          <a14:useLocalDpi xmlns:a14="http://schemas.microsoft.com/office/drawing/2010/main" val="0"/>
                        </a:ext>
                      </a:extLst>
                    </a:blip>
                    <a:srcRect r="1610" b="1594"/>
                    <a:stretch/>
                  </pic:blipFill>
                  <pic:spPr bwMode="auto">
                    <a:xfrm>
                      <a:off x="0" y="0"/>
                      <a:ext cx="5540167" cy="2988896"/>
                    </a:xfrm>
                    <a:prstGeom prst="rect">
                      <a:avLst/>
                    </a:prstGeom>
                    <a:ln>
                      <a:noFill/>
                    </a:ln>
                    <a:extLst>
                      <a:ext uri="{53640926-AAD7-44D8-BBD7-CCE9431645EC}">
                        <a14:shadowObscured xmlns:a14="http://schemas.microsoft.com/office/drawing/2010/main"/>
                      </a:ext>
                    </a:extLst>
                  </pic:spPr>
                </pic:pic>
              </a:graphicData>
            </a:graphic>
          </wp:inline>
        </w:drawing>
      </w:r>
    </w:p>
    <w:p w14:paraId="44F33758" w14:textId="224A5794" w:rsidR="00B61F5C" w:rsidRDefault="003960D6" w:rsidP="003960D6">
      <w:pPr>
        <w:pStyle w:val="Caption"/>
      </w:pPr>
      <w:bookmarkStart w:id="61" w:name="_Toc11011491"/>
      <w:r>
        <w:t xml:space="preserve">Figura </w:t>
      </w:r>
      <w:fldSimple w:instr=" SEQ Figura \* ARABIC ">
        <w:r w:rsidR="006E60A6">
          <w:rPr>
            <w:noProof/>
          </w:rPr>
          <w:t>28</w:t>
        </w:r>
      </w:fldSimple>
      <w:r>
        <w:t xml:space="preserve">: Esquema do Módulo com 4 relés </w:t>
      </w:r>
      <w:r w:rsidR="004F6A3C">
        <w:t>–</w:t>
      </w:r>
      <w:r>
        <w:t xml:space="preserve"> Fritzing</w:t>
      </w:r>
      <w:bookmarkEnd w:id="61"/>
    </w:p>
    <w:p w14:paraId="5439E592" w14:textId="77777777" w:rsidR="004F6A3C" w:rsidRPr="004F6A3C" w:rsidRDefault="004F6A3C" w:rsidP="004F6A3C"/>
    <w:p w14:paraId="7668007E" w14:textId="77777777" w:rsidR="003960D6" w:rsidRDefault="003960D6" w:rsidP="003960D6">
      <w:pPr>
        <w:keepNext/>
        <w:jc w:val="center"/>
      </w:pPr>
      <w:r>
        <w:rPr>
          <w:noProof/>
        </w:rPr>
        <w:drawing>
          <wp:inline distT="0" distB="0" distL="0" distR="0" wp14:anchorId="23330F0F" wp14:editId="6BE62F43">
            <wp:extent cx="4275438" cy="307118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nsor.png"/>
                    <pic:cNvPicPr/>
                  </pic:nvPicPr>
                  <pic:blipFill>
                    <a:blip r:embed="rId43">
                      <a:extLst>
                        <a:ext uri="{28A0092B-C50C-407E-A947-70E740481C1C}">
                          <a14:useLocalDpi xmlns:a14="http://schemas.microsoft.com/office/drawing/2010/main" val="0"/>
                        </a:ext>
                      </a:extLst>
                    </a:blip>
                    <a:stretch>
                      <a:fillRect/>
                    </a:stretch>
                  </pic:blipFill>
                  <pic:spPr>
                    <a:xfrm>
                      <a:off x="0" y="0"/>
                      <a:ext cx="4301312" cy="3089774"/>
                    </a:xfrm>
                    <a:prstGeom prst="rect">
                      <a:avLst/>
                    </a:prstGeom>
                  </pic:spPr>
                </pic:pic>
              </a:graphicData>
            </a:graphic>
          </wp:inline>
        </w:drawing>
      </w:r>
    </w:p>
    <w:p w14:paraId="22FFFA1C" w14:textId="1D1482F8" w:rsidR="003960D6" w:rsidRDefault="003960D6" w:rsidP="003960D6">
      <w:pPr>
        <w:pStyle w:val="Caption"/>
      </w:pPr>
      <w:bookmarkStart w:id="62" w:name="_Toc11011492"/>
      <w:r>
        <w:t xml:space="preserve">Figura </w:t>
      </w:r>
      <w:fldSimple w:instr=" SEQ Figura \* ARABIC ">
        <w:r w:rsidR="006E60A6">
          <w:rPr>
            <w:noProof/>
          </w:rPr>
          <w:t>29</w:t>
        </w:r>
      </w:fldSimple>
      <w:r>
        <w:t>: Esquema do sensor Indutivo (Adaptado) - Fritzing</w:t>
      </w:r>
      <w:bookmarkEnd w:id="62"/>
    </w:p>
    <w:p w14:paraId="5A1F600F" w14:textId="352E4D4F" w:rsidR="00316642" w:rsidRDefault="00316642" w:rsidP="00316642"/>
    <w:p w14:paraId="4C58A9D6" w14:textId="5A4B9C1B" w:rsidR="00B405A0" w:rsidRDefault="00B405A0" w:rsidP="00316642"/>
    <w:p w14:paraId="21B0A757" w14:textId="11108994" w:rsidR="00B405A0" w:rsidRDefault="00B405A0" w:rsidP="00316642"/>
    <w:p w14:paraId="427AA57E" w14:textId="762BAB7C" w:rsidR="00B405A0" w:rsidRDefault="00B405A0" w:rsidP="00316642"/>
    <w:p w14:paraId="045EB6A7" w14:textId="4091C8DC" w:rsidR="00B405A0" w:rsidRDefault="00B405A0" w:rsidP="00316642"/>
    <w:p w14:paraId="33D36F7F" w14:textId="5169313B" w:rsidR="00B405A0" w:rsidRDefault="00B405A0" w:rsidP="00316642"/>
    <w:p w14:paraId="08E89C91" w14:textId="3C927956" w:rsidR="003960D6" w:rsidRDefault="001D5F09" w:rsidP="00316642">
      <w:r>
        <w:lastRenderedPageBreak/>
        <w:t>Para desenvolver o esquema</w:t>
      </w:r>
      <w:r w:rsidR="00316642">
        <w:t xml:space="preserve"> no Fritzing foi necessário fazer uma adaptação e usar um sensor de proximidade, visto que, o software não tinha o sensor indutivo como componente.</w:t>
      </w:r>
    </w:p>
    <w:p w14:paraId="5A45B59A" w14:textId="3F54BB39" w:rsidR="00D62BA5" w:rsidRDefault="00D62BA5" w:rsidP="00316642"/>
    <w:p w14:paraId="309F5139" w14:textId="6AFBD78A" w:rsidR="00D62BA5" w:rsidRDefault="00D62BA5" w:rsidP="00316642"/>
    <w:p w14:paraId="2D17F4A5" w14:textId="77777777" w:rsidR="00D62BA5" w:rsidRDefault="00D62BA5" w:rsidP="00D62BA5">
      <w:pPr>
        <w:keepNext/>
        <w:jc w:val="center"/>
      </w:pPr>
      <w:r>
        <w:rPr>
          <w:noProof/>
        </w:rPr>
        <w:drawing>
          <wp:inline distT="0" distB="0" distL="0" distR="0" wp14:anchorId="2A28D9E2" wp14:editId="7F4133DA">
            <wp:extent cx="4718044" cy="2694675"/>
            <wp:effectExtent l="0" t="0" r="6985" b="0"/>
            <wp:docPr id="1638325508" name="Picture 1638325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25508" name="1.png"/>
                    <pic:cNvPicPr/>
                  </pic:nvPicPr>
                  <pic:blipFill>
                    <a:blip r:embed="rId44">
                      <a:extLst>
                        <a:ext uri="{28A0092B-C50C-407E-A947-70E740481C1C}">
                          <a14:useLocalDpi xmlns:a14="http://schemas.microsoft.com/office/drawing/2010/main" val="0"/>
                        </a:ext>
                      </a:extLst>
                    </a:blip>
                    <a:stretch>
                      <a:fillRect/>
                    </a:stretch>
                  </pic:blipFill>
                  <pic:spPr>
                    <a:xfrm>
                      <a:off x="0" y="0"/>
                      <a:ext cx="4718044" cy="2694675"/>
                    </a:xfrm>
                    <a:prstGeom prst="rect">
                      <a:avLst/>
                    </a:prstGeom>
                  </pic:spPr>
                </pic:pic>
              </a:graphicData>
            </a:graphic>
          </wp:inline>
        </w:drawing>
      </w:r>
    </w:p>
    <w:p w14:paraId="5A88AF2F" w14:textId="405DA393" w:rsidR="00D62BA5" w:rsidRDefault="00D62BA5" w:rsidP="00D62BA5">
      <w:pPr>
        <w:pStyle w:val="Caption"/>
      </w:pPr>
      <w:bookmarkStart w:id="63" w:name="_Toc11011493"/>
      <w:r>
        <w:t xml:space="preserve">Figura </w:t>
      </w:r>
      <w:fldSimple w:instr=" SEQ Figura \* ARABIC ">
        <w:r w:rsidR="006E60A6">
          <w:rPr>
            <w:noProof/>
          </w:rPr>
          <w:t>30</w:t>
        </w:r>
      </w:fldSimple>
      <w:r>
        <w:t>: Esquema do módulo VGA OV7670</w:t>
      </w:r>
      <w:r w:rsidR="004F6A3C">
        <w:t xml:space="preserve"> - Fritzing</w:t>
      </w:r>
      <w:bookmarkEnd w:id="63"/>
    </w:p>
    <w:p w14:paraId="7710834B" w14:textId="77777777" w:rsidR="00D62BA5" w:rsidRDefault="00D62BA5" w:rsidP="00316642"/>
    <w:p w14:paraId="44B8DD32" w14:textId="030A922C" w:rsidR="00E5192D" w:rsidRDefault="00E5192D" w:rsidP="00E5192D"/>
    <w:p w14:paraId="47964EA4" w14:textId="6C53CD4F" w:rsidR="00E5192D" w:rsidRDefault="00E5192D" w:rsidP="00E5192D"/>
    <w:p w14:paraId="0572F347" w14:textId="77777777" w:rsidR="00E5192D" w:rsidRDefault="00E5192D" w:rsidP="00E5192D">
      <w:pPr>
        <w:keepNext/>
        <w:jc w:val="center"/>
      </w:pPr>
      <w:r>
        <w:rPr>
          <w:noProof/>
        </w:rPr>
        <w:drawing>
          <wp:inline distT="0" distB="0" distL="0" distR="0" wp14:anchorId="3CF08AE7" wp14:editId="5AE53A66">
            <wp:extent cx="5076825" cy="227203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dcard.png"/>
                    <pic:cNvPicPr/>
                  </pic:nvPicPr>
                  <pic:blipFill rotWithShape="1">
                    <a:blip r:embed="rId45">
                      <a:extLst>
                        <a:ext uri="{28A0092B-C50C-407E-A947-70E740481C1C}">
                          <a14:useLocalDpi xmlns:a14="http://schemas.microsoft.com/office/drawing/2010/main" val="0"/>
                        </a:ext>
                      </a:extLst>
                    </a:blip>
                    <a:srcRect r="1270"/>
                    <a:stretch/>
                  </pic:blipFill>
                  <pic:spPr bwMode="auto">
                    <a:xfrm>
                      <a:off x="0" y="0"/>
                      <a:ext cx="5127503" cy="2294710"/>
                    </a:xfrm>
                    <a:prstGeom prst="rect">
                      <a:avLst/>
                    </a:prstGeom>
                    <a:ln>
                      <a:noFill/>
                    </a:ln>
                    <a:extLst>
                      <a:ext uri="{53640926-AAD7-44D8-BBD7-CCE9431645EC}">
                        <a14:shadowObscured xmlns:a14="http://schemas.microsoft.com/office/drawing/2010/main"/>
                      </a:ext>
                    </a:extLst>
                  </pic:spPr>
                </pic:pic>
              </a:graphicData>
            </a:graphic>
          </wp:inline>
        </w:drawing>
      </w:r>
    </w:p>
    <w:p w14:paraId="65F83779" w14:textId="2CC9BC3E" w:rsidR="00E5192D" w:rsidRPr="00E5192D" w:rsidRDefault="00E5192D" w:rsidP="00E5192D">
      <w:pPr>
        <w:pStyle w:val="Caption"/>
      </w:pPr>
      <w:bookmarkStart w:id="64" w:name="_Toc11011494"/>
      <w:r>
        <w:t xml:space="preserve">Figura </w:t>
      </w:r>
      <w:fldSimple w:instr=" SEQ Figura \* ARABIC ">
        <w:r w:rsidR="006E60A6">
          <w:rPr>
            <w:noProof/>
          </w:rPr>
          <w:t>31</w:t>
        </w:r>
      </w:fldSimple>
      <w:r>
        <w:t xml:space="preserve">: Esquema </w:t>
      </w:r>
      <w:r w:rsidR="00482A8A">
        <w:t xml:space="preserve">do </w:t>
      </w:r>
      <w:r>
        <w:t>módulo SD - Fritzing</w:t>
      </w:r>
      <w:bookmarkEnd w:id="64"/>
    </w:p>
    <w:p w14:paraId="50F2ABF8" w14:textId="46BA6DDF" w:rsidR="003B74D8" w:rsidRPr="005218EE" w:rsidRDefault="00AB5146" w:rsidP="005218EE">
      <w:pPr>
        <w:pBdr>
          <w:top w:val="nil"/>
          <w:left w:val="nil"/>
          <w:bottom w:val="nil"/>
          <w:right w:val="nil"/>
          <w:between w:val="nil"/>
        </w:pBdr>
        <w:ind w:firstLine="851"/>
        <w:rPr>
          <w:highlight w:val="white"/>
        </w:rPr>
      </w:pPr>
      <w:r w:rsidRPr="005218EE">
        <w:rPr>
          <w:highlight w:val="white"/>
        </w:rPr>
        <w:t>Ademais, foi necessário solda</w:t>
      </w:r>
      <w:r w:rsidR="003B74D8" w:rsidRPr="005218EE">
        <w:rPr>
          <w:highlight w:val="white"/>
        </w:rPr>
        <w:t>r</w:t>
      </w:r>
      <w:r w:rsidR="00627CD1" w:rsidRPr="005218EE">
        <w:rPr>
          <w:highlight w:val="white"/>
        </w:rPr>
        <w:t xml:space="preserve"> três jumpers para extender </w:t>
      </w:r>
      <w:r w:rsidRPr="005218EE">
        <w:rPr>
          <w:highlight w:val="white"/>
        </w:rPr>
        <w:t>uma das entradas “GND” do Arduino, pois no projeto foram utilizadas seis entradas e a placa de prototipagem MEGA só apresenta cinco entradas.</w:t>
      </w:r>
      <w:r w:rsidR="00B773A6" w:rsidRPr="005218EE">
        <w:rPr>
          <w:highlight w:val="white"/>
        </w:rPr>
        <w:t xml:space="preserve"> </w:t>
      </w:r>
    </w:p>
    <w:p w14:paraId="420754F3" w14:textId="2D4715FE" w:rsidR="00651EE9" w:rsidRPr="005218EE" w:rsidRDefault="00B773A6" w:rsidP="005218EE">
      <w:pPr>
        <w:pBdr>
          <w:top w:val="nil"/>
          <w:left w:val="nil"/>
          <w:bottom w:val="nil"/>
          <w:right w:val="nil"/>
          <w:between w:val="nil"/>
        </w:pBdr>
        <w:ind w:firstLine="851"/>
        <w:rPr>
          <w:highlight w:val="white"/>
        </w:rPr>
      </w:pPr>
      <w:r w:rsidRPr="005218EE">
        <w:rPr>
          <w:highlight w:val="white"/>
        </w:rPr>
        <w:t xml:space="preserve">Em relação a organização dos componentes, foi optado por colocar os dois módulos de relés nas extremidades, pois ficariam proximas aos motores, o sensor indutivo com a área de </w:t>
      </w:r>
      <w:r w:rsidRPr="005218EE">
        <w:rPr>
          <w:highlight w:val="white"/>
        </w:rPr>
        <w:lastRenderedPageBreak/>
        <w:t>detecção de metal para o lado, e o Arduino Mega no meio do chassi, já que ficaria mais viável, devido as ligações feitas</w:t>
      </w:r>
      <w:r w:rsidR="003B74D8" w:rsidRPr="005218EE">
        <w:rPr>
          <w:highlight w:val="white"/>
        </w:rPr>
        <w:t xml:space="preserve"> com os</w:t>
      </w:r>
      <w:r w:rsidRPr="005218EE">
        <w:rPr>
          <w:highlight w:val="white"/>
        </w:rPr>
        <w:t xml:space="preserve"> componente</w:t>
      </w:r>
      <w:r w:rsidR="003B74D8" w:rsidRPr="005218EE">
        <w:rPr>
          <w:highlight w:val="white"/>
        </w:rPr>
        <w:t>s do terceiro andar</w:t>
      </w:r>
      <w:r w:rsidRPr="005218EE">
        <w:rPr>
          <w:highlight w:val="white"/>
        </w:rPr>
        <w:t xml:space="preserve">. </w:t>
      </w:r>
    </w:p>
    <w:p w14:paraId="48CE905C" w14:textId="3784E6E6" w:rsidR="00651EE9" w:rsidRDefault="00651EE9" w:rsidP="001E727B"/>
    <w:p w14:paraId="70F76F6B" w14:textId="77777777" w:rsidR="00651EE9" w:rsidRDefault="00651EE9" w:rsidP="007B61C2">
      <w:pPr>
        <w:keepNext/>
        <w:jc w:val="center"/>
      </w:pPr>
      <w:r>
        <w:rPr>
          <w:noProof/>
          <w:lang w:eastAsia="pt-BR"/>
        </w:rPr>
        <w:drawing>
          <wp:inline distT="0" distB="0" distL="0" distR="0" wp14:anchorId="6FAE6998" wp14:editId="0C649B8E">
            <wp:extent cx="4359859" cy="2050398"/>
            <wp:effectExtent l="0" t="0" r="3175" b="7620"/>
            <wp:docPr id="10" name="Picture 10"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 relacionad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1785" cy="2074818"/>
                    </a:xfrm>
                    <a:prstGeom prst="rect">
                      <a:avLst/>
                    </a:prstGeom>
                    <a:noFill/>
                    <a:ln>
                      <a:noFill/>
                    </a:ln>
                  </pic:spPr>
                </pic:pic>
              </a:graphicData>
            </a:graphic>
          </wp:inline>
        </w:drawing>
      </w:r>
    </w:p>
    <w:p w14:paraId="5D936CAF" w14:textId="3DA4D6F2" w:rsidR="00651EE9" w:rsidRDefault="00651EE9" w:rsidP="00651EE9">
      <w:pPr>
        <w:pStyle w:val="Caption"/>
      </w:pPr>
      <w:bookmarkStart w:id="65" w:name="_Toc11011495"/>
      <w:r>
        <w:t xml:space="preserve">Figura </w:t>
      </w:r>
      <w:fldSimple w:instr=" SEQ Figura \* ARABIC ">
        <w:r w:rsidR="006E60A6">
          <w:rPr>
            <w:noProof/>
          </w:rPr>
          <w:t>32</w:t>
        </w:r>
      </w:fldSimple>
      <w:r>
        <w:t>: Esquema relés</w:t>
      </w:r>
      <w:bookmarkEnd w:id="65"/>
    </w:p>
    <w:p w14:paraId="009AD85B" w14:textId="5447B263" w:rsidR="00651EE9" w:rsidRDefault="00651EE9" w:rsidP="00651EE9">
      <w:pPr>
        <w:pStyle w:val="Caption"/>
        <w:jc w:val="both"/>
      </w:pPr>
    </w:p>
    <w:p w14:paraId="4DDBA274" w14:textId="77777777" w:rsidR="00651EE9" w:rsidRDefault="00651EE9" w:rsidP="001E727B"/>
    <w:p w14:paraId="3A216992" w14:textId="569C8720" w:rsidR="00651EE9" w:rsidRPr="005218EE" w:rsidRDefault="00651EE9" w:rsidP="005218EE">
      <w:pPr>
        <w:pBdr>
          <w:top w:val="nil"/>
          <w:left w:val="nil"/>
          <w:bottom w:val="nil"/>
          <w:right w:val="nil"/>
          <w:between w:val="nil"/>
        </w:pBdr>
        <w:ind w:firstLine="851"/>
        <w:rPr>
          <w:highlight w:val="white"/>
        </w:rPr>
      </w:pPr>
      <w:r>
        <w:t xml:space="preserve"> </w:t>
      </w:r>
      <w:r w:rsidRPr="005218EE">
        <w:rPr>
          <w:highlight w:val="white"/>
        </w:rPr>
        <w:t>No que tange ao funcionamento dos relés, cada motor necessita de dois, u</w:t>
      </w:r>
      <w:r w:rsidR="003312D4" w:rsidRPr="005218EE">
        <w:rPr>
          <w:highlight w:val="white"/>
        </w:rPr>
        <w:t xml:space="preserve">m </w:t>
      </w:r>
      <w:r w:rsidR="00510EA7" w:rsidRPr="005218EE">
        <w:rPr>
          <w:highlight w:val="white"/>
        </w:rPr>
        <w:t xml:space="preserve">é </w:t>
      </w:r>
      <w:r w:rsidR="003312D4" w:rsidRPr="005218EE">
        <w:rPr>
          <w:highlight w:val="white"/>
        </w:rPr>
        <w:t>aciona</w:t>
      </w:r>
      <w:r w:rsidR="00510EA7" w:rsidRPr="005218EE">
        <w:rPr>
          <w:highlight w:val="white"/>
        </w:rPr>
        <w:t>do</w:t>
      </w:r>
      <w:r w:rsidR="003312D4" w:rsidRPr="005218EE">
        <w:rPr>
          <w:highlight w:val="white"/>
        </w:rPr>
        <w:t xml:space="preserve"> </w:t>
      </w:r>
      <w:r w:rsidR="00510EA7" w:rsidRPr="005218EE">
        <w:rPr>
          <w:highlight w:val="white"/>
        </w:rPr>
        <w:t>n</w:t>
      </w:r>
      <w:r w:rsidR="003312D4" w:rsidRPr="005218EE">
        <w:rPr>
          <w:highlight w:val="white"/>
        </w:rPr>
        <w:t xml:space="preserve">a função “avante()”  e outro </w:t>
      </w:r>
      <w:r w:rsidR="00510EA7" w:rsidRPr="005218EE">
        <w:rPr>
          <w:highlight w:val="white"/>
        </w:rPr>
        <w:t>n</w:t>
      </w:r>
      <w:r w:rsidR="003312D4" w:rsidRPr="005218EE">
        <w:rPr>
          <w:highlight w:val="white"/>
        </w:rPr>
        <w:t>a função “atras()”</w:t>
      </w:r>
      <w:r w:rsidR="009B3BAF" w:rsidRPr="005218EE">
        <w:rPr>
          <w:highlight w:val="white"/>
        </w:rPr>
        <w:t xml:space="preserve"> </w:t>
      </w:r>
      <w:r w:rsidR="00870867" w:rsidRPr="005218EE">
        <w:rPr>
          <w:highlight w:val="white"/>
        </w:rPr>
        <w:t>. Os dois fios que ficam soldados no motor entram nas portas  “comum”  dos relés</w:t>
      </w:r>
      <w:r w:rsidR="000C300F" w:rsidRPr="005218EE">
        <w:rPr>
          <w:highlight w:val="white"/>
        </w:rPr>
        <w:t>, na</w:t>
      </w:r>
      <w:r w:rsidR="007B61C2" w:rsidRPr="005218EE">
        <w:rPr>
          <w:highlight w:val="white"/>
        </w:rPr>
        <w:t>s</w:t>
      </w:r>
      <w:r w:rsidR="000C300F" w:rsidRPr="005218EE">
        <w:rPr>
          <w:highlight w:val="white"/>
        </w:rPr>
        <w:t xml:space="preserve"> porta</w:t>
      </w:r>
      <w:r w:rsidR="007B61C2" w:rsidRPr="005218EE">
        <w:rPr>
          <w:highlight w:val="white"/>
        </w:rPr>
        <w:t>s</w:t>
      </w:r>
      <w:r w:rsidR="000C300F" w:rsidRPr="005218EE">
        <w:rPr>
          <w:highlight w:val="white"/>
        </w:rPr>
        <w:t xml:space="preserve"> “normal aberto” e “normal fechado”</w:t>
      </w:r>
      <w:r w:rsidRPr="005218EE">
        <w:rPr>
          <w:highlight w:val="white"/>
        </w:rPr>
        <w:t xml:space="preserve"> (Figura </w:t>
      </w:r>
      <w:r w:rsidR="004F6A3C">
        <w:rPr>
          <w:highlight w:val="white"/>
        </w:rPr>
        <w:t>3</w:t>
      </w:r>
      <w:r w:rsidR="00B405A0">
        <w:rPr>
          <w:highlight w:val="white"/>
        </w:rPr>
        <w:t>2</w:t>
      </w:r>
      <w:r w:rsidRPr="005218EE">
        <w:rPr>
          <w:highlight w:val="white"/>
        </w:rPr>
        <w:t>)</w:t>
      </w:r>
      <w:r w:rsidR="00C46C1C" w:rsidRPr="005218EE">
        <w:rPr>
          <w:highlight w:val="white"/>
        </w:rPr>
        <w:t>,</w:t>
      </w:r>
      <w:r w:rsidR="000C300F" w:rsidRPr="005218EE">
        <w:rPr>
          <w:highlight w:val="white"/>
        </w:rPr>
        <w:t xml:space="preserve"> entram os fios negativos e positivos</w:t>
      </w:r>
      <w:r w:rsidR="003C7DCD" w:rsidRPr="005218EE">
        <w:rPr>
          <w:highlight w:val="white"/>
        </w:rPr>
        <w:t>,</w:t>
      </w:r>
      <w:r w:rsidR="000C300F" w:rsidRPr="005218EE">
        <w:rPr>
          <w:highlight w:val="white"/>
        </w:rPr>
        <w:t xml:space="preserve"> </w:t>
      </w:r>
      <w:r w:rsidR="003C7DCD" w:rsidRPr="005218EE">
        <w:rPr>
          <w:highlight w:val="white"/>
        </w:rPr>
        <w:t>respectivamente , esses s</w:t>
      </w:r>
      <w:r w:rsidR="00C46C1C" w:rsidRPr="005218EE">
        <w:rPr>
          <w:highlight w:val="white"/>
        </w:rPr>
        <w:t>ã</w:t>
      </w:r>
      <w:r w:rsidR="003C7DCD" w:rsidRPr="005218EE">
        <w:rPr>
          <w:highlight w:val="white"/>
        </w:rPr>
        <w:t xml:space="preserve">o os fios </w:t>
      </w:r>
      <w:r w:rsidR="000C300F" w:rsidRPr="005218EE">
        <w:rPr>
          <w:highlight w:val="white"/>
        </w:rPr>
        <w:t>que ficam no primeiro andar ligado</w:t>
      </w:r>
      <w:r w:rsidR="00510EA7" w:rsidRPr="005218EE">
        <w:rPr>
          <w:highlight w:val="white"/>
        </w:rPr>
        <w:t>s</w:t>
      </w:r>
      <w:r w:rsidR="000C300F" w:rsidRPr="005218EE">
        <w:rPr>
          <w:highlight w:val="white"/>
        </w:rPr>
        <w:t xml:space="preserve"> ao suporte das quatro pilhas</w:t>
      </w:r>
      <w:r w:rsidR="00ED4595" w:rsidRPr="005218EE">
        <w:rPr>
          <w:highlight w:val="white"/>
        </w:rPr>
        <w:t xml:space="preserve"> (para  uma melhor percepção olhar figura </w:t>
      </w:r>
      <w:r w:rsidR="00D62BA5">
        <w:rPr>
          <w:highlight w:val="white"/>
        </w:rPr>
        <w:t>2</w:t>
      </w:r>
      <w:r w:rsidR="00B405A0">
        <w:rPr>
          <w:highlight w:val="white"/>
        </w:rPr>
        <w:t>8</w:t>
      </w:r>
      <w:r w:rsidR="00ED4595" w:rsidRPr="005218EE">
        <w:rPr>
          <w:highlight w:val="white"/>
        </w:rPr>
        <w:t>)</w:t>
      </w:r>
      <w:r w:rsidR="00510EA7" w:rsidRPr="005218EE">
        <w:rPr>
          <w:highlight w:val="white"/>
        </w:rPr>
        <w:t>.</w:t>
      </w:r>
      <w:r w:rsidR="00316642" w:rsidRPr="005218EE">
        <w:rPr>
          <w:highlight w:val="white"/>
        </w:rPr>
        <w:t xml:space="preserve"> </w:t>
      </w:r>
      <w:r w:rsidR="00510EA7" w:rsidRPr="005218EE">
        <w:rPr>
          <w:highlight w:val="white"/>
        </w:rPr>
        <w:t xml:space="preserve"> </w:t>
      </w:r>
    </w:p>
    <w:p w14:paraId="4170EBB5" w14:textId="77777777" w:rsidR="00651EE9" w:rsidRPr="005218EE" w:rsidRDefault="00510EA7" w:rsidP="005218EE">
      <w:pPr>
        <w:pBdr>
          <w:top w:val="nil"/>
          <w:left w:val="nil"/>
          <w:bottom w:val="nil"/>
          <w:right w:val="nil"/>
          <w:between w:val="nil"/>
        </w:pBdr>
        <w:ind w:firstLine="851"/>
        <w:rPr>
          <w:highlight w:val="white"/>
        </w:rPr>
      </w:pPr>
      <w:r w:rsidRPr="005218EE">
        <w:rPr>
          <w:highlight w:val="white"/>
        </w:rPr>
        <w:t xml:space="preserve">Sendo assim, quando </w:t>
      </w:r>
      <w:r w:rsidR="00A325C8" w:rsidRPr="005218EE">
        <w:rPr>
          <w:highlight w:val="white"/>
        </w:rPr>
        <w:t xml:space="preserve">um relé é energizado e o outro não, o motor começa a funcionar já que o </w:t>
      </w:r>
      <w:r w:rsidR="00C46C1C" w:rsidRPr="005218EE">
        <w:rPr>
          <w:highlight w:val="white"/>
        </w:rPr>
        <w:t xml:space="preserve">módulo combinou a </w:t>
      </w:r>
      <w:r w:rsidR="00A325C8" w:rsidRPr="005218EE">
        <w:rPr>
          <w:highlight w:val="white"/>
        </w:rPr>
        <w:t>carga positiva de um relé com a carga negativa de outro</w:t>
      </w:r>
      <w:r w:rsidR="009B3BAF" w:rsidRPr="005218EE">
        <w:rPr>
          <w:highlight w:val="white"/>
        </w:rPr>
        <w:t>, a inversão de direção dos motores também acontece quando</w:t>
      </w:r>
      <w:r w:rsidR="00C46C1C" w:rsidRPr="005218EE">
        <w:rPr>
          <w:highlight w:val="white"/>
        </w:rPr>
        <w:t xml:space="preserve"> tal polaridade é invertida, p</w:t>
      </w:r>
      <w:r w:rsidR="009B3BAF" w:rsidRPr="005218EE">
        <w:rPr>
          <w:highlight w:val="white"/>
        </w:rPr>
        <w:t xml:space="preserve">or exemplo: Em dado momento o relé de número 1 (Int 1) está ligado, enquanto o relé de número 2 (Int 2) desligado, quando o relé de número 2 liga e o relé de número 1 desliga, a direção é mudada </w:t>
      </w:r>
      <w:r w:rsidR="00A325C8" w:rsidRPr="005218EE">
        <w:rPr>
          <w:highlight w:val="white"/>
        </w:rPr>
        <w:t>.</w:t>
      </w:r>
      <w:r w:rsidR="00C46C1C" w:rsidRPr="005218EE">
        <w:rPr>
          <w:highlight w:val="white"/>
        </w:rPr>
        <w:t xml:space="preserve"> </w:t>
      </w:r>
    </w:p>
    <w:p w14:paraId="3A579964" w14:textId="77777777" w:rsidR="00D62BA5" w:rsidRPr="00D62BA5" w:rsidRDefault="00D62BA5" w:rsidP="00D62BA5">
      <w:pPr>
        <w:pBdr>
          <w:top w:val="nil"/>
          <w:left w:val="nil"/>
          <w:bottom w:val="nil"/>
          <w:right w:val="nil"/>
          <w:between w:val="nil"/>
        </w:pBdr>
        <w:ind w:firstLine="851"/>
        <w:rPr>
          <w:highlight w:val="white"/>
        </w:rPr>
      </w:pPr>
      <w:r w:rsidRPr="00D62BA5">
        <w:rPr>
          <w:highlight w:val="white"/>
        </w:rPr>
        <w:t xml:space="preserve">Outrossim, quando os dois relés são energizados ou desligados os motores param, devido aos fios ligados a esses, receberem cargas com a mesma polaridade. </w:t>
      </w:r>
    </w:p>
    <w:p w14:paraId="477F5B4D" w14:textId="4DF8CCF0" w:rsidR="001E727B" w:rsidRDefault="001E727B" w:rsidP="005218EE">
      <w:pPr>
        <w:pBdr>
          <w:top w:val="nil"/>
          <w:left w:val="nil"/>
          <w:bottom w:val="nil"/>
          <w:right w:val="nil"/>
          <w:between w:val="nil"/>
        </w:pBdr>
        <w:ind w:firstLine="851"/>
        <w:rPr>
          <w:highlight w:val="white"/>
        </w:rPr>
      </w:pPr>
    </w:p>
    <w:p w14:paraId="5CDAE5C2" w14:textId="54AD23C2" w:rsidR="00B405A0" w:rsidRDefault="00B405A0" w:rsidP="005218EE">
      <w:pPr>
        <w:pBdr>
          <w:top w:val="nil"/>
          <w:left w:val="nil"/>
          <w:bottom w:val="nil"/>
          <w:right w:val="nil"/>
          <w:between w:val="nil"/>
        </w:pBdr>
        <w:ind w:firstLine="851"/>
        <w:rPr>
          <w:highlight w:val="white"/>
        </w:rPr>
      </w:pPr>
    </w:p>
    <w:p w14:paraId="1141B2FB" w14:textId="0D1D2E90" w:rsidR="00B405A0" w:rsidRDefault="00B405A0" w:rsidP="005218EE">
      <w:pPr>
        <w:pBdr>
          <w:top w:val="nil"/>
          <w:left w:val="nil"/>
          <w:bottom w:val="nil"/>
          <w:right w:val="nil"/>
          <w:between w:val="nil"/>
        </w:pBdr>
        <w:ind w:firstLine="851"/>
        <w:rPr>
          <w:highlight w:val="white"/>
        </w:rPr>
      </w:pPr>
    </w:p>
    <w:p w14:paraId="33900EF3" w14:textId="6F04BEFA" w:rsidR="00B405A0" w:rsidRDefault="00B405A0" w:rsidP="005218EE">
      <w:pPr>
        <w:pBdr>
          <w:top w:val="nil"/>
          <w:left w:val="nil"/>
          <w:bottom w:val="nil"/>
          <w:right w:val="nil"/>
          <w:between w:val="nil"/>
        </w:pBdr>
        <w:ind w:firstLine="851"/>
        <w:rPr>
          <w:highlight w:val="white"/>
        </w:rPr>
      </w:pPr>
    </w:p>
    <w:p w14:paraId="1CDF3F0B" w14:textId="6610A219" w:rsidR="00937DC0" w:rsidRDefault="00937DC0" w:rsidP="00937DC0">
      <w:pPr>
        <w:pStyle w:val="Heading4"/>
        <w:rPr>
          <w:b w:val="0"/>
          <w:caps w:val="0"/>
        </w:rPr>
      </w:pPr>
      <w:bookmarkStart w:id="66" w:name="_Toc10850197"/>
      <w:r w:rsidRPr="00937DC0">
        <w:rPr>
          <w:b w:val="0"/>
        </w:rPr>
        <w:lastRenderedPageBreak/>
        <w:t xml:space="preserve">3º </w:t>
      </w:r>
      <w:r w:rsidRPr="00937DC0">
        <w:rPr>
          <w:b w:val="0"/>
          <w:caps w:val="0"/>
        </w:rPr>
        <w:t>Andar</w:t>
      </w:r>
      <w:bookmarkEnd w:id="66"/>
    </w:p>
    <w:p w14:paraId="272778B2" w14:textId="304E0674" w:rsidR="007B61C2" w:rsidRDefault="007B61C2" w:rsidP="007B61C2"/>
    <w:p w14:paraId="09C36D88" w14:textId="77777777" w:rsidR="00AE5BF6" w:rsidRDefault="007B61C2" w:rsidP="00AE5BF6">
      <w:pPr>
        <w:keepNext/>
        <w:jc w:val="center"/>
      </w:pPr>
      <w:r>
        <w:rPr>
          <w:noProof/>
          <w:lang w:eastAsia="pt-BR"/>
        </w:rPr>
        <w:drawing>
          <wp:inline distT="0" distB="0" distL="0" distR="0" wp14:anchorId="7AEC6614" wp14:editId="4DBD338C">
            <wp:extent cx="3394253" cy="2605347"/>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19-06-06 at 21.10.49.jpeg"/>
                    <pic:cNvPicPr/>
                  </pic:nvPicPr>
                  <pic:blipFill rotWithShape="1">
                    <a:blip r:embed="rId47" cstate="print">
                      <a:extLst>
                        <a:ext uri="{28A0092B-C50C-407E-A947-70E740481C1C}">
                          <a14:useLocalDpi xmlns:a14="http://schemas.microsoft.com/office/drawing/2010/main" val="0"/>
                        </a:ext>
                      </a:extLst>
                    </a:blip>
                    <a:srcRect l="848" t="2683" r="-848" b="215"/>
                    <a:stretch/>
                  </pic:blipFill>
                  <pic:spPr bwMode="auto">
                    <a:xfrm>
                      <a:off x="0" y="0"/>
                      <a:ext cx="3411515" cy="2618597"/>
                    </a:xfrm>
                    <a:prstGeom prst="rect">
                      <a:avLst/>
                    </a:prstGeom>
                    <a:ln>
                      <a:noFill/>
                    </a:ln>
                    <a:extLst>
                      <a:ext uri="{53640926-AAD7-44D8-BBD7-CCE9431645EC}">
                        <a14:shadowObscured xmlns:a14="http://schemas.microsoft.com/office/drawing/2010/main"/>
                      </a:ext>
                    </a:extLst>
                  </pic:spPr>
                </pic:pic>
              </a:graphicData>
            </a:graphic>
          </wp:inline>
        </w:drawing>
      </w:r>
    </w:p>
    <w:p w14:paraId="3C5A560D" w14:textId="40498EAA" w:rsidR="007B61C2" w:rsidRDefault="00AE5BF6" w:rsidP="00AE5BF6">
      <w:pPr>
        <w:pStyle w:val="Caption"/>
      </w:pPr>
      <w:bookmarkStart w:id="67" w:name="_Toc11011496"/>
      <w:r>
        <w:t xml:space="preserve">Figura </w:t>
      </w:r>
      <w:fldSimple w:instr=" SEQ Figura \* ARABIC ">
        <w:r w:rsidR="006E60A6">
          <w:rPr>
            <w:noProof/>
          </w:rPr>
          <w:t>33</w:t>
        </w:r>
      </w:fldSimple>
      <w:r>
        <w:t xml:space="preserve">: </w:t>
      </w:r>
      <w:r w:rsidR="00741C0B">
        <w:t>3º Andar (Imagem de lado)</w:t>
      </w:r>
      <w:bookmarkEnd w:id="67"/>
    </w:p>
    <w:p w14:paraId="5D2B0B08" w14:textId="57530FA4" w:rsidR="007B61C2" w:rsidRDefault="007B61C2" w:rsidP="007B61C2"/>
    <w:p w14:paraId="39E6F8E0" w14:textId="77777777" w:rsidR="007B61C2" w:rsidRPr="007B61C2" w:rsidRDefault="007B61C2" w:rsidP="007B61C2"/>
    <w:p w14:paraId="2B736D1E" w14:textId="77777777" w:rsidR="00AE5BF6" w:rsidRDefault="007B61C2" w:rsidP="00AE5BF6">
      <w:pPr>
        <w:keepNext/>
        <w:jc w:val="center"/>
      </w:pPr>
      <w:r>
        <w:rPr>
          <w:noProof/>
          <w:lang w:eastAsia="pt-BR"/>
        </w:rPr>
        <w:drawing>
          <wp:inline distT="0" distB="0" distL="0" distR="0" wp14:anchorId="1430D162" wp14:editId="6F76E71D">
            <wp:extent cx="2474080" cy="3298866"/>
            <wp:effectExtent l="6667" t="0" r="9208" b="9207"/>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atsApp Image 2019-06-06 at 21.07.50.jpeg"/>
                    <pic:cNvPicPr/>
                  </pic:nvPicPr>
                  <pic:blipFill>
                    <a:blip r:embed="rId48" cstate="print">
                      <a:extLst>
                        <a:ext uri="{28A0092B-C50C-407E-A947-70E740481C1C}">
                          <a14:useLocalDpi xmlns:a14="http://schemas.microsoft.com/office/drawing/2010/main" val="0"/>
                        </a:ext>
                      </a:extLst>
                    </a:blip>
                    <a:stretch>
                      <a:fillRect/>
                    </a:stretch>
                  </pic:blipFill>
                  <pic:spPr>
                    <a:xfrm rot="5400000">
                      <a:off x="0" y="0"/>
                      <a:ext cx="2511144" cy="3348286"/>
                    </a:xfrm>
                    <a:prstGeom prst="rect">
                      <a:avLst/>
                    </a:prstGeom>
                  </pic:spPr>
                </pic:pic>
              </a:graphicData>
            </a:graphic>
          </wp:inline>
        </w:drawing>
      </w:r>
    </w:p>
    <w:p w14:paraId="6BE67388" w14:textId="4E3CBCEA" w:rsidR="007B61C2" w:rsidRDefault="00AE5BF6" w:rsidP="00AE5BF6">
      <w:pPr>
        <w:pStyle w:val="Caption"/>
      </w:pPr>
      <w:bookmarkStart w:id="68" w:name="_Toc11011497"/>
      <w:r>
        <w:t xml:space="preserve">Figura </w:t>
      </w:r>
      <w:fldSimple w:instr=" SEQ Figura \* ARABIC ">
        <w:r w:rsidR="006E60A6">
          <w:rPr>
            <w:noProof/>
          </w:rPr>
          <w:t>34</w:t>
        </w:r>
      </w:fldSimple>
      <w:r w:rsidR="00741C0B">
        <w:t xml:space="preserve"> – 3º Andar (Imagem de cima)</w:t>
      </w:r>
      <w:bookmarkEnd w:id="68"/>
    </w:p>
    <w:p w14:paraId="348F8B68" w14:textId="77777777" w:rsidR="007B61C2" w:rsidRPr="007B61C2" w:rsidRDefault="007B61C2" w:rsidP="007B61C2"/>
    <w:p w14:paraId="0D3FE78A" w14:textId="77777777" w:rsidR="00D62BA5" w:rsidRDefault="00D62BA5" w:rsidP="005218EE">
      <w:pPr>
        <w:ind w:firstLine="851"/>
        <w:rPr>
          <w:color w:val="000000"/>
        </w:rPr>
      </w:pPr>
      <w:bookmarkStart w:id="69" w:name="_Hlk10749852"/>
      <w:r>
        <w:rPr>
          <w:color w:val="000000"/>
          <w:shd w:val="clear" w:color="auto" w:fill="FFFFFF"/>
        </w:rPr>
        <w:t>O terceiro andar do sistema autônomo para captura de imagens, não era projetado inicialmente, porém houve uma necessidade de acrescentar mais um andar ao SACI, visto que, dois andares não proveriam uma boa organização para os seguintes componentes: módulo SD,  módulo VGA, suporte para pilha do Arduino e do motor. Sendo assim, o primeiro passo para implementação dos componentes no último andar, foi um pequeno corte no suporte de</w:t>
      </w:r>
      <w:r>
        <w:rPr>
          <w:color w:val="000000"/>
        </w:rPr>
        <w:t xml:space="preserve"> </w:t>
      </w:r>
      <w:r>
        <w:rPr>
          <w:color w:val="000000"/>
        </w:rPr>
        <w:lastRenderedPageBreak/>
        <w:t>acrílico do veículo, com a finalidade de  obter um espaço suficiente para passar os fios da câmera e do módulo SD.</w:t>
      </w:r>
    </w:p>
    <w:p w14:paraId="12C744CD" w14:textId="3BAD9528" w:rsidR="001F3DB4" w:rsidRPr="005218EE" w:rsidRDefault="001F3DB4" w:rsidP="005218EE">
      <w:pPr>
        <w:ind w:firstLine="851"/>
        <w:rPr>
          <w:highlight w:val="white"/>
        </w:rPr>
      </w:pPr>
      <w:r w:rsidRPr="005218EE">
        <w:rPr>
          <w:highlight w:val="white"/>
        </w:rPr>
        <w:t>Após essa etapa, foi improvisado um suporte, retirado de peças de computadores que não seriam mais utilizados, para  a regulagem da posição da câmera. Com isso, o indivíduo que fará uso do SACI poderá regular tanto a altura em que gostaria de colocar a câmera quanto em que lugar do protótipo colocaria o suporte, posto que ele pode ser realocado.  </w:t>
      </w:r>
    </w:p>
    <w:p w14:paraId="01A71C81" w14:textId="77777777" w:rsidR="001F3DB4" w:rsidRPr="005218EE" w:rsidRDefault="001F3DB4" w:rsidP="005218EE">
      <w:pPr>
        <w:ind w:firstLine="851"/>
        <w:rPr>
          <w:highlight w:val="white"/>
        </w:rPr>
      </w:pPr>
      <w:r w:rsidRPr="005218EE">
        <w:rPr>
          <w:highlight w:val="white"/>
        </w:rPr>
        <w:t>Por fim, o módulo SD foi colocado ao lado da suporte da câmera, os suportes com as quatro pilhas totalizando em seis volts dos motores e com as duas pilhas totalizando em sete volts do Arduino foram posicionados na extremidade oposta ao módulo SD.</w:t>
      </w:r>
    </w:p>
    <w:p w14:paraId="62D2C32C" w14:textId="64AB95FC" w:rsidR="007F628E" w:rsidRPr="00627CD1" w:rsidRDefault="001F3DB4" w:rsidP="00EB5F41">
      <w:pPr>
        <w:spacing w:line="240" w:lineRule="auto"/>
      </w:pPr>
      <w:r w:rsidRPr="001F3DB4">
        <w:rPr>
          <w:rFonts w:ascii="Arial" w:eastAsia="Times New Roman" w:hAnsi="Arial" w:cs="Arial"/>
          <w:color w:val="000000"/>
          <w:sz w:val="22"/>
          <w:lang w:eastAsia="pt-BR"/>
        </w:rPr>
        <w:t xml:space="preserve"> </w:t>
      </w:r>
      <w:bookmarkEnd w:id="69"/>
    </w:p>
    <w:p w14:paraId="5623903F" w14:textId="1C05D773" w:rsidR="00937DC0" w:rsidRDefault="00937DC0" w:rsidP="00937DC0">
      <w:pPr>
        <w:pStyle w:val="Heading5"/>
        <w:rPr>
          <w:b w:val="0"/>
          <w:caps w:val="0"/>
        </w:rPr>
      </w:pPr>
      <w:bookmarkStart w:id="70" w:name="_Toc10850198"/>
      <w:r w:rsidRPr="00937DC0">
        <w:rPr>
          <w:b w:val="0"/>
          <w:caps w:val="0"/>
        </w:rPr>
        <w:t>Configuração Da C</w:t>
      </w:r>
      <w:r w:rsidR="00821B42">
        <w:rPr>
          <w:b w:val="0"/>
          <w:caps w:val="0"/>
        </w:rPr>
        <w:t>â</w:t>
      </w:r>
      <w:r w:rsidRPr="00937DC0">
        <w:rPr>
          <w:b w:val="0"/>
          <w:caps w:val="0"/>
        </w:rPr>
        <w:t>mera</w:t>
      </w:r>
      <w:r w:rsidR="00656BC8">
        <w:rPr>
          <w:b w:val="0"/>
          <w:caps w:val="0"/>
        </w:rPr>
        <w:t xml:space="preserve"> </w:t>
      </w:r>
      <w:r w:rsidR="003A567B">
        <w:rPr>
          <w:b w:val="0"/>
          <w:caps w:val="0"/>
        </w:rPr>
        <w:t xml:space="preserve">vga </w:t>
      </w:r>
      <w:r w:rsidR="00656BC8">
        <w:rPr>
          <w:b w:val="0"/>
          <w:caps w:val="0"/>
        </w:rPr>
        <w:t>OV7670</w:t>
      </w:r>
      <w:bookmarkEnd w:id="70"/>
    </w:p>
    <w:p w14:paraId="27D860D7" w14:textId="77777777" w:rsidR="004D4A0B" w:rsidRDefault="00B756B7" w:rsidP="004D4A0B">
      <w:pPr>
        <w:keepNext/>
        <w:jc w:val="center"/>
      </w:pPr>
      <w:r>
        <w:rPr>
          <w:noProof/>
          <w:lang w:eastAsia="pt-BR"/>
        </w:rPr>
        <w:drawing>
          <wp:inline distT="0" distB="0" distL="0" distR="0" wp14:anchorId="79001415" wp14:editId="631AA52A">
            <wp:extent cx="5027615" cy="1258214"/>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ey.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39777" cy="1261258"/>
                    </a:xfrm>
                    <a:prstGeom prst="rect">
                      <a:avLst/>
                    </a:prstGeom>
                  </pic:spPr>
                </pic:pic>
              </a:graphicData>
            </a:graphic>
          </wp:inline>
        </w:drawing>
      </w:r>
    </w:p>
    <w:p w14:paraId="27271AF7" w14:textId="0E44A06C" w:rsidR="00B756B7" w:rsidRDefault="004D4A0B" w:rsidP="004D4A0B">
      <w:pPr>
        <w:pStyle w:val="Caption"/>
      </w:pPr>
      <w:bookmarkStart w:id="71" w:name="_Toc11011498"/>
      <w:r>
        <w:t xml:space="preserve">Figura </w:t>
      </w:r>
      <w:fldSimple w:instr=" SEQ Figura \* ARABIC ">
        <w:r w:rsidR="006E60A6">
          <w:rPr>
            <w:noProof/>
          </w:rPr>
          <w:t>35</w:t>
        </w:r>
      </w:fldSimple>
      <w:r>
        <w:t>: Etapas de configuração da imagem</w:t>
      </w:r>
      <w:bookmarkEnd w:id="71"/>
    </w:p>
    <w:p w14:paraId="6CDEC0B8" w14:textId="38943214" w:rsidR="004D4A0B" w:rsidRDefault="004D4A0B" w:rsidP="004D4A0B"/>
    <w:p w14:paraId="21D8FA44" w14:textId="253D1AF3" w:rsidR="00B756B7" w:rsidRDefault="006C5CF4" w:rsidP="005218EE">
      <w:pPr>
        <w:ind w:firstLine="851"/>
      </w:pPr>
      <w:r>
        <w:t>Durante o desenvolvimento do</w:t>
      </w:r>
      <w:r w:rsidR="00E878E8">
        <w:t xml:space="preserve"> projeto</w:t>
      </w:r>
      <w:r>
        <w:t>,</w:t>
      </w:r>
      <w:r w:rsidR="00E878E8">
        <w:t xml:space="preserve"> no que se refere a </w:t>
      </w:r>
      <w:r w:rsidR="00977281">
        <w:t xml:space="preserve">tirar </w:t>
      </w:r>
      <w:r w:rsidR="00E878E8">
        <w:t>imagens, a câmera ov</w:t>
      </w:r>
      <w:r>
        <w:t>7670,</w:t>
      </w:r>
      <w:r w:rsidR="00977281">
        <w:t xml:space="preserve"> inicialmente</w:t>
      </w:r>
      <w:r>
        <w:t>,</w:t>
      </w:r>
      <w:r w:rsidR="00977281">
        <w:t xml:space="preserve"> não a</w:t>
      </w:r>
      <w:r>
        <w:t xml:space="preserve">presentava uma imagem visível. Sendo assim, com </w:t>
      </w:r>
      <w:r w:rsidR="004D4A0B">
        <w:t xml:space="preserve">o </w:t>
      </w:r>
      <w:hyperlink r:id="rId50" w:history="1">
        <w:r w:rsidR="004D4A0B" w:rsidRPr="004D4A0B">
          <w:t>pressuposto</w:t>
        </w:r>
      </w:hyperlink>
      <w:r w:rsidR="004D4A0B">
        <w:t xml:space="preserve"> de </w:t>
      </w:r>
      <w:r>
        <w:t>melhorar a qualidade da imagem foi necessário um ajuste, manualmente, no foco do módulo VGA.</w:t>
      </w:r>
      <w:r w:rsidR="00503574">
        <w:t xml:space="preserve"> Para realizar esse procedimento basta rotacionar a lente da câm</w:t>
      </w:r>
      <w:r w:rsidR="00452581">
        <w:t xml:space="preserve">era, aos poucos, e ir testando, como demonstra a figura </w:t>
      </w:r>
      <w:r w:rsidR="00D62BA5">
        <w:t>33</w:t>
      </w:r>
      <w:r w:rsidR="00452581">
        <w:t>. A</w:t>
      </w:r>
      <w:r w:rsidR="00503574">
        <w:t>pesar de parecer uma etapa simples, é preciso ter cautela já que o componente é delicado e até alcançar o foco ideal demora.</w:t>
      </w:r>
    </w:p>
    <w:p w14:paraId="2204F677" w14:textId="77777777" w:rsidR="00503574" w:rsidRDefault="00DE7694" w:rsidP="00503574">
      <w:pPr>
        <w:keepNext/>
        <w:jc w:val="center"/>
      </w:pPr>
      <w:r>
        <w:rPr>
          <w:noProof/>
          <w:lang w:eastAsia="pt-BR"/>
        </w:rPr>
        <w:lastRenderedPageBreak/>
        <w:drawing>
          <wp:inline distT="0" distB="0" distL="0" distR="0" wp14:anchorId="469F2A97" wp14:editId="1D56EE21">
            <wp:extent cx="2553106" cy="2318918"/>
            <wp:effectExtent l="0" t="0" r="0" b="571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png"/>
                    <pic:cNvPicPr/>
                  </pic:nvPicPr>
                  <pic:blipFill>
                    <a:blip r:embed="rId51">
                      <a:extLst>
                        <a:ext uri="{28A0092B-C50C-407E-A947-70E740481C1C}">
                          <a14:useLocalDpi xmlns:a14="http://schemas.microsoft.com/office/drawing/2010/main" val="0"/>
                        </a:ext>
                      </a:extLst>
                    </a:blip>
                    <a:stretch>
                      <a:fillRect/>
                    </a:stretch>
                  </pic:blipFill>
                  <pic:spPr>
                    <a:xfrm>
                      <a:off x="0" y="0"/>
                      <a:ext cx="2556903" cy="2322366"/>
                    </a:xfrm>
                    <a:prstGeom prst="rect">
                      <a:avLst/>
                    </a:prstGeom>
                  </pic:spPr>
                </pic:pic>
              </a:graphicData>
            </a:graphic>
          </wp:inline>
        </w:drawing>
      </w:r>
    </w:p>
    <w:p w14:paraId="04188BB8" w14:textId="6D857E21" w:rsidR="001F2A25" w:rsidRDefault="00503574" w:rsidP="00503574">
      <w:pPr>
        <w:pStyle w:val="Caption"/>
      </w:pPr>
      <w:bookmarkStart w:id="72" w:name="_Toc11011499"/>
      <w:r>
        <w:t xml:space="preserve">Figura </w:t>
      </w:r>
      <w:fldSimple w:instr=" SEQ Figura \* ARABIC ">
        <w:r w:rsidR="006E60A6">
          <w:rPr>
            <w:noProof/>
          </w:rPr>
          <w:t>36</w:t>
        </w:r>
      </w:fldSimple>
      <w:r>
        <w:t>: Demonstração do foco – Módulo VGA</w:t>
      </w:r>
      <w:bookmarkEnd w:id="72"/>
    </w:p>
    <w:p w14:paraId="2AFA189E" w14:textId="77777777" w:rsidR="00503574" w:rsidRDefault="00503574" w:rsidP="00503574"/>
    <w:p w14:paraId="578F3AD1" w14:textId="77777777" w:rsidR="00503574" w:rsidRPr="00503574" w:rsidRDefault="00503574" w:rsidP="00503574"/>
    <w:p w14:paraId="1B35DEA5" w14:textId="77777777" w:rsidR="004D4A0B" w:rsidRDefault="004D4A0B" w:rsidP="004D4A0B">
      <w:pPr>
        <w:keepNext/>
        <w:jc w:val="center"/>
      </w:pPr>
      <w:r>
        <w:rPr>
          <w:noProof/>
          <w:lang w:eastAsia="pt-BR"/>
        </w:rPr>
        <w:drawing>
          <wp:inline distT="0" distB="0" distL="0" distR="0" wp14:anchorId="51F1CB91" wp14:editId="31E02302">
            <wp:extent cx="2311246" cy="1733372"/>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erteza.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364006" cy="1772940"/>
                    </a:xfrm>
                    <a:prstGeom prst="rect">
                      <a:avLst/>
                    </a:prstGeom>
                  </pic:spPr>
                </pic:pic>
              </a:graphicData>
            </a:graphic>
          </wp:inline>
        </w:drawing>
      </w:r>
    </w:p>
    <w:p w14:paraId="2F5B193F" w14:textId="3EC02B7E" w:rsidR="006C7889" w:rsidRDefault="004D4A0B" w:rsidP="004D4A0B">
      <w:pPr>
        <w:pStyle w:val="Caption"/>
      </w:pPr>
      <w:bookmarkStart w:id="73" w:name="_Toc11011500"/>
      <w:r>
        <w:t xml:space="preserve">Figura </w:t>
      </w:r>
      <w:fldSimple w:instr=" SEQ Figura \* ARABIC ">
        <w:r w:rsidR="006E60A6">
          <w:rPr>
            <w:noProof/>
          </w:rPr>
          <w:t>37</w:t>
        </w:r>
      </w:fldSimple>
      <w:r>
        <w:t>: Resultado da imagem</w:t>
      </w:r>
      <w:bookmarkEnd w:id="73"/>
    </w:p>
    <w:p w14:paraId="535F6C1C" w14:textId="0EC35726" w:rsidR="006C7889" w:rsidRDefault="006C7889" w:rsidP="006C7889"/>
    <w:p w14:paraId="48F044B1" w14:textId="0D9089D1" w:rsidR="006C7889" w:rsidRDefault="006C7889" w:rsidP="006C7889">
      <w:pPr>
        <w:pStyle w:val="Heading1"/>
      </w:pPr>
      <w:bookmarkStart w:id="74" w:name="_Toc10850199"/>
      <w:r>
        <w:t>Resultados</w:t>
      </w:r>
      <w:bookmarkEnd w:id="74"/>
      <w:r>
        <w:t xml:space="preserve"> </w:t>
      </w:r>
    </w:p>
    <w:p w14:paraId="72E976AD" w14:textId="77777777" w:rsidR="00AF1906" w:rsidRDefault="00077ACF" w:rsidP="00AF1906">
      <w:pPr>
        <w:keepNext/>
        <w:jc w:val="center"/>
      </w:pPr>
      <w:r>
        <w:rPr>
          <w:noProof/>
        </w:rPr>
        <w:drawing>
          <wp:inline distT="0" distB="0" distL="0" distR="0" wp14:anchorId="17CA3B0B" wp14:editId="576A5786">
            <wp:extent cx="5505450" cy="20611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13233" cy="2064044"/>
                    </a:xfrm>
                    <a:prstGeom prst="rect">
                      <a:avLst/>
                    </a:prstGeom>
                  </pic:spPr>
                </pic:pic>
              </a:graphicData>
            </a:graphic>
          </wp:inline>
        </w:drawing>
      </w:r>
    </w:p>
    <w:p w14:paraId="7D03C5C1" w14:textId="78BE5FB4" w:rsidR="00077ACF" w:rsidRPr="00077ACF" w:rsidRDefault="00AF1906" w:rsidP="00AF1906">
      <w:pPr>
        <w:pStyle w:val="Caption"/>
      </w:pPr>
      <w:bookmarkStart w:id="75" w:name="_Toc11011501"/>
      <w:r>
        <w:t xml:space="preserve">Figura </w:t>
      </w:r>
      <w:fldSimple w:instr=" SEQ Figura \* ARABIC ">
        <w:r w:rsidR="006E60A6">
          <w:rPr>
            <w:noProof/>
          </w:rPr>
          <w:t>38</w:t>
        </w:r>
      </w:fldSimple>
      <w:r>
        <w:t>: Resultado do SACI</w:t>
      </w:r>
      <w:bookmarkEnd w:id="75"/>
    </w:p>
    <w:p w14:paraId="53E70EA1" w14:textId="3B2438DD" w:rsidR="006A7735" w:rsidRPr="006A7735" w:rsidRDefault="006A7735" w:rsidP="006A7735">
      <w:pPr>
        <w:ind w:firstLine="851"/>
      </w:pPr>
      <w:r w:rsidRPr="006A7735">
        <w:lastRenderedPageBreak/>
        <w:t>No que tange a evolução do projeto, o sistema autônomo para captura de imagens apresentou melhoras significativas, tanto estruturalmente quanto nas funcionalidades , assim como demonstra a figura 3</w:t>
      </w:r>
      <w:r w:rsidR="004F6A3C">
        <w:t>6</w:t>
      </w:r>
      <w:r w:rsidRPr="006A7735">
        <w:t xml:space="preserve">. </w:t>
      </w:r>
    </w:p>
    <w:p w14:paraId="4E18653D" w14:textId="5777BF18" w:rsidR="00D62BA5" w:rsidRDefault="006A7735" w:rsidP="006A7735">
      <w:pPr>
        <w:ind w:firstLine="851"/>
      </w:pPr>
      <w:r w:rsidRPr="006A7735">
        <w:t xml:space="preserve">Desse modo, visando testar o SACI,  foi feita uma simulação, de um espaço em que o sistema poderia ser inserido para realizações de pesquisas . Ademais, para a elaboração dessa simulação foram utilizadas, caixas e teclados que correspondiam a um trilho o qual impediria o protótipo de sair da reta colocada (figura </w:t>
      </w:r>
      <w:r w:rsidR="00D62BA5">
        <w:t>3</w:t>
      </w:r>
      <w:r w:rsidR="00B405A0">
        <w:t>9</w:t>
      </w:r>
      <w:r w:rsidRPr="006A7735">
        <w:t xml:space="preserve">). </w:t>
      </w:r>
    </w:p>
    <w:p w14:paraId="5EDC9BBC" w14:textId="18F0C209" w:rsidR="006A7735" w:rsidRPr="006A7735" w:rsidRDefault="006A7735" w:rsidP="006A7735">
      <w:pPr>
        <w:ind w:firstLine="851"/>
      </w:pPr>
      <w:r w:rsidRPr="006A7735">
        <w:t>Além disso, foi utilizado duas latas de tinta spray para servir como modelo para foto. Como o sistema foi configurado, nessa experimentação,  para detectar duas hastes de metal, quando o SACI tirava a 2º foto os motores trocavam de direção para repetir o circuito de trás para frente.</w:t>
      </w:r>
    </w:p>
    <w:p w14:paraId="504F62C6" w14:textId="4B0B4C71" w:rsidR="006A7735" w:rsidRDefault="006A7735" w:rsidP="006A7735">
      <w:pPr>
        <w:ind w:firstLine="851"/>
      </w:pPr>
      <w:r w:rsidRPr="006A7735">
        <w:t>Para parar o sensor, não foi encontrado nenhum material que tivesse a sustança de ficar posicionado de maneira adequada, sendo assim, foi necessário, nesse simulador,  que uma pessoa ficasse segurando um objeto de metal, nesse caso foi utilizado uma chave de fenda, a fim de parar o SACI para que ele pudesse capturar a imagem.</w:t>
      </w:r>
    </w:p>
    <w:p w14:paraId="0B806C9C" w14:textId="77777777" w:rsidR="00EB5F41" w:rsidRPr="006A7735" w:rsidRDefault="00EB5F41" w:rsidP="006A7735">
      <w:pPr>
        <w:ind w:firstLine="851"/>
      </w:pPr>
    </w:p>
    <w:p w14:paraId="27C3B385" w14:textId="77777777" w:rsidR="00EB5F41" w:rsidRDefault="006A7735" w:rsidP="00EB5F41">
      <w:pPr>
        <w:keepNext/>
        <w:spacing w:line="240" w:lineRule="auto"/>
        <w:jc w:val="center"/>
      </w:pPr>
      <w:r w:rsidRPr="006A7735">
        <w:rPr>
          <w:rFonts w:eastAsia="Times New Roman" w:cs="Times New Roman"/>
          <w:noProof/>
          <w:color w:val="000000"/>
          <w:szCs w:val="24"/>
          <w:lang w:eastAsia="pt-BR"/>
        </w:rPr>
        <w:drawing>
          <wp:inline distT="0" distB="0" distL="0" distR="0" wp14:anchorId="3FAAC16E" wp14:editId="22723135">
            <wp:extent cx="4403243" cy="2562045"/>
            <wp:effectExtent l="0" t="0" r="0" b="0"/>
            <wp:docPr id="1638325507" name="Picture 1638325507" descr="https://lh4.googleusercontent.com/8ydCWVVq0zikBgf6EBH6VAlp_768asWOYnz3Ec6FgQJ3P0rOpH4-S_yEdE27yds14Y3M8VnReSFLXEoazMaAHWn-rjVL6x3K6q75Bwg1F03NU-rxN2bgCddZmAZI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8ydCWVVq0zikBgf6EBH6VAlp_768asWOYnz3Ec6FgQJ3P0rOpH4-S_yEdE27yds14Y3M8VnReSFLXEoazMaAHWn-rjVL6x3K6q75Bwg1F03NU-rxN2bgCddZmAZIgQ"/>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13022" cy="2567735"/>
                    </a:xfrm>
                    <a:prstGeom prst="rect">
                      <a:avLst/>
                    </a:prstGeom>
                  </pic:spPr>
                </pic:pic>
              </a:graphicData>
            </a:graphic>
          </wp:inline>
        </w:drawing>
      </w:r>
    </w:p>
    <w:p w14:paraId="108D19DA" w14:textId="13FB06B6" w:rsidR="006A7735" w:rsidRPr="00EB5F41" w:rsidRDefault="00EB5F41" w:rsidP="00EB5F41">
      <w:pPr>
        <w:pStyle w:val="Caption"/>
      </w:pPr>
      <w:bookmarkStart w:id="76" w:name="_Toc11011502"/>
      <w:r>
        <w:t xml:space="preserve">Figura </w:t>
      </w:r>
      <w:fldSimple w:instr=" SEQ Figura \* ARABIC ">
        <w:r w:rsidR="006E60A6">
          <w:rPr>
            <w:noProof/>
          </w:rPr>
          <w:t>39</w:t>
        </w:r>
      </w:fldSimple>
      <w:r>
        <w:t>: Simulação SACI</w:t>
      </w:r>
      <w:bookmarkEnd w:id="76"/>
    </w:p>
    <w:p w14:paraId="10258475" w14:textId="77777777" w:rsidR="006A7735" w:rsidRPr="006A7735" w:rsidRDefault="006A7735" w:rsidP="006A7735">
      <w:pPr>
        <w:spacing w:line="240" w:lineRule="auto"/>
        <w:jc w:val="left"/>
        <w:rPr>
          <w:rFonts w:eastAsia="Times New Roman" w:cs="Times New Roman"/>
          <w:szCs w:val="24"/>
          <w:lang w:eastAsia="pt-BR"/>
        </w:rPr>
      </w:pPr>
    </w:p>
    <w:p w14:paraId="7C23B612" w14:textId="77777777" w:rsidR="00EB5F41" w:rsidRDefault="006A7735" w:rsidP="00EB5F41">
      <w:pPr>
        <w:keepNext/>
        <w:spacing w:line="240" w:lineRule="auto"/>
        <w:jc w:val="center"/>
      </w:pPr>
      <w:r w:rsidRPr="006A7735">
        <w:rPr>
          <w:rFonts w:eastAsia="Times New Roman" w:cs="Times New Roman"/>
          <w:noProof/>
          <w:color w:val="000000"/>
          <w:szCs w:val="24"/>
          <w:lang w:eastAsia="pt-BR"/>
        </w:rPr>
        <w:lastRenderedPageBreak/>
        <w:drawing>
          <wp:inline distT="0" distB="0" distL="0" distR="0" wp14:anchorId="14CB786C" wp14:editId="5213F838">
            <wp:extent cx="3856008" cy="2867025"/>
            <wp:effectExtent l="0" t="0" r="0" b="0"/>
            <wp:docPr id="1638325506" name="Picture 1638325506" descr="https://lh6.googleusercontent.com/-5MFJj-W3eSuYShwZUHoPU5Mx-fyF2aQUk_cVhMt471tPyQlO7z8IjUwjYxLIZL5kEcMUaR0_xFVhtBLkHnv9BVE34s1-dZdRCATKzLL0L_TS5oCqyZMU0WEkYDU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5MFJj-W3eSuYShwZUHoPU5Mx-fyF2aQUk_cVhMt471tPyQlO7z8IjUwjYxLIZL5kEcMUaR0_xFVhtBLkHnv9BVE34s1-dZdRCATKzLL0L_TS5oCqyZMU0WEkYDUq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57029" cy="2867784"/>
                    </a:xfrm>
                    <a:prstGeom prst="rect">
                      <a:avLst/>
                    </a:prstGeom>
                  </pic:spPr>
                </pic:pic>
              </a:graphicData>
            </a:graphic>
          </wp:inline>
        </w:drawing>
      </w:r>
    </w:p>
    <w:p w14:paraId="0A574231" w14:textId="03B6D91D" w:rsidR="006A7735" w:rsidRPr="006A7735" w:rsidRDefault="00EB5F41" w:rsidP="00EB5F41">
      <w:pPr>
        <w:pStyle w:val="Caption"/>
        <w:rPr>
          <w:rFonts w:eastAsia="Times New Roman" w:cs="Times New Roman"/>
          <w:szCs w:val="24"/>
          <w:lang w:eastAsia="pt-BR"/>
        </w:rPr>
      </w:pPr>
      <w:bookmarkStart w:id="77" w:name="_Toc11011503"/>
      <w:r>
        <w:t xml:space="preserve">Figura </w:t>
      </w:r>
      <w:fldSimple w:instr=" SEQ Figura \* ARABIC ">
        <w:r w:rsidR="006E60A6">
          <w:rPr>
            <w:noProof/>
          </w:rPr>
          <w:t>40</w:t>
        </w:r>
      </w:fldSimple>
      <w:r>
        <w:t>: Primeiro resultado - Imagem</w:t>
      </w:r>
      <w:bookmarkEnd w:id="77"/>
    </w:p>
    <w:p w14:paraId="69C681CF" w14:textId="77777777" w:rsidR="00EB5F41" w:rsidRDefault="006A7735" w:rsidP="00EB5F41">
      <w:pPr>
        <w:keepNext/>
        <w:spacing w:line="240" w:lineRule="auto"/>
        <w:jc w:val="center"/>
      </w:pPr>
      <w:r w:rsidRPr="006A7735">
        <w:rPr>
          <w:rFonts w:eastAsia="Times New Roman" w:cs="Times New Roman"/>
          <w:noProof/>
          <w:color w:val="000000"/>
          <w:szCs w:val="24"/>
          <w:lang w:eastAsia="pt-BR"/>
        </w:rPr>
        <w:drawing>
          <wp:inline distT="0" distB="0" distL="0" distR="0" wp14:anchorId="5CD78A72" wp14:editId="3A5496F8">
            <wp:extent cx="3864634" cy="3104515"/>
            <wp:effectExtent l="0" t="0" r="2540" b="635"/>
            <wp:docPr id="1638325505" name="Picture 1638325505" descr="https://lh4.googleusercontent.com/t8PgZhO_C-rUPFMJDP_gMzHdcPuJlgG02447LsEFJYHQSgYeoaoSCjBgF4WnxOHQOA-_Q1jgXfFGmbU6acIQwq4APvsidj-zsrdbkAri1D-CIp3WuVy7QUOQetzy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t8PgZhO_C-rUPFMJDP_gMzHdcPuJlgG02447LsEFJYHQSgYeoaoSCjBgF4WnxOHQOA-_Q1jgXfFGmbU6acIQwq4APvsidj-zsrdbkAri1D-CIp3WuVy7QUOQetzyRQ"/>
                    <pic:cNvPicPr>
                      <a:picLocks noChangeAspect="1" noChangeArrowheads="1"/>
                    </pic:cNvPicPr>
                  </pic:nvPicPr>
                  <pic:blipFill rotWithShape="1">
                    <a:blip r:embed="rId56">
                      <a:extLst>
                        <a:ext uri="{28A0092B-C50C-407E-A947-70E740481C1C}">
                          <a14:useLocalDpi xmlns:a14="http://schemas.microsoft.com/office/drawing/2010/main" val="0"/>
                        </a:ext>
                      </a:extLst>
                    </a:blip>
                    <a:srcRect l="1871" r="5053"/>
                    <a:stretch/>
                  </pic:blipFill>
                  <pic:spPr bwMode="auto">
                    <a:xfrm>
                      <a:off x="0" y="0"/>
                      <a:ext cx="3865424" cy="3105150"/>
                    </a:xfrm>
                    <a:prstGeom prst="rect">
                      <a:avLst/>
                    </a:prstGeom>
                    <a:ln>
                      <a:noFill/>
                    </a:ln>
                    <a:extLst>
                      <a:ext uri="{53640926-AAD7-44D8-BBD7-CCE9431645EC}">
                        <a14:shadowObscured xmlns:a14="http://schemas.microsoft.com/office/drawing/2010/main"/>
                      </a:ext>
                    </a:extLst>
                  </pic:spPr>
                </pic:pic>
              </a:graphicData>
            </a:graphic>
          </wp:inline>
        </w:drawing>
      </w:r>
    </w:p>
    <w:p w14:paraId="5093026E" w14:textId="2F1D0CE2" w:rsidR="006A7735" w:rsidRDefault="00EB5F41" w:rsidP="00EB5F41">
      <w:pPr>
        <w:pStyle w:val="Caption"/>
      </w:pPr>
      <w:bookmarkStart w:id="78" w:name="_Toc11011504"/>
      <w:r>
        <w:t xml:space="preserve">Figura </w:t>
      </w:r>
      <w:fldSimple w:instr=" SEQ Figura \* ARABIC ">
        <w:r w:rsidR="006E60A6">
          <w:rPr>
            <w:noProof/>
          </w:rPr>
          <w:t>41</w:t>
        </w:r>
      </w:fldSimple>
      <w:r>
        <w:t>: 2º Resultado – Imagem</w:t>
      </w:r>
      <w:bookmarkEnd w:id="78"/>
    </w:p>
    <w:p w14:paraId="3D23726C" w14:textId="77777777" w:rsidR="00EB5F41" w:rsidRDefault="00EB5F41" w:rsidP="00EB5F41">
      <w:pPr>
        <w:ind w:firstLine="851"/>
      </w:pPr>
    </w:p>
    <w:p w14:paraId="32D10B61" w14:textId="656DB772" w:rsidR="006A7735" w:rsidRDefault="006A7735" w:rsidP="00EB5F41">
      <w:pPr>
        <w:ind w:firstLine="851"/>
      </w:pPr>
      <w:r w:rsidRPr="00EB5F41">
        <w:t xml:space="preserve">Dessarte, com essa simulação, chegamos à conclusão de que quando é acionado o sensor e o sistema para afim de tirar a foto, o SACI fica, aproximadamente, 35 segundos em estado de inércia,  para armazenar a foto no cartão de memória e continuar seu trajeto. Outrossim, as fotos tiradas nesse percurso saíram de acordo com o planejado e acredita-se que ainda é possível melhorar a qualidade da imagem, regulando o foco do módulo VGA. </w:t>
      </w:r>
    </w:p>
    <w:p w14:paraId="7D89EDA4" w14:textId="2F6EACEE" w:rsidR="00EB5F41" w:rsidRDefault="00EB5F41" w:rsidP="00EB5F41">
      <w:pPr>
        <w:ind w:firstLine="851"/>
      </w:pPr>
    </w:p>
    <w:p w14:paraId="43ED0625" w14:textId="77777777" w:rsidR="00EB5F41" w:rsidRPr="00EB5F41" w:rsidRDefault="00EB5F41" w:rsidP="00EB5F41">
      <w:pPr>
        <w:ind w:firstLine="851"/>
      </w:pPr>
    </w:p>
    <w:p w14:paraId="282A76D0" w14:textId="1936D37D" w:rsidR="002E5641" w:rsidRPr="002E5641" w:rsidRDefault="00CA65A0" w:rsidP="002E5641">
      <w:pPr>
        <w:pStyle w:val="Heading1"/>
      </w:pPr>
      <w:bookmarkStart w:id="79" w:name="_Toc10850200"/>
      <w:r>
        <w:lastRenderedPageBreak/>
        <w:t>cONCLUSÃO</w:t>
      </w:r>
      <w:bookmarkEnd w:id="79"/>
    </w:p>
    <w:p w14:paraId="2C35F1AC" w14:textId="77777777" w:rsidR="00EB5F41" w:rsidRPr="00EB5F41" w:rsidRDefault="00EB5F41" w:rsidP="00EB5F41">
      <w:pPr>
        <w:ind w:firstLine="851"/>
        <w:rPr>
          <w:highlight w:val="white"/>
        </w:rPr>
      </w:pPr>
      <w:r w:rsidRPr="00EB5F41">
        <w:rPr>
          <w:highlight w:val="white"/>
        </w:rPr>
        <w:t>O sistema autônomo para captura de imagens obteve excelência em alcançar os objetivos traçados para este TCC. Ao longo do processo de desenvoltura, todavia, diversos aspectos tiveram de ser mudados, à medida em que, apareciam dificuldades para serem resolvidas.</w:t>
      </w:r>
    </w:p>
    <w:p w14:paraId="2C852169" w14:textId="77777777" w:rsidR="00EB5F41" w:rsidRPr="00EB5F41" w:rsidRDefault="00EB5F41" w:rsidP="00EB5F41">
      <w:pPr>
        <w:ind w:firstLine="851"/>
        <w:rPr>
          <w:highlight w:val="white"/>
        </w:rPr>
      </w:pPr>
      <w:r w:rsidRPr="00EB5F41">
        <w:rPr>
          <w:highlight w:val="white"/>
        </w:rPr>
        <w:t xml:space="preserve"> O primeiro detalhe a ser mudado, foi o módulo OV7670, visto que, o que possuíamos não possuía um circuito FIFO, e as soluções que encontramos na internet fariam que com que nosso sistema não fosse mais automático. Dessa forma, optamos por comprar um módulo que já viesse com esse recurso.</w:t>
      </w:r>
    </w:p>
    <w:p w14:paraId="0A5F8F64" w14:textId="77777777" w:rsidR="00EB5F41" w:rsidRPr="00EB5F41" w:rsidRDefault="00EB5F41" w:rsidP="00EB5F41">
      <w:pPr>
        <w:ind w:firstLine="851"/>
        <w:rPr>
          <w:highlight w:val="white"/>
        </w:rPr>
      </w:pPr>
      <w:r w:rsidRPr="00EB5F41">
        <w:rPr>
          <w:highlight w:val="white"/>
        </w:rPr>
        <w:t>Além de, que compreender o código de configuração da câmera, confeccionado por outra pessoa, para modificá-lo nos cobrou certo empenho para estudo de bibliotecas e do próprio módulo.</w:t>
      </w:r>
    </w:p>
    <w:p w14:paraId="0F0CA56E" w14:textId="77777777" w:rsidR="00EB5F41" w:rsidRPr="00EB5F41" w:rsidRDefault="00EB5F41" w:rsidP="00EB5F41">
      <w:pPr>
        <w:ind w:firstLine="851"/>
        <w:rPr>
          <w:highlight w:val="white"/>
        </w:rPr>
      </w:pPr>
      <w:r w:rsidRPr="00EB5F41">
        <w:rPr>
          <w:highlight w:val="white"/>
        </w:rPr>
        <w:t>A organização da fiação do hardware da mesma forma se apresentou complexa, devido a grande quantidade de fios utilizada. Sendo necessário, modificações no chassi do veículo. Entretanto, acreditamos que a estrutura elétrica do 2º andar ainda pode ser organizada de uma forma melhor.</w:t>
      </w:r>
    </w:p>
    <w:p w14:paraId="733325FB" w14:textId="77777777" w:rsidR="00EB5F41" w:rsidRPr="00EB5F41" w:rsidRDefault="00EB5F41" w:rsidP="00EB5F41">
      <w:pPr>
        <w:ind w:firstLine="851"/>
        <w:rPr>
          <w:highlight w:val="white"/>
        </w:rPr>
      </w:pPr>
      <w:r w:rsidRPr="00EB5F41">
        <w:rPr>
          <w:highlight w:val="white"/>
        </w:rPr>
        <w:t>Ademais, a fonte de alimentação do Arduino foi uma das dificuldades a ser resolvida, visto que, primeiramente, a ideia  era utilizar uma bateria de 9 volts, e posteriormente, percebemos a necessidade de substituí-la por duas pilhas recarregáveis, pois, o projeto como um todo utiliza muita energia, o que acaba com a carga da bateria em poucas execuções. Acredita-se que esse problema pode ser resolvido com a ligação direta de uma fonte  em uma tomada, ou fazendo uso de uma placa solar para o fornecimento de energia.</w:t>
      </w:r>
    </w:p>
    <w:p w14:paraId="0C44F0CB" w14:textId="77777777" w:rsidR="00EB5F41" w:rsidRPr="00EB5F41" w:rsidRDefault="00EB5F41" w:rsidP="00EB5F41">
      <w:pPr>
        <w:ind w:firstLine="851"/>
        <w:rPr>
          <w:highlight w:val="white"/>
        </w:rPr>
      </w:pPr>
      <w:r w:rsidRPr="00EB5F41">
        <w:rPr>
          <w:highlight w:val="white"/>
        </w:rPr>
        <w:t>Dessarte, a realização desse trabalho, foi de suma importância, posto que, contribuiu não somente para o nosso aprendizado, mas também, para a nossa formação acadêmica.  </w:t>
      </w:r>
    </w:p>
    <w:p w14:paraId="4BD650B8" w14:textId="77777777" w:rsidR="00EB5F41" w:rsidRPr="00EB5F41" w:rsidRDefault="00EB5F41" w:rsidP="00EB5F41">
      <w:pPr>
        <w:ind w:firstLine="851"/>
        <w:rPr>
          <w:rFonts w:eastAsia="Times New Roman" w:cs="Times New Roman"/>
          <w:szCs w:val="24"/>
          <w:lang w:eastAsia="pt-BR"/>
        </w:rPr>
      </w:pPr>
      <w:r w:rsidRPr="00EB5F41">
        <w:rPr>
          <w:highlight w:val="white"/>
        </w:rPr>
        <w:br/>
      </w:r>
      <w:r w:rsidRPr="00EB5F41">
        <w:rPr>
          <w:highlight w:val="white"/>
        </w:rPr>
        <w:br/>
      </w:r>
      <w:r w:rsidRPr="00EB5F41">
        <w:rPr>
          <w:highlight w:val="white"/>
        </w:rPr>
        <w:br/>
      </w:r>
      <w:r w:rsidRPr="00EB5F41">
        <w:rPr>
          <w:rFonts w:eastAsia="Times New Roman" w:cs="Times New Roman"/>
          <w:szCs w:val="24"/>
          <w:lang w:eastAsia="pt-BR"/>
        </w:rPr>
        <w:br/>
      </w:r>
      <w:r w:rsidRPr="00EB5F41">
        <w:rPr>
          <w:rFonts w:eastAsia="Times New Roman" w:cs="Times New Roman"/>
          <w:szCs w:val="24"/>
          <w:lang w:eastAsia="pt-BR"/>
        </w:rPr>
        <w:br/>
      </w:r>
    </w:p>
    <w:p w14:paraId="0A4F7224" w14:textId="77777777" w:rsidR="00EB68EE" w:rsidRDefault="00EB68EE" w:rsidP="00EB68EE"/>
    <w:p w14:paraId="5AE48A43" w14:textId="77777777" w:rsidR="00EB68EE" w:rsidRPr="00EB68EE" w:rsidRDefault="00EB68EE" w:rsidP="00EB68EE"/>
    <w:p w14:paraId="50F40DEB" w14:textId="77777777" w:rsidR="00C24978" w:rsidRPr="00C24978" w:rsidRDefault="00C24978" w:rsidP="00C24978"/>
    <w:p w14:paraId="77A52294" w14:textId="5BAF25ED" w:rsidR="00683848" w:rsidRDefault="00683848" w:rsidP="00683848"/>
    <w:p w14:paraId="694EDBE6" w14:textId="1156E87D" w:rsidR="00A32AA8" w:rsidRDefault="00A32AA8" w:rsidP="00683848"/>
    <w:p w14:paraId="4E21C665" w14:textId="77777777" w:rsidR="00A32AA8" w:rsidRPr="00683848" w:rsidRDefault="00A32AA8" w:rsidP="00683848"/>
    <w:p w14:paraId="6CB28EB6" w14:textId="38FF5B3E" w:rsidR="00895E77" w:rsidRPr="00B24E1F" w:rsidRDefault="00895E77" w:rsidP="00915EF3">
      <w:pPr>
        <w:pStyle w:val="Heading4"/>
      </w:pPr>
      <w:r>
        <w:br w:type="page"/>
      </w:r>
    </w:p>
    <w:p w14:paraId="1A8A572A" w14:textId="77777777" w:rsidR="00E274CE" w:rsidRPr="00F11261" w:rsidRDefault="00E274CE" w:rsidP="00F11261">
      <w:pPr>
        <w:pStyle w:val="Heading1"/>
        <w:numPr>
          <w:ilvl w:val="0"/>
          <w:numId w:val="0"/>
        </w:numPr>
        <w:ind w:left="432" w:hanging="432"/>
        <w:jc w:val="center"/>
      </w:pPr>
      <w:bookmarkStart w:id="80" w:name="_Toc525545459"/>
      <w:bookmarkStart w:id="81" w:name="_Toc10850201"/>
      <w:r w:rsidRPr="00F11261">
        <w:lastRenderedPageBreak/>
        <w:t>Referências</w:t>
      </w:r>
      <w:bookmarkEnd w:id="80"/>
      <w:bookmarkEnd w:id="81"/>
    </w:p>
    <w:p w14:paraId="3795801C" w14:textId="66B593E4" w:rsidR="00F00B96" w:rsidRDefault="00B067EF" w:rsidP="00F00B96">
      <w:pPr>
        <w:spacing w:after="240" w:line="240" w:lineRule="auto"/>
      </w:pPr>
      <w:r w:rsidRPr="00F00B96">
        <w:rPr>
          <w:color w:val="4F81BD" w:themeColor="accent1"/>
        </w:rPr>
        <w:fldChar w:fldCharType="begin"/>
      </w:r>
      <w:r w:rsidR="00A019A3" w:rsidRPr="00F00B96">
        <w:rPr>
          <w:color w:val="4F81BD" w:themeColor="accent1"/>
        </w:rPr>
        <w:instrText xml:space="preserve"> ADDIN ZOTERO_BIBL  </w:instrText>
      </w:r>
      <w:r w:rsidRPr="00F00B96">
        <w:rPr>
          <w:color w:val="4F81BD" w:themeColor="accent1"/>
        </w:rPr>
        <w:fldChar w:fldCharType="separate"/>
      </w:r>
      <w:r w:rsidR="00F00B96">
        <w:rPr>
          <w:color w:val="000000"/>
        </w:rPr>
        <w:t xml:space="preserve">ADILSON THOMSEN. </w:t>
      </w:r>
      <w:r w:rsidR="00F00B96">
        <w:rPr>
          <w:b/>
          <w:bCs/>
          <w:color w:val="000000"/>
        </w:rPr>
        <w:t>O que é Arduino</w:t>
      </w:r>
      <w:r w:rsidR="00F00B96">
        <w:rPr>
          <w:color w:val="000000"/>
        </w:rPr>
        <w:t xml:space="preserve">. Disponível em: </w:t>
      </w:r>
      <w:hyperlink r:id="rId57" w:history="1">
        <w:r w:rsidR="00F00B96">
          <w:rPr>
            <w:rStyle w:val="Hyperlink"/>
            <w:color w:val="1155CC"/>
          </w:rPr>
          <w:t>https://www.filipeflop.com/blog/o-que-e-arduino/</w:t>
        </w:r>
      </w:hyperlink>
      <w:r w:rsidR="00F00B96">
        <w:rPr>
          <w:color w:val="000000"/>
        </w:rPr>
        <w:t>. Acessado em: 27 fev. 2019.</w:t>
      </w:r>
    </w:p>
    <w:p w14:paraId="7D608603" w14:textId="77777777" w:rsidR="00F00B96" w:rsidRDefault="00F00B96" w:rsidP="00F00B96"/>
    <w:p w14:paraId="7B022B1B" w14:textId="77777777" w:rsidR="00F00B96" w:rsidRPr="00F00B96" w:rsidRDefault="00F00B96" w:rsidP="00F00B96">
      <w:pPr>
        <w:pStyle w:val="NormalWeb"/>
        <w:spacing w:before="0" w:beforeAutospacing="0" w:after="0" w:afterAutospacing="0"/>
        <w:jc w:val="both"/>
        <w:rPr>
          <w:lang w:val="en-US"/>
        </w:rPr>
      </w:pPr>
      <w:r w:rsidRPr="00F00B96">
        <w:rPr>
          <w:color w:val="000000"/>
          <w:lang w:val="en-US"/>
        </w:rPr>
        <w:t xml:space="preserve">BANZI, M., CUARTIELLES, D., IGOE, T., MARTINO, G., &amp; MELLIS, D. </w:t>
      </w:r>
      <w:r w:rsidRPr="00F00B96">
        <w:rPr>
          <w:b/>
          <w:bCs/>
          <w:color w:val="000000"/>
          <w:lang w:val="en-US"/>
        </w:rPr>
        <w:t>Arduino</w:t>
      </w:r>
      <w:r w:rsidRPr="00F00B96">
        <w:rPr>
          <w:color w:val="000000"/>
          <w:lang w:val="en-US"/>
        </w:rPr>
        <w:t>. The official Arduino web page at http://arduino. cc, 2014.</w:t>
      </w:r>
    </w:p>
    <w:p w14:paraId="1D3C9B21" w14:textId="77777777" w:rsidR="00F00B96" w:rsidRPr="00F00B96" w:rsidRDefault="00F00B96" w:rsidP="00F00B96">
      <w:pPr>
        <w:rPr>
          <w:lang w:val="en-US"/>
        </w:rPr>
      </w:pPr>
    </w:p>
    <w:p w14:paraId="3917FF41" w14:textId="77777777" w:rsidR="00F00B96" w:rsidRDefault="00F00B96" w:rsidP="00F00B96">
      <w:pPr>
        <w:pStyle w:val="NormalWeb"/>
        <w:spacing w:before="0" w:beforeAutospacing="0" w:after="0" w:afterAutospacing="0"/>
        <w:jc w:val="both"/>
      </w:pPr>
      <w:r>
        <w:rPr>
          <w:color w:val="000000"/>
        </w:rPr>
        <w:t>COLARES, Richard Amora. LIMA, Lincoln Ferreira</w:t>
      </w:r>
      <w:r>
        <w:rPr>
          <w:b/>
          <w:bCs/>
          <w:color w:val="000000"/>
        </w:rPr>
        <w:t>. Criação De Protótipo Funcional Para Auxílio A Deficientes Visuais No Transporte Público</w:t>
      </w:r>
      <w:r>
        <w:rPr>
          <w:color w:val="000000"/>
        </w:rPr>
        <w:t>.</w:t>
      </w:r>
      <w:r>
        <w:rPr>
          <w:b/>
          <w:bCs/>
          <w:color w:val="000000"/>
        </w:rPr>
        <w:t xml:space="preserve"> </w:t>
      </w:r>
      <w:r>
        <w:rPr>
          <w:color w:val="000000"/>
        </w:rPr>
        <w:t>Revista Científica Multidisciplinar Núcleo do Conhecimento. Ano 03, Ed. 11, Vol. 01, pp. 174-184 Novembro de 2018.</w:t>
      </w:r>
    </w:p>
    <w:p w14:paraId="68A83847" w14:textId="77777777" w:rsidR="00F00B96" w:rsidRDefault="00F00B96" w:rsidP="00F00B96"/>
    <w:p w14:paraId="1883E991" w14:textId="2937A8D4" w:rsidR="00F00B96" w:rsidRDefault="00F00B96" w:rsidP="00F00B96">
      <w:pPr>
        <w:pStyle w:val="NormalWeb"/>
        <w:spacing w:before="0" w:beforeAutospacing="0" w:after="0" w:afterAutospacing="0"/>
        <w:jc w:val="both"/>
        <w:rPr>
          <w:color w:val="000000"/>
        </w:rPr>
      </w:pPr>
      <w:r>
        <w:rPr>
          <w:color w:val="000000"/>
        </w:rPr>
        <w:t>CLEBER D</w:t>
      </w:r>
      <w:hyperlink r:id="rId58" w:history="1">
        <w:r>
          <w:rPr>
            <w:rStyle w:val="Hyperlink"/>
          </w:rPr>
          <w:t>, Ferreira Júnior</w:t>
        </w:r>
      </w:hyperlink>
      <w:r>
        <w:rPr>
          <w:color w:val="000000"/>
        </w:rPr>
        <w:t>. DE SOUZA, Luís Felipe Andrade.</w:t>
      </w:r>
      <w:r>
        <w:rPr>
          <w:b/>
          <w:bCs/>
          <w:color w:val="000000"/>
        </w:rPr>
        <w:t xml:space="preserve"> AutPred - Aplicação de microprocessadores à automação predial.</w:t>
      </w:r>
      <w:r>
        <w:rPr>
          <w:color w:val="000000"/>
        </w:rPr>
        <w:t xml:space="preserve"> 2015-2016. Pesquisa de iniciação científica (PIBITI JR) - Instituto Federal de Ciência e Tecnologia do Rio de Janeiro, Arraial do Cabo, 2015-2016.</w:t>
      </w:r>
    </w:p>
    <w:p w14:paraId="57549AA4" w14:textId="77777777" w:rsidR="004F6A3C" w:rsidRDefault="004F6A3C" w:rsidP="00F00B96">
      <w:pPr>
        <w:pStyle w:val="NormalWeb"/>
        <w:spacing w:before="0" w:beforeAutospacing="0" w:after="0" w:afterAutospacing="0"/>
        <w:jc w:val="both"/>
      </w:pPr>
    </w:p>
    <w:p w14:paraId="17A41720" w14:textId="0C2CAEB9" w:rsidR="00F00B96" w:rsidRDefault="004F6A3C" w:rsidP="00F00B96">
      <w:r w:rsidRPr="004F6A3C">
        <w:rPr>
          <w:lang w:val="en-US"/>
        </w:rPr>
        <w:t xml:space="preserve">CHIN, Robert. </w:t>
      </w:r>
      <w:r w:rsidRPr="004F6A3C">
        <w:rPr>
          <w:b/>
          <w:lang w:val="en-US"/>
        </w:rPr>
        <w:t>Beginning Arduino ov7670 Camera Development</w:t>
      </w:r>
      <w:r w:rsidRPr="004F6A3C">
        <w:rPr>
          <w:lang w:val="en-US"/>
        </w:rPr>
        <w:t xml:space="preserve">. </w:t>
      </w:r>
      <w:r w:rsidRPr="004F6A3C">
        <w:t>Estados Unidos: Createspace Independent Publishing Platform, 2015. 246 p.</w:t>
      </w:r>
    </w:p>
    <w:p w14:paraId="0D17E9FD" w14:textId="77777777" w:rsidR="00F00B96" w:rsidRDefault="00F00B96" w:rsidP="00F00B96">
      <w:pPr>
        <w:pStyle w:val="NormalWeb"/>
        <w:spacing w:before="0" w:beforeAutospacing="0" w:after="0" w:afterAutospacing="0"/>
        <w:jc w:val="both"/>
      </w:pPr>
      <w:r>
        <w:rPr>
          <w:color w:val="000000"/>
        </w:rPr>
        <w:t xml:space="preserve">DE CASTRO, Luis Henrique Monteiro. </w:t>
      </w:r>
      <w:r>
        <w:rPr>
          <w:b/>
          <w:bCs/>
          <w:color w:val="000000"/>
        </w:rPr>
        <w:t>O uso do Arduino e do processing no ensino de física</w:t>
      </w:r>
      <w:r>
        <w:rPr>
          <w:color w:val="000000"/>
        </w:rPr>
        <w:t>. 2016. 165 f. Dissertação (Curso de Mestrado Nacional Profissional de Ensino de Física (MNPEF))- Universidade Federal do Estado do Rio de Janeiro, Rio de Janeiro, 2016.</w:t>
      </w:r>
    </w:p>
    <w:p w14:paraId="69784DB3" w14:textId="77777777" w:rsidR="00F00B96" w:rsidRDefault="00F00B96" w:rsidP="00F00B96"/>
    <w:p w14:paraId="4749AE1C" w14:textId="77777777" w:rsidR="00F00B96" w:rsidRDefault="00F00B96" w:rsidP="00F00B96">
      <w:pPr>
        <w:pStyle w:val="NormalWeb"/>
        <w:spacing w:before="0" w:beforeAutospacing="0" w:after="0" w:afterAutospacing="0"/>
        <w:jc w:val="both"/>
      </w:pPr>
      <w:r>
        <w:rPr>
          <w:color w:val="000000"/>
        </w:rPr>
        <w:t xml:space="preserve">DILLY, Rosiene Oliveira. MENDES, Luiz Felipe Carvalho. </w:t>
      </w:r>
      <w:r>
        <w:rPr>
          <w:b/>
          <w:bCs/>
          <w:color w:val="000000"/>
        </w:rPr>
        <w:t xml:space="preserve">Aplicação em Tempo Real de Monitoramento de Umidade e Temperatura Utilizando Arduino. </w:t>
      </w:r>
      <w:r>
        <w:rPr>
          <w:color w:val="000000"/>
        </w:rPr>
        <w:t> 2015. 21 F. Artigo  (Curso : Sistema de Informação) - Centro de Ensino Superior de Juiz de Fora Juiz de Fora - MG, 2015.</w:t>
      </w:r>
    </w:p>
    <w:p w14:paraId="70A93917" w14:textId="77777777" w:rsidR="00F00B96" w:rsidRDefault="00F00B96" w:rsidP="00F00B96"/>
    <w:p w14:paraId="27002E27" w14:textId="77777777" w:rsidR="00F00B96" w:rsidRDefault="00F00B96" w:rsidP="00F00B96">
      <w:pPr>
        <w:pStyle w:val="NormalWeb"/>
        <w:spacing w:before="0" w:beforeAutospacing="0" w:after="0" w:afterAutospacing="0"/>
        <w:jc w:val="both"/>
      </w:pPr>
      <w:r>
        <w:rPr>
          <w:color w:val="000000"/>
        </w:rPr>
        <w:t xml:space="preserve">GAZETA ONLINE. </w:t>
      </w:r>
      <w:r>
        <w:rPr>
          <w:b/>
          <w:bCs/>
          <w:color w:val="000000"/>
        </w:rPr>
        <w:t>Escolas investem em robótica e programação</w:t>
      </w:r>
      <w:r>
        <w:rPr>
          <w:color w:val="000000"/>
        </w:rPr>
        <w:t xml:space="preserve">. Disponível em: </w:t>
      </w:r>
      <w:hyperlink r:id="rId59" w:history="1">
        <w:r>
          <w:rPr>
            <w:rStyle w:val="Hyperlink"/>
            <w:color w:val="1155CC"/>
          </w:rPr>
          <w:t>https://www.gazetaonline.com.br/noticias/cidades/2015/10/escolas-investem-em-robotica-e-programacao-1013912054.html</w:t>
        </w:r>
      </w:hyperlink>
      <w:r>
        <w:rPr>
          <w:color w:val="000000"/>
        </w:rPr>
        <w:t>. Acessado em: 05 março 2019.</w:t>
      </w:r>
    </w:p>
    <w:p w14:paraId="4CF75F51" w14:textId="77777777" w:rsidR="00F00B96" w:rsidRDefault="00F00B96" w:rsidP="00F00B96">
      <w:pPr>
        <w:pStyle w:val="NormalWeb"/>
        <w:spacing w:before="0" w:beforeAutospacing="0" w:after="0" w:afterAutospacing="0"/>
        <w:jc w:val="both"/>
      </w:pPr>
      <w:r>
        <w:rPr>
          <w:color w:val="000000"/>
        </w:rPr>
        <w:t xml:space="preserve"> </w:t>
      </w:r>
    </w:p>
    <w:p w14:paraId="49107566" w14:textId="77777777" w:rsidR="00F00B96" w:rsidRDefault="00F00B96" w:rsidP="00F00B96">
      <w:pPr>
        <w:pStyle w:val="NormalWeb"/>
        <w:spacing w:before="0" w:beforeAutospacing="0" w:after="0" w:afterAutospacing="0"/>
        <w:jc w:val="both"/>
      </w:pPr>
      <w:r>
        <w:rPr>
          <w:color w:val="000000"/>
        </w:rPr>
        <w:t xml:space="preserve">GOOGLE TROLLEY. </w:t>
      </w:r>
      <w:r>
        <w:rPr>
          <w:b/>
          <w:bCs/>
          <w:color w:val="000000"/>
        </w:rPr>
        <w:t>A frota própria do Street View do Google</w:t>
      </w:r>
      <w:r>
        <w:rPr>
          <w:color w:val="000000"/>
        </w:rPr>
        <w:t>. Disponível em:</w:t>
      </w:r>
      <w:r>
        <w:rPr>
          <w:b/>
          <w:bCs/>
          <w:color w:val="000000"/>
        </w:rPr>
        <w:t xml:space="preserve"> </w:t>
      </w:r>
      <w:hyperlink r:id="rId60" w:anchor="!/" w:history="1">
        <w:r>
          <w:rPr>
            <w:rStyle w:val="Hyperlink"/>
            <w:color w:val="1155CC"/>
          </w:rPr>
          <w:t>https://www.google.com/streetview/explore/#!</w:t>
        </w:r>
      </w:hyperlink>
      <w:r>
        <w:rPr>
          <w:color w:val="000000"/>
        </w:rPr>
        <w:t xml:space="preserve">/. Acessado em: 27 fev. 2019. </w:t>
      </w:r>
    </w:p>
    <w:p w14:paraId="1774B521" w14:textId="77777777" w:rsidR="00F00B96" w:rsidRDefault="00F00B96" w:rsidP="00F00B96"/>
    <w:p w14:paraId="73557C1E" w14:textId="77777777" w:rsidR="00F00B96" w:rsidRDefault="00F00B96" w:rsidP="00F00B96">
      <w:pPr>
        <w:pStyle w:val="NormalWeb"/>
        <w:spacing w:before="0" w:beforeAutospacing="0" w:after="0" w:afterAutospacing="0"/>
        <w:jc w:val="both"/>
      </w:pPr>
      <w:r>
        <w:rPr>
          <w:color w:val="000000"/>
        </w:rPr>
        <w:t>INPE.</w:t>
      </w:r>
      <w:r>
        <w:rPr>
          <w:b/>
          <w:bCs/>
          <w:color w:val="000000"/>
        </w:rPr>
        <w:t xml:space="preserve">  INPE esclarece sobre sistemas de monitoramento.</w:t>
      </w:r>
      <w:r>
        <w:rPr>
          <w:color w:val="000000"/>
        </w:rPr>
        <w:t xml:space="preserve"> Disponível em:</w:t>
      </w:r>
    </w:p>
    <w:p w14:paraId="31876F87" w14:textId="77777777" w:rsidR="00F00B96" w:rsidRDefault="00B349EF" w:rsidP="00F00B96">
      <w:pPr>
        <w:pStyle w:val="NormalWeb"/>
        <w:spacing w:before="0" w:beforeAutospacing="0" w:after="0" w:afterAutospacing="0"/>
        <w:jc w:val="both"/>
      </w:pPr>
      <w:hyperlink r:id="rId61" w:history="1">
        <w:r w:rsidR="00F00B96">
          <w:rPr>
            <w:rStyle w:val="Hyperlink"/>
            <w:color w:val="1155CC"/>
          </w:rPr>
          <w:t>http://www.inpe.br/noticias/noticia.php?Cod_Noticia=5002</w:t>
        </w:r>
      </w:hyperlink>
      <w:r w:rsidR="00F00B96">
        <w:rPr>
          <w:color w:val="000000"/>
        </w:rPr>
        <w:t>. Acessado em: 07 março 2019.</w:t>
      </w:r>
    </w:p>
    <w:p w14:paraId="33CE65C9" w14:textId="77777777" w:rsidR="00F00B96" w:rsidRDefault="00F00B96" w:rsidP="00F00B96"/>
    <w:p w14:paraId="10239E66" w14:textId="77777777" w:rsidR="00F00B96" w:rsidRDefault="00F00B96" w:rsidP="00F00B96">
      <w:pPr>
        <w:pStyle w:val="NormalWeb"/>
        <w:spacing w:before="0" w:beforeAutospacing="0" w:after="0" w:afterAutospacing="0"/>
        <w:jc w:val="both"/>
      </w:pPr>
      <w:r>
        <w:rPr>
          <w:color w:val="000000"/>
        </w:rPr>
        <w:t xml:space="preserve">MCROBERTS, M. </w:t>
      </w:r>
      <w:r>
        <w:rPr>
          <w:b/>
          <w:bCs/>
          <w:color w:val="000000"/>
        </w:rPr>
        <w:t>Arduino Básico-2ª edição: Tudo sobre o popular microcontrolador Arduino</w:t>
      </w:r>
      <w:r>
        <w:rPr>
          <w:color w:val="000000"/>
        </w:rPr>
        <w:t>. Novatec Editora, 2015.</w:t>
      </w:r>
    </w:p>
    <w:p w14:paraId="724EF624" w14:textId="41806261" w:rsidR="00F00B96" w:rsidRPr="00F00B96" w:rsidRDefault="00F00B96" w:rsidP="00F00B96">
      <w:pPr>
        <w:spacing w:after="240" w:line="240" w:lineRule="auto"/>
        <w:rPr>
          <w:color w:val="4F81BD" w:themeColor="accent1"/>
        </w:rPr>
      </w:pPr>
      <w:r>
        <w:br/>
      </w:r>
    </w:p>
    <w:p w14:paraId="007DCDA8" w14:textId="77777777" w:rsidR="00E274CE" w:rsidRDefault="00B067EF" w:rsidP="00822753">
      <w:pPr>
        <w:pStyle w:val="RefernciasBibliogrficas"/>
        <w:spacing w:after="240"/>
      </w:pPr>
      <w:r w:rsidRPr="00F00B96">
        <w:rPr>
          <w:color w:val="4F81BD" w:themeColor="accent1"/>
        </w:rPr>
        <w:fldChar w:fldCharType="end"/>
      </w:r>
    </w:p>
    <w:sectPr w:rsidR="00E274CE" w:rsidSect="006C1CA0">
      <w:headerReference w:type="default" r:id="rId62"/>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2AF443" w14:textId="77777777" w:rsidR="00323C8A" w:rsidRDefault="00323C8A" w:rsidP="00915EF3">
      <w:r>
        <w:separator/>
      </w:r>
    </w:p>
    <w:p w14:paraId="07E971EE" w14:textId="77777777" w:rsidR="00323C8A" w:rsidRDefault="00323C8A" w:rsidP="00915EF3"/>
  </w:endnote>
  <w:endnote w:type="continuationSeparator" w:id="0">
    <w:p w14:paraId="065B9578" w14:textId="77777777" w:rsidR="00323C8A" w:rsidRDefault="00323C8A" w:rsidP="00915EF3">
      <w:r>
        <w:continuationSeparator/>
      </w:r>
    </w:p>
    <w:p w14:paraId="0281C848" w14:textId="77777777" w:rsidR="00323C8A" w:rsidRDefault="00323C8A" w:rsidP="00915EF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1B9AC6" w14:textId="77777777" w:rsidR="00323C8A" w:rsidRDefault="00323C8A" w:rsidP="00915EF3">
      <w:r>
        <w:separator/>
      </w:r>
    </w:p>
    <w:p w14:paraId="160D6BDC" w14:textId="77777777" w:rsidR="00323C8A" w:rsidRDefault="00323C8A" w:rsidP="00915EF3"/>
  </w:footnote>
  <w:footnote w:type="continuationSeparator" w:id="0">
    <w:p w14:paraId="4F1342EF" w14:textId="77777777" w:rsidR="00323C8A" w:rsidRDefault="00323C8A" w:rsidP="00915EF3">
      <w:r>
        <w:continuationSeparator/>
      </w:r>
    </w:p>
    <w:p w14:paraId="30FBAA36" w14:textId="77777777" w:rsidR="00323C8A" w:rsidRDefault="00323C8A" w:rsidP="00915EF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ABBD8F" w14:textId="77777777" w:rsidR="00B349EF" w:rsidRDefault="00B349EF">
    <w:pPr>
      <w:pStyle w:val="Header"/>
      <w:jc w:val="right"/>
    </w:pPr>
  </w:p>
  <w:p w14:paraId="06BBA33E" w14:textId="77777777" w:rsidR="00B349EF" w:rsidRDefault="00B349E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89744"/>
      <w:docPartObj>
        <w:docPartGallery w:val="Page Numbers (Top of Page)"/>
        <w:docPartUnique/>
      </w:docPartObj>
    </w:sdtPr>
    <w:sdtContent>
      <w:p w14:paraId="3B6C059C" w14:textId="77777777" w:rsidR="00B349EF" w:rsidRDefault="00B349EF">
        <w:pPr>
          <w:pStyle w:val="Header"/>
          <w:jc w:val="right"/>
        </w:pPr>
        <w:r>
          <w:fldChar w:fldCharType="begin"/>
        </w:r>
        <w:r>
          <w:instrText xml:space="preserve"> PAGE   \* MERGEFORMAT </w:instrText>
        </w:r>
        <w:r>
          <w:fldChar w:fldCharType="separate"/>
        </w:r>
        <w:r>
          <w:rPr>
            <w:noProof/>
          </w:rPr>
          <w:t>21</w:t>
        </w:r>
        <w:r>
          <w:rPr>
            <w:noProof/>
          </w:rPr>
          <w:fldChar w:fldCharType="end"/>
        </w:r>
      </w:p>
    </w:sdtContent>
  </w:sdt>
  <w:p w14:paraId="4BDB5498" w14:textId="77777777" w:rsidR="00B349EF" w:rsidRDefault="00B349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EF09AC"/>
    <w:multiLevelType w:val="multilevel"/>
    <w:tmpl w:val="DBA4A7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6014EF4"/>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7C22975"/>
    <w:multiLevelType w:val="multilevel"/>
    <w:tmpl w:val="B79A188A"/>
    <w:lvl w:ilvl="0">
      <w:start w:val="1"/>
      <w:numFmt w:val="decimal"/>
      <w:pStyle w:val="Heading1"/>
      <w:lvlText w:val="%1"/>
      <w:lvlJc w:val="left"/>
      <w:pPr>
        <w:ind w:left="432" w:hanging="432"/>
      </w:pPr>
      <w:rPr>
        <w:b/>
        <w:i w:val="0"/>
        <w:caps/>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576" w:hanging="576"/>
      </w:pPr>
      <w:rPr>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ind w:left="862" w:hanging="720"/>
      </w:pPr>
      <w:rPr>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ind w:left="864" w:hanging="864"/>
      </w:pPr>
      <w:rPr>
        <w:rFonts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ind w:left="1008" w:hanging="1008"/>
      </w:pPr>
      <w:rPr>
        <w:rFonts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Heading6"/>
      <w:lvlText w:val="%1.%2.%3.%4.%5.%6"/>
      <w:lvlJc w:val="left"/>
      <w:pPr>
        <w:ind w:left="1152" w:hanging="1152"/>
      </w:pPr>
      <w:rPr>
        <w:rFonts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Heading7"/>
      <w:lvlText w:val="%1.%2.%3.%4.%5.%6.%7"/>
      <w:lvlJc w:val="left"/>
      <w:pPr>
        <w:ind w:left="1296" w:hanging="1296"/>
      </w:pPr>
      <w:rPr>
        <w:rFonts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pStyle w:val="Heading8"/>
      <w:lvlText w:val="%1.%2.%3.%4.%5.%6.%7.%8"/>
      <w:lvlJc w:val="left"/>
      <w:pPr>
        <w:ind w:left="1440" w:hanging="1440"/>
      </w:pPr>
      <w:rPr>
        <w:rFonts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pStyle w:val="Heading9"/>
      <w:lvlText w:val="%1.%2.%3.%4.%5.%6.%7.%8.%9"/>
      <w:lvlJc w:val="left"/>
      <w:pPr>
        <w:ind w:left="1584" w:hanging="1584"/>
      </w:pPr>
      <w:rPr>
        <w:rFonts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3" w15:restartNumberingAfterBreak="0">
    <w:nsid w:val="31246C35"/>
    <w:multiLevelType w:val="multilevel"/>
    <w:tmpl w:val="091E1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68A2CFF"/>
    <w:multiLevelType w:val="hybridMultilevel"/>
    <w:tmpl w:val="D0B447E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 w15:restartNumberingAfterBreak="0">
    <w:nsid w:val="5FF349EE"/>
    <w:multiLevelType w:val="hybridMultilevel"/>
    <w:tmpl w:val="11707794"/>
    <w:lvl w:ilvl="0" w:tplc="FF7A7C10">
      <w:start w:val="1"/>
      <w:numFmt w:val="decimal"/>
      <w:lvlText w:val="%1 "/>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640D2158"/>
    <w:multiLevelType w:val="multilevel"/>
    <w:tmpl w:val="EC68F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E335BE0"/>
    <w:multiLevelType w:val="multilevel"/>
    <w:tmpl w:val="D2B040FE"/>
    <w:lvl w:ilvl="0">
      <w:start w:val="2"/>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2"/>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55E583E"/>
    <w:multiLevelType w:val="multilevel"/>
    <w:tmpl w:val="24E4A61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2"/>
  </w:num>
  <w:num w:numId="3">
    <w:abstractNumId w:val="5"/>
  </w:num>
  <w:num w:numId="4">
    <w:abstractNumId w:val="1"/>
  </w:num>
  <w:num w:numId="5">
    <w:abstractNumId w:val="2"/>
  </w:num>
  <w:num w:numId="6">
    <w:abstractNumId w:val="2"/>
  </w:num>
  <w:num w:numId="7">
    <w:abstractNumId w:val="8"/>
  </w:num>
  <w:num w:numId="8">
    <w:abstractNumId w:val="7"/>
    <w:lvlOverride w:ilvl="2">
      <w:lvl w:ilvl="2">
        <w:numFmt w:val="decimal"/>
        <w:lvlText w:val="%3."/>
        <w:lvlJc w:val="left"/>
      </w:lvl>
    </w:lvlOverride>
  </w:num>
  <w:num w:numId="9">
    <w:abstractNumId w:val="6"/>
  </w:num>
  <w:num w:numId="10">
    <w:abstractNumId w:val="3"/>
  </w:num>
  <w:num w:numId="11">
    <w:abstractNumId w:val="4"/>
  </w:num>
  <w:num w:numId="12">
    <w:abstractNumId w:val="2"/>
  </w:num>
  <w:num w:numId="13">
    <w:abstractNumId w:val="2"/>
  </w:num>
  <w:num w:numId="14">
    <w:abstractNumId w:val="2"/>
  </w:num>
  <w:num w:numId="15">
    <w:abstractNumId w:val="2"/>
  </w:num>
  <w:num w:numId="16">
    <w:abstractNumId w:val="2"/>
  </w:num>
  <w:num w:numId="17">
    <w:abstractNumId w:val="2"/>
  </w:num>
  <w:num w:numId="18">
    <w:abstractNumId w:val="2"/>
  </w:num>
  <w:num w:numId="19">
    <w:abstractNumId w:val="2"/>
  </w:num>
  <w:num w:numId="20">
    <w:abstractNumId w:val="2"/>
  </w:num>
  <w:num w:numId="21">
    <w:abstractNumId w:val="2"/>
  </w:num>
  <w:num w:numId="22">
    <w:abstractNumId w:val="2"/>
  </w:num>
  <w:num w:numId="23">
    <w:abstractNumId w:val="2"/>
  </w:num>
  <w:num w:numId="24">
    <w:abstractNumId w:val="2"/>
  </w:num>
  <w:num w:numId="25">
    <w:abstractNumId w:val="2"/>
  </w:num>
  <w:num w:numId="26">
    <w:abstractNumId w:val="2"/>
  </w:num>
  <w:num w:numId="27">
    <w:abstractNumId w:val="2"/>
  </w:num>
  <w:num w:numId="28">
    <w:abstractNumId w:val="2"/>
  </w:num>
  <w:num w:numId="29">
    <w:abstractNumId w:val="2"/>
  </w:num>
  <w:num w:numId="30">
    <w:abstractNumId w:val="2"/>
  </w:num>
  <w:num w:numId="31">
    <w:abstractNumId w:val="2"/>
  </w:num>
  <w:num w:numId="32">
    <w:abstractNumId w:val="2"/>
  </w:num>
  <w:num w:numId="33">
    <w:abstractNumId w:val="2"/>
  </w:num>
  <w:num w:numId="34">
    <w:abstractNumId w:val="2"/>
  </w:num>
  <w:num w:numId="35">
    <w:abstractNumId w:val="2"/>
  </w:num>
  <w:num w:numId="36">
    <w:abstractNumId w:val="2"/>
  </w:num>
  <w:num w:numId="37">
    <w:abstractNumId w:val="2"/>
  </w:num>
  <w:num w:numId="38">
    <w:abstractNumId w:val="2"/>
  </w:num>
  <w:num w:numId="39">
    <w:abstractNumId w:val="2"/>
  </w:num>
  <w:num w:numId="40">
    <w:abstractNumId w:val="2"/>
  </w:num>
  <w:num w:numId="41">
    <w:abstractNumId w:val="2"/>
  </w:num>
  <w:num w:numId="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
  </w:num>
  <w:num w:numId="4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08"/>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5787"/>
    <w:rsid w:val="000011C8"/>
    <w:rsid w:val="00002331"/>
    <w:rsid w:val="00002841"/>
    <w:rsid w:val="000107BE"/>
    <w:rsid w:val="00012A04"/>
    <w:rsid w:val="00024212"/>
    <w:rsid w:val="0003424C"/>
    <w:rsid w:val="0003519C"/>
    <w:rsid w:val="00036EF7"/>
    <w:rsid w:val="00042F3B"/>
    <w:rsid w:val="000449D5"/>
    <w:rsid w:val="00046679"/>
    <w:rsid w:val="00052617"/>
    <w:rsid w:val="000543B7"/>
    <w:rsid w:val="00054431"/>
    <w:rsid w:val="00057B4E"/>
    <w:rsid w:val="00060474"/>
    <w:rsid w:val="00071254"/>
    <w:rsid w:val="000712A8"/>
    <w:rsid w:val="0007131B"/>
    <w:rsid w:val="00073A97"/>
    <w:rsid w:val="000742E2"/>
    <w:rsid w:val="000756FD"/>
    <w:rsid w:val="00077ACF"/>
    <w:rsid w:val="00085E18"/>
    <w:rsid w:val="00097A67"/>
    <w:rsid w:val="000B2499"/>
    <w:rsid w:val="000B3E70"/>
    <w:rsid w:val="000B4D86"/>
    <w:rsid w:val="000C1F31"/>
    <w:rsid w:val="000C300F"/>
    <w:rsid w:val="000E2582"/>
    <w:rsid w:val="000E2D55"/>
    <w:rsid w:val="0010542D"/>
    <w:rsid w:val="00106EEF"/>
    <w:rsid w:val="001206EB"/>
    <w:rsid w:val="00130936"/>
    <w:rsid w:val="00134C96"/>
    <w:rsid w:val="00142A8A"/>
    <w:rsid w:val="00144A67"/>
    <w:rsid w:val="001516CD"/>
    <w:rsid w:val="00164D5D"/>
    <w:rsid w:val="00170830"/>
    <w:rsid w:val="0018178B"/>
    <w:rsid w:val="00186B52"/>
    <w:rsid w:val="00190536"/>
    <w:rsid w:val="00190B4B"/>
    <w:rsid w:val="00195C30"/>
    <w:rsid w:val="00197D8A"/>
    <w:rsid w:val="001B3A88"/>
    <w:rsid w:val="001B5E6A"/>
    <w:rsid w:val="001D2884"/>
    <w:rsid w:val="001D5F09"/>
    <w:rsid w:val="001E727B"/>
    <w:rsid w:val="001F1FCB"/>
    <w:rsid w:val="001F2A25"/>
    <w:rsid w:val="001F3DB4"/>
    <w:rsid w:val="001F5E9C"/>
    <w:rsid w:val="001F7025"/>
    <w:rsid w:val="00202298"/>
    <w:rsid w:val="00203594"/>
    <w:rsid w:val="00207F55"/>
    <w:rsid w:val="00213DCD"/>
    <w:rsid w:val="0021402F"/>
    <w:rsid w:val="00215142"/>
    <w:rsid w:val="0024014F"/>
    <w:rsid w:val="00242AA8"/>
    <w:rsid w:val="00246D0A"/>
    <w:rsid w:val="00246DD3"/>
    <w:rsid w:val="0027139B"/>
    <w:rsid w:val="00274BFA"/>
    <w:rsid w:val="0027507C"/>
    <w:rsid w:val="002755D0"/>
    <w:rsid w:val="002826EC"/>
    <w:rsid w:val="002830AC"/>
    <w:rsid w:val="0028673C"/>
    <w:rsid w:val="00287FD9"/>
    <w:rsid w:val="002B735B"/>
    <w:rsid w:val="002C439B"/>
    <w:rsid w:val="002D52D3"/>
    <w:rsid w:val="002E5641"/>
    <w:rsid w:val="002F25DA"/>
    <w:rsid w:val="002F7280"/>
    <w:rsid w:val="002F7603"/>
    <w:rsid w:val="00301F84"/>
    <w:rsid w:val="00316642"/>
    <w:rsid w:val="00323C8A"/>
    <w:rsid w:val="00330F8B"/>
    <w:rsid w:val="003312D4"/>
    <w:rsid w:val="003505FE"/>
    <w:rsid w:val="00350D0A"/>
    <w:rsid w:val="003677C4"/>
    <w:rsid w:val="00371355"/>
    <w:rsid w:val="00392695"/>
    <w:rsid w:val="003960D6"/>
    <w:rsid w:val="00396F7E"/>
    <w:rsid w:val="003A0C7D"/>
    <w:rsid w:val="003A0D96"/>
    <w:rsid w:val="003A567B"/>
    <w:rsid w:val="003A6AD4"/>
    <w:rsid w:val="003B74D8"/>
    <w:rsid w:val="003C3F09"/>
    <w:rsid w:val="003C7DCD"/>
    <w:rsid w:val="003D03CB"/>
    <w:rsid w:val="003E2A58"/>
    <w:rsid w:val="003E4D55"/>
    <w:rsid w:val="004006F9"/>
    <w:rsid w:val="00406D36"/>
    <w:rsid w:val="00414E07"/>
    <w:rsid w:val="00426D80"/>
    <w:rsid w:val="00430ACE"/>
    <w:rsid w:val="00447B4A"/>
    <w:rsid w:val="00452581"/>
    <w:rsid w:val="00463ADB"/>
    <w:rsid w:val="00476EB9"/>
    <w:rsid w:val="00481688"/>
    <w:rsid w:val="00481CD5"/>
    <w:rsid w:val="00482A8A"/>
    <w:rsid w:val="00483167"/>
    <w:rsid w:val="0048457D"/>
    <w:rsid w:val="004913AD"/>
    <w:rsid w:val="00491507"/>
    <w:rsid w:val="00491E78"/>
    <w:rsid w:val="00496ACF"/>
    <w:rsid w:val="004972A4"/>
    <w:rsid w:val="004A4A19"/>
    <w:rsid w:val="004B1E12"/>
    <w:rsid w:val="004C2BFD"/>
    <w:rsid w:val="004C4323"/>
    <w:rsid w:val="004D3A40"/>
    <w:rsid w:val="004D4A0B"/>
    <w:rsid w:val="004D6BD9"/>
    <w:rsid w:val="004F631C"/>
    <w:rsid w:val="004F6A3C"/>
    <w:rsid w:val="00503574"/>
    <w:rsid w:val="005051DE"/>
    <w:rsid w:val="005075A3"/>
    <w:rsid w:val="00510EA7"/>
    <w:rsid w:val="005135C8"/>
    <w:rsid w:val="005218EE"/>
    <w:rsid w:val="00525FCA"/>
    <w:rsid w:val="005379B6"/>
    <w:rsid w:val="00552A48"/>
    <w:rsid w:val="00552B03"/>
    <w:rsid w:val="00560B32"/>
    <w:rsid w:val="0056323B"/>
    <w:rsid w:val="00565FBA"/>
    <w:rsid w:val="00570D50"/>
    <w:rsid w:val="00586D90"/>
    <w:rsid w:val="005A5366"/>
    <w:rsid w:val="005A67AD"/>
    <w:rsid w:val="005B163E"/>
    <w:rsid w:val="005B4E0A"/>
    <w:rsid w:val="005B517E"/>
    <w:rsid w:val="005C04B9"/>
    <w:rsid w:val="005C61B3"/>
    <w:rsid w:val="005E2E9B"/>
    <w:rsid w:val="005E5119"/>
    <w:rsid w:val="005E5D53"/>
    <w:rsid w:val="005E76FE"/>
    <w:rsid w:val="005E79E4"/>
    <w:rsid w:val="005F24F5"/>
    <w:rsid w:val="005F609F"/>
    <w:rsid w:val="00605B25"/>
    <w:rsid w:val="00610BB9"/>
    <w:rsid w:val="00611FBE"/>
    <w:rsid w:val="00613B99"/>
    <w:rsid w:val="00615470"/>
    <w:rsid w:val="00624A43"/>
    <w:rsid w:val="00627CD1"/>
    <w:rsid w:val="00635F23"/>
    <w:rsid w:val="00641A24"/>
    <w:rsid w:val="00645486"/>
    <w:rsid w:val="006473CE"/>
    <w:rsid w:val="00651EE9"/>
    <w:rsid w:val="006549AA"/>
    <w:rsid w:val="00656BC8"/>
    <w:rsid w:val="006630E9"/>
    <w:rsid w:val="00667704"/>
    <w:rsid w:val="00671D8D"/>
    <w:rsid w:val="00676F73"/>
    <w:rsid w:val="00683848"/>
    <w:rsid w:val="006871EB"/>
    <w:rsid w:val="00696694"/>
    <w:rsid w:val="006A4744"/>
    <w:rsid w:val="006A7735"/>
    <w:rsid w:val="006B5B6F"/>
    <w:rsid w:val="006C1CA0"/>
    <w:rsid w:val="006C2300"/>
    <w:rsid w:val="006C28E0"/>
    <w:rsid w:val="006C59E3"/>
    <w:rsid w:val="006C5CF4"/>
    <w:rsid w:val="006C7889"/>
    <w:rsid w:val="006D2685"/>
    <w:rsid w:val="006D65D8"/>
    <w:rsid w:val="006D6F79"/>
    <w:rsid w:val="006E1BBD"/>
    <w:rsid w:val="006E4C0A"/>
    <w:rsid w:val="006E60A6"/>
    <w:rsid w:val="006F38AF"/>
    <w:rsid w:val="006F6FF2"/>
    <w:rsid w:val="00703618"/>
    <w:rsid w:val="007146E5"/>
    <w:rsid w:val="00715F17"/>
    <w:rsid w:val="00726D3A"/>
    <w:rsid w:val="007344AB"/>
    <w:rsid w:val="007372F3"/>
    <w:rsid w:val="00737D02"/>
    <w:rsid w:val="00741C0B"/>
    <w:rsid w:val="007463A6"/>
    <w:rsid w:val="007615FB"/>
    <w:rsid w:val="00773018"/>
    <w:rsid w:val="007730AE"/>
    <w:rsid w:val="00774E6E"/>
    <w:rsid w:val="00780DAC"/>
    <w:rsid w:val="0078121A"/>
    <w:rsid w:val="00785D60"/>
    <w:rsid w:val="00791BAD"/>
    <w:rsid w:val="0079691A"/>
    <w:rsid w:val="007A10AA"/>
    <w:rsid w:val="007A6F72"/>
    <w:rsid w:val="007B20CB"/>
    <w:rsid w:val="007B3FF6"/>
    <w:rsid w:val="007B61C2"/>
    <w:rsid w:val="007B6A5D"/>
    <w:rsid w:val="007C10D6"/>
    <w:rsid w:val="007C4250"/>
    <w:rsid w:val="007C5787"/>
    <w:rsid w:val="007C7291"/>
    <w:rsid w:val="007F42D5"/>
    <w:rsid w:val="007F5F4F"/>
    <w:rsid w:val="007F628E"/>
    <w:rsid w:val="00803812"/>
    <w:rsid w:val="008062DF"/>
    <w:rsid w:val="00812DE8"/>
    <w:rsid w:val="0081652D"/>
    <w:rsid w:val="00821B42"/>
    <w:rsid w:val="00822753"/>
    <w:rsid w:val="00826653"/>
    <w:rsid w:val="00835365"/>
    <w:rsid w:val="00861DB0"/>
    <w:rsid w:val="00865151"/>
    <w:rsid w:val="008664FD"/>
    <w:rsid w:val="008707E3"/>
    <w:rsid w:val="00870867"/>
    <w:rsid w:val="0087104D"/>
    <w:rsid w:val="00871C9A"/>
    <w:rsid w:val="0087264A"/>
    <w:rsid w:val="00874372"/>
    <w:rsid w:val="00875C4A"/>
    <w:rsid w:val="00876D9C"/>
    <w:rsid w:val="008825D9"/>
    <w:rsid w:val="00883618"/>
    <w:rsid w:val="00883D22"/>
    <w:rsid w:val="00884957"/>
    <w:rsid w:val="00892F52"/>
    <w:rsid w:val="00893820"/>
    <w:rsid w:val="00895E77"/>
    <w:rsid w:val="008A18EF"/>
    <w:rsid w:val="008B148D"/>
    <w:rsid w:val="008C0DA4"/>
    <w:rsid w:val="008C60A3"/>
    <w:rsid w:val="008D226C"/>
    <w:rsid w:val="008D4068"/>
    <w:rsid w:val="008D6521"/>
    <w:rsid w:val="008E47B0"/>
    <w:rsid w:val="008E4F31"/>
    <w:rsid w:val="008F0509"/>
    <w:rsid w:val="008F2709"/>
    <w:rsid w:val="008F6EEA"/>
    <w:rsid w:val="008F7358"/>
    <w:rsid w:val="00905EF1"/>
    <w:rsid w:val="0091025B"/>
    <w:rsid w:val="0091319B"/>
    <w:rsid w:val="00915835"/>
    <w:rsid w:val="00915EF3"/>
    <w:rsid w:val="00921232"/>
    <w:rsid w:val="00925F12"/>
    <w:rsid w:val="00930DD6"/>
    <w:rsid w:val="00932B66"/>
    <w:rsid w:val="00937DC0"/>
    <w:rsid w:val="00941844"/>
    <w:rsid w:val="00941F4E"/>
    <w:rsid w:val="0094268E"/>
    <w:rsid w:val="009468B1"/>
    <w:rsid w:val="00951433"/>
    <w:rsid w:val="0096042D"/>
    <w:rsid w:val="00961B44"/>
    <w:rsid w:val="00964B75"/>
    <w:rsid w:val="009659F5"/>
    <w:rsid w:val="009707A7"/>
    <w:rsid w:val="00975B43"/>
    <w:rsid w:val="00977281"/>
    <w:rsid w:val="00980561"/>
    <w:rsid w:val="0098301A"/>
    <w:rsid w:val="00991E58"/>
    <w:rsid w:val="00995D27"/>
    <w:rsid w:val="009962DB"/>
    <w:rsid w:val="009A4C4D"/>
    <w:rsid w:val="009B21C0"/>
    <w:rsid w:val="009B3BAF"/>
    <w:rsid w:val="009B5491"/>
    <w:rsid w:val="009C1856"/>
    <w:rsid w:val="009C3E38"/>
    <w:rsid w:val="009C70C5"/>
    <w:rsid w:val="009E6803"/>
    <w:rsid w:val="009F29E2"/>
    <w:rsid w:val="009F4CBF"/>
    <w:rsid w:val="009F5DE7"/>
    <w:rsid w:val="00A019A3"/>
    <w:rsid w:val="00A02750"/>
    <w:rsid w:val="00A062C2"/>
    <w:rsid w:val="00A077AD"/>
    <w:rsid w:val="00A17D16"/>
    <w:rsid w:val="00A325C8"/>
    <w:rsid w:val="00A32AA8"/>
    <w:rsid w:val="00A65166"/>
    <w:rsid w:val="00A75135"/>
    <w:rsid w:val="00A76C71"/>
    <w:rsid w:val="00A8012B"/>
    <w:rsid w:val="00A83D85"/>
    <w:rsid w:val="00A912D6"/>
    <w:rsid w:val="00A92736"/>
    <w:rsid w:val="00A938DD"/>
    <w:rsid w:val="00A9572A"/>
    <w:rsid w:val="00AA2B1D"/>
    <w:rsid w:val="00AB5146"/>
    <w:rsid w:val="00AC70D0"/>
    <w:rsid w:val="00AD22E3"/>
    <w:rsid w:val="00AD5B14"/>
    <w:rsid w:val="00AE33FD"/>
    <w:rsid w:val="00AE5BF6"/>
    <w:rsid w:val="00AE6BF4"/>
    <w:rsid w:val="00AF1906"/>
    <w:rsid w:val="00B02598"/>
    <w:rsid w:val="00B02F00"/>
    <w:rsid w:val="00B0335C"/>
    <w:rsid w:val="00B05DF0"/>
    <w:rsid w:val="00B067EF"/>
    <w:rsid w:val="00B06BEC"/>
    <w:rsid w:val="00B100D4"/>
    <w:rsid w:val="00B159BC"/>
    <w:rsid w:val="00B2319D"/>
    <w:rsid w:val="00B24E1F"/>
    <w:rsid w:val="00B26129"/>
    <w:rsid w:val="00B317EB"/>
    <w:rsid w:val="00B32E4B"/>
    <w:rsid w:val="00B349EF"/>
    <w:rsid w:val="00B4028D"/>
    <w:rsid w:val="00B405A0"/>
    <w:rsid w:val="00B41762"/>
    <w:rsid w:val="00B4561C"/>
    <w:rsid w:val="00B46057"/>
    <w:rsid w:val="00B60607"/>
    <w:rsid w:val="00B61F5C"/>
    <w:rsid w:val="00B650A4"/>
    <w:rsid w:val="00B751F7"/>
    <w:rsid w:val="00B756B7"/>
    <w:rsid w:val="00B773A6"/>
    <w:rsid w:val="00B80FB3"/>
    <w:rsid w:val="00B87132"/>
    <w:rsid w:val="00BA1894"/>
    <w:rsid w:val="00BA43F3"/>
    <w:rsid w:val="00BA4437"/>
    <w:rsid w:val="00BA7C04"/>
    <w:rsid w:val="00BB2E2C"/>
    <w:rsid w:val="00BB3EBC"/>
    <w:rsid w:val="00BE0E71"/>
    <w:rsid w:val="00BF0A92"/>
    <w:rsid w:val="00BF2ED4"/>
    <w:rsid w:val="00BF6F9A"/>
    <w:rsid w:val="00C0031C"/>
    <w:rsid w:val="00C071AB"/>
    <w:rsid w:val="00C10988"/>
    <w:rsid w:val="00C24978"/>
    <w:rsid w:val="00C345FB"/>
    <w:rsid w:val="00C413CA"/>
    <w:rsid w:val="00C436C7"/>
    <w:rsid w:val="00C442CC"/>
    <w:rsid w:val="00C46B77"/>
    <w:rsid w:val="00C46C1C"/>
    <w:rsid w:val="00C56FA4"/>
    <w:rsid w:val="00C70480"/>
    <w:rsid w:val="00C7341E"/>
    <w:rsid w:val="00C77E40"/>
    <w:rsid w:val="00C80614"/>
    <w:rsid w:val="00C815D6"/>
    <w:rsid w:val="00C869D0"/>
    <w:rsid w:val="00C94649"/>
    <w:rsid w:val="00C95B10"/>
    <w:rsid w:val="00C9676F"/>
    <w:rsid w:val="00CA65A0"/>
    <w:rsid w:val="00CC787F"/>
    <w:rsid w:val="00CD1772"/>
    <w:rsid w:val="00CE1780"/>
    <w:rsid w:val="00CE25CD"/>
    <w:rsid w:val="00CE60E0"/>
    <w:rsid w:val="00CF6464"/>
    <w:rsid w:val="00D056AC"/>
    <w:rsid w:val="00D10140"/>
    <w:rsid w:val="00D1072C"/>
    <w:rsid w:val="00D24409"/>
    <w:rsid w:val="00D33275"/>
    <w:rsid w:val="00D42F2F"/>
    <w:rsid w:val="00D46FD5"/>
    <w:rsid w:val="00D47DA1"/>
    <w:rsid w:val="00D57144"/>
    <w:rsid w:val="00D62BA5"/>
    <w:rsid w:val="00D63F6E"/>
    <w:rsid w:val="00D906E0"/>
    <w:rsid w:val="00D97659"/>
    <w:rsid w:val="00DB1C68"/>
    <w:rsid w:val="00DC0CCA"/>
    <w:rsid w:val="00DC1622"/>
    <w:rsid w:val="00DC5ED3"/>
    <w:rsid w:val="00DD1331"/>
    <w:rsid w:val="00DD6471"/>
    <w:rsid w:val="00DE6EBB"/>
    <w:rsid w:val="00DE7694"/>
    <w:rsid w:val="00E007BB"/>
    <w:rsid w:val="00E03855"/>
    <w:rsid w:val="00E1450B"/>
    <w:rsid w:val="00E23E1F"/>
    <w:rsid w:val="00E274CE"/>
    <w:rsid w:val="00E27DAE"/>
    <w:rsid w:val="00E43875"/>
    <w:rsid w:val="00E44ADC"/>
    <w:rsid w:val="00E46674"/>
    <w:rsid w:val="00E5192D"/>
    <w:rsid w:val="00E53162"/>
    <w:rsid w:val="00E57E23"/>
    <w:rsid w:val="00E61A51"/>
    <w:rsid w:val="00E629BA"/>
    <w:rsid w:val="00E7212B"/>
    <w:rsid w:val="00E739CD"/>
    <w:rsid w:val="00E74860"/>
    <w:rsid w:val="00E80833"/>
    <w:rsid w:val="00E878E8"/>
    <w:rsid w:val="00E93374"/>
    <w:rsid w:val="00E973F3"/>
    <w:rsid w:val="00E97831"/>
    <w:rsid w:val="00EA064E"/>
    <w:rsid w:val="00EA0BB0"/>
    <w:rsid w:val="00EA4B57"/>
    <w:rsid w:val="00EB05DF"/>
    <w:rsid w:val="00EB092A"/>
    <w:rsid w:val="00EB5406"/>
    <w:rsid w:val="00EB5F41"/>
    <w:rsid w:val="00EB68EE"/>
    <w:rsid w:val="00EC0E5D"/>
    <w:rsid w:val="00EC496B"/>
    <w:rsid w:val="00ED04EC"/>
    <w:rsid w:val="00ED4595"/>
    <w:rsid w:val="00ED619F"/>
    <w:rsid w:val="00EE29F8"/>
    <w:rsid w:val="00F00B96"/>
    <w:rsid w:val="00F0149E"/>
    <w:rsid w:val="00F11261"/>
    <w:rsid w:val="00F11BBD"/>
    <w:rsid w:val="00F12674"/>
    <w:rsid w:val="00F136C2"/>
    <w:rsid w:val="00F137FE"/>
    <w:rsid w:val="00F16B3F"/>
    <w:rsid w:val="00F24FE9"/>
    <w:rsid w:val="00F269E3"/>
    <w:rsid w:val="00F26B07"/>
    <w:rsid w:val="00F26CFA"/>
    <w:rsid w:val="00F4113B"/>
    <w:rsid w:val="00F4602B"/>
    <w:rsid w:val="00F52689"/>
    <w:rsid w:val="00F57DA2"/>
    <w:rsid w:val="00F83E8F"/>
    <w:rsid w:val="00F91289"/>
    <w:rsid w:val="00FA087C"/>
    <w:rsid w:val="00FA750F"/>
    <w:rsid w:val="00FB4E06"/>
    <w:rsid w:val="00FC0C54"/>
    <w:rsid w:val="00FC41B8"/>
    <w:rsid w:val="00FC6806"/>
    <w:rsid w:val="00FD77B2"/>
    <w:rsid w:val="00FE6AAA"/>
    <w:rsid w:val="07AE58F8"/>
    <w:rsid w:val="091251AB"/>
    <w:rsid w:val="3A23CBF5"/>
    <w:rsid w:val="3CC5B854"/>
    <w:rsid w:val="4EFA02C9"/>
    <w:rsid w:val="50F7D2EB"/>
    <w:rsid w:val="576144A6"/>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2EE6A2"/>
  <w15:docId w15:val="{2230B718-15AD-4EB6-A2B7-6DE57D072E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15EF3"/>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A65166"/>
    <w:pPr>
      <w:keepNext/>
      <w:keepLines/>
      <w:numPr>
        <w:numId w:val="2"/>
      </w:numPr>
      <w:spacing w:after="360"/>
      <w:outlineLvl w:val="0"/>
    </w:pPr>
    <w:rPr>
      <w:rFonts w:eastAsiaTheme="majorEastAsia" w:cstheme="majorBidi"/>
      <w:b/>
      <w:bCs/>
      <w:caps/>
      <w:sz w:val="28"/>
      <w:szCs w:val="28"/>
    </w:rPr>
  </w:style>
  <w:style w:type="paragraph" w:styleId="Heading2">
    <w:name w:val="heading 2"/>
    <w:basedOn w:val="Normal"/>
    <w:next w:val="Normal"/>
    <w:link w:val="Heading2Char"/>
    <w:uiPriority w:val="9"/>
    <w:unhideWhenUsed/>
    <w:qFormat/>
    <w:rsid w:val="00ED04EC"/>
    <w:pPr>
      <w:keepNext/>
      <w:keepLines/>
      <w:numPr>
        <w:ilvl w:val="1"/>
        <w:numId w:val="2"/>
      </w:numPr>
      <w:spacing w:before="240" w:after="120"/>
      <w:outlineLvl w:val="1"/>
    </w:pPr>
    <w:rPr>
      <w:rFonts w:eastAsiaTheme="majorEastAsia" w:cstheme="majorBidi"/>
      <w:b/>
      <w:bCs/>
      <w:caps/>
      <w:szCs w:val="26"/>
    </w:rPr>
  </w:style>
  <w:style w:type="paragraph" w:styleId="Heading3">
    <w:name w:val="heading 3"/>
    <w:basedOn w:val="Normal"/>
    <w:next w:val="Normal"/>
    <w:link w:val="Heading3Char"/>
    <w:uiPriority w:val="9"/>
    <w:unhideWhenUsed/>
    <w:qFormat/>
    <w:rsid w:val="00274BFA"/>
    <w:pPr>
      <w:keepNext/>
      <w:keepLines/>
      <w:numPr>
        <w:ilvl w:val="2"/>
        <w:numId w:val="2"/>
      </w:numPr>
      <w:spacing w:before="240" w:after="120"/>
      <w:outlineLvl w:val="2"/>
    </w:pPr>
    <w:rPr>
      <w:rFonts w:eastAsiaTheme="majorEastAsia" w:cstheme="majorBidi"/>
      <w:b/>
      <w:bCs/>
      <w:caps/>
    </w:rPr>
  </w:style>
  <w:style w:type="paragraph" w:styleId="Heading4">
    <w:name w:val="heading 4"/>
    <w:basedOn w:val="Normal"/>
    <w:next w:val="Normal"/>
    <w:link w:val="Heading4Char"/>
    <w:uiPriority w:val="9"/>
    <w:unhideWhenUsed/>
    <w:qFormat/>
    <w:rsid w:val="00274BFA"/>
    <w:pPr>
      <w:keepNext/>
      <w:keepLines/>
      <w:numPr>
        <w:ilvl w:val="3"/>
        <w:numId w:val="2"/>
      </w:numPr>
      <w:spacing w:before="240" w:after="120"/>
      <w:outlineLvl w:val="3"/>
    </w:pPr>
    <w:rPr>
      <w:rFonts w:eastAsiaTheme="majorEastAsia" w:cstheme="majorBidi"/>
      <w:b/>
      <w:bCs/>
      <w:iCs/>
      <w:caps/>
    </w:rPr>
  </w:style>
  <w:style w:type="paragraph" w:styleId="Heading5">
    <w:name w:val="heading 5"/>
    <w:basedOn w:val="Normal"/>
    <w:next w:val="Normal"/>
    <w:link w:val="Heading5Char"/>
    <w:uiPriority w:val="9"/>
    <w:unhideWhenUsed/>
    <w:qFormat/>
    <w:rsid w:val="00274BFA"/>
    <w:pPr>
      <w:keepNext/>
      <w:keepLines/>
      <w:numPr>
        <w:ilvl w:val="4"/>
        <w:numId w:val="2"/>
      </w:numPr>
      <w:spacing w:before="240" w:after="120"/>
      <w:outlineLvl w:val="4"/>
    </w:pPr>
    <w:rPr>
      <w:rFonts w:eastAsiaTheme="majorEastAsia" w:cstheme="majorBidi"/>
      <w:b/>
      <w:caps/>
    </w:rPr>
  </w:style>
  <w:style w:type="paragraph" w:styleId="Heading6">
    <w:name w:val="heading 6"/>
    <w:basedOn w:val="Normal"/>
    <w:next w:val="Normal"/>
    <w:link w:val="Heading6Char"/>
    <w:uiPriority w:val="9"/>
    <w:unhideWhenUsed/>
    <w:qFormat/>
    <w:rsid w:val="00274BFA"/>
    <w:pPr>
      <w:keepNext/>
      <w:keepLines/>
      <w:numPr>
        <w:ilvl w:val="5"/>
        <w:numId w:val="2"/>
      </w:numPr>
      <w:spacing w:before="240" w:after="120"/>
      <w:outlineLvl w:val="5"/>
    </w:pPr>
    <w:rPr>
      <w:rFonts w:eastAsiaTheme="majorEastAsia" w:cstheme="majorBidi"/>
      <w:b/>
      <w:iCs/>
      <w:caps/>
    </w:rPr>
  </w:style>
  <w:style w:type="paragraph" w:styleId="Heading7">
    <w:name w:val="heading 7"/>
    <w:basedOn w:val="Normal"/>
    <w:next w:val="Normal"/>
    <w:link w:val="Heading7Char"/>
    <w:uiPriority w:val="9"/>
    <w:unhideWhenUsed/>
    <w:qFormat/>
    <w:rsid w:val="00274BFA"/>
    <w:pPr>
      <w:keepNext/>
      <w:keepLines/>
      <w:numPr>
        <w:ilvl w:val="6"/>
        <w:numId w:val="2"/>
      </w:numPr>
      <w:spacing w:before="240" w:after="120"/>
      <w:outlineLvl w:val="6"/>
    </w:pPr>
    <w:rPr>
      <w:rFonts w:eastAsiaTheme="majorEastAsia" w:cstheme="majorBidi"/>
      <w:b/>
      <w:iCs/>
      <w:caps/>
    </w:rPr>
  </w:style>
  <w:style w:type="paragraph" w:styleId="Heading8">
    <w:name w:val="heading 8"/>
    <w:basedOn w:val="Normal"/>
    <w:next w:val="Normal"/>
    <w:link w:val="Heading8Char"/>
    <w:uiPriority w:val="9"/>
    <w:unhideWhenUsed/>
    <w:qFormat/>
    <w:rsid w:val="00274BFA"/>
    <w:pPr>
      <w:keepNext/>
      <w:keepLines/>
      <w:numPr>
        <w:ilvl w:val="7"/>
        <w:numId w:val="2"/>
      </w:numPr>
      <w:spacing w:before="240" w:after="120"/>
      <w:outlineLvl w:val="7"/>
    </w:pPr>
    <w:rPr>
      <w:rFonts w:eastAsiaTheme="majorEastAsia" w:cstheme="majorBidi"/>
      <w:b/>
      <w:caps/>
      <w:szCs w:val="20"/>
    </w:rPr>
  </w:style>
  <w:style w:type="paragraph" w:styleId="Heading9">
    <w:name w:val="heading 9"/>
    <w:basedOn w:val="Normal"/>
    <w:next w:val="Normal"/>
    <w:link w:val="Heading9Char"/>
    <w:uiPriority w:val="9"/>
    <w:unhideWhenUsed/>
    <w:qFormat/>
    <w:rsid w:val="00274BFA"/>
    <w:pPr>
      <w:keepNext/>
      <w:keepLines/>
      <w:numPr>
        <w:ilvl w:val="8"/>
        <w:numId w:val="2"/>
      </w:numPr>
      <w:spacing w:before="240" w:after="120"/>
      <w:outlineLvl w:val="8"/>
    </w:pPr>
    <w:rPr>
      <w:rFonts w:eastAsiaTheme="majorEastAsia" w:cstheme="majorBidi"/>
      <w:b/>
      <w:iCs/>
      <w:caps/>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tulos">
    <w:name w:val="Títulos"/>
    <w:basedOn w:val="Normal"/>
    <w:link w:val="TtulosChar"/>
    <w:qFormat/>
    <w:rsid w:val="007344AB"/>
    <w:pPr>
      <w:autoSpaceDE w:val="0"/>
      <w:autoSpaceDN w:val="0"/>
      <w:adjustRightInd w:val="0"/>
      <w:spacing w:after="30" w:line="480" w:lineRule="auto"/>
    </w:pPr>
    <w:rPr>
      <w:rFonts w:cs="Arial"/>
      <w:b/>
      <w:color w:val="000000"/>
      <w:sz w:val="26"/>
      <w:szCs w:val="20"/>
    </w:rPr>
  </w:style>
  <w:style w:type="paragraph" w:customStyle="1" w:styleId="TextoSimples">
    <w:name w:val="TextoSimples"/>
    <w:next w:val="Normal"/>
    <w:link w:val="TextoSimplesChar"/>
    <w:qFormat/>
    <w:rsid w:val="00483167"/>
    <w:pPr>
      <w:spacing w:after="0" w:line="360" w:lineRule="auto"/>
    </w:pPr>
    <w:rPr>
      <w:rFonts w:ascii="Times New Roman" w:hAnsi="Times New Roman"/>
      <w:sz w:val="24"/>
      <w:szCs w:val="24"/>
    </w:rPr>
  </w:style>
  <w:style w:type="character" w:customStyle="1" w:styleId="TtulosChar">
    <w:name w:val="Títulos Char"/>
    <w:basedOn w:val="DefaultParagraphFont"/>
    <w:link w:val="Ttulos"/>
    <w:rsid w:val="007344AB"/>
    <w:rPr>
      <w:rFonts w:ascii="Times New Roman" w:hAnsi="Times New Roman" w:cs="Arial"/>
      <w:b/>
      <w:color w:val="000000"/>
      <w:sz w:val="26"/>
      <w:szCs w:val="20"/>
    </w:rPr>
  </w:style>
  <w:style w:type="paragraph" w:customStyle="1" w:styleId="FiguraEtabela">
    <w:name w:val="FiguraEtabela"/>
    <w:basedOn w:val="TextoSimples"/>
    <w:link w:val="FiguraEtabelaChar"/>
    <w:qFormat/>
    <w:rsid w:val="0087104D"/>
    <w:rPr>
      <w:rFonts w:ascii="Helvetica" w:hAnsi="Helvetica"/>
      <w:sz w:val="20"/>
      <w:szCs w:val="20"/>
    </w:rPr>
  </w:style>
  <w:style w:type="character" w:customStyle="1" w:styleId="TextoSimplesChar">
    <w:name w:val="TextoSimples Char"/>
    <w:basedOn w:val="TtulosChar"/>
    <w:link w:val="TextoSimples"/>
    <w:rsid w:val="00483167"/>
    <w:rPr>
      <w:rFonts w:ascii="Times New Roman" w:hAnsi="Times New Roman" w:cs="Arial"/>
      <w:b/>
      <w:color w:val="000000"/>
      <w:sz w:val="24"/>
      <w:szCs w:val="24"/>
    </w:rPr>
  </w:style>
  <w:style w:type="character" w:customStyle="1" w:styleId="FiguraEtabelaChar">
    <w:name w:val="FiguraEtabela Char"/>
    <w:basedOn w:val="TextoSimplesChar"/>
    <w:link w:val="FiguraEtabela"/>
    <w:rsid w:val="0087104D"/>
    <w:rPr>
      <w:rFonts w:ascii="Helvetica" w:hAnsi="Helvetica" w:cs="Arial"/>
      <w:b/>
      <w:color w:val="000000"/>
      <w:sz w:val="20"/>
      <w:szCs w:val="20"/>
    </w:rPr>
  </w:style>
  <w:style w:type="character" w:styleId="BookTitle">
    <w:name w:val="Book Title"/>
    <w:basedOn w:val="DefaultParagraphFont"/>
    <w:uiPriority w:val="33"/>
    <w:qFormat/>
    <w:rsid w:val="00496ACF"/>
    <w:rPr>
      <w:b/>
      <w:bCs/>
      <w:smallCaps/>
      <w:spacing w:val="5"/>
    </w:rPr>
  </w:style>
  <w:style w:type="character" w:styleId="PlaceholderText">
    <w:name w:val="Placeholder Text"/>
    <w:basedOn w:val="DefaultParagraphFont"/>
    <w:uiPriority w:val="99"/>
    <w:semiHidden/>
    <w:rsid w:val="00496ACF"/>
    <w:rPr>
      <w:color w:val="808080"/>
    </w:rPr>
  </w:style>
  <w:style w:type="paragraph" w:styleId="BalloonText">
    <w:name w:val="Balloon Text"/>
    <w:basedOn w:val="Normal"/>
    <w:link w:val="BalloonTextChar"/>
    <w:uiPriority w:val="99"/>
    <w:semiHidden/>
    <w:unhideWhenUsed/>
    <w:rsid w:val="00496AC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6ACF"/>
    <w:rPr>
      <w:rFonts w:ascii="Tahoma" w:hAnsi="Tahoma" w:cs="Tahoma"/>
      <w:sz w:val="16"/>
      <w:szCs w:val="16"/>
    </w:rPr>
  </w:style>
  <w:style w:type="paragraph" w:customStyle="1" w:styleId="Figuras">
    <w:name w:val="Figuras"/>
    <w:basedOn w:val="Ttulos"/>
    <w:link w:val="FigurasChar"/>
    <w:rsid w:val="00AE6BF4"/>
    <w:pPr>
      <w:jc w:val="center"/>
    </w:pPr>
    <w:rPr>
      <w:b w:val="0"/>
      <w:sz w:val="20"/>
      <w:szCs w:val="22"/>
    </w:rPr>
  </w:style>
  <w:style w:type="paragraph" w:styleId="Header">
    <w:name w:val="header"/>
    <w:basedOn w:val="Normal"/>
    <w:link w:val="HeaderChar"/>
    <w:uiPriority w:val="99"/>
    <w:unhideWhenUsed/>
    <w:rsid w:val="00426D80"/>
    <w:pPr>
      <w:tabs>
        <w:tab w:val="center" w:pos="4252"/>
        <w:tab w:val="right" w:pos="8504"/>
      </w:tabs>
      <w:spacing w:line="240" w:lineRule="auto"/>
    </w:pPr>
  </w:style>
  <w:style w:type="character" w:customStyle="1" w:styleId="FigurasChar">
    <w:name w:val="Figuras Char"/>
    <w:basedOn w:val="TtulosChar"/>
    <w:link w:val="Figuras"/>
    <w:rsid w:val="00AE6BF4"/>
    <w:rPr>
      <w:rFonts w:ascii="Times New Roman" w:hAnsi="Times New Roman" w:cs="Arial"/>
      <w:b/>
      <w:color w:val="000000"/>
      <w:sz w:val="20"/>
      <w:szCs w:val="20"/>
    </w:rPr>
  </w:style>
  <w:style w:type="character" w:customStyle="1" w:styleId="HeaderChar">
    <w:name w:val="Header Char"/>
    <w:basedOn w:val="DefaultParagraphFont"/>
    <w:link w:val="Header"/>
    <w:uiPriority w:val="99"/>
    <w:rsid w:val="00426D80"/>
  </w:style>
  <w:style w:type="paragraph" w:styleId="Footer">
    <w:name w:val="footer"/>
    <w:basedOn w:val="Normal"/>
    <w:link w:val="FooterChar"/>
    <w:uiPriority w:val="99"/>
    <w:unhideWhenUsed/>
    <w:rsid w:val="00EA4B57"/>
    <w:pPr>
      <w:tabs>
        <w:tab w:val="center" w:pos="4252"/>
        <w:tab w:val="right" w:pos="8504"/>
      </w:tabs>
      <w:spacing w:line="240" w:lineRule="auto"/>
    </w:pPr>
  </w:style>
  <w:style w:type="character" w:customStyle="1" w:styleId="FooterChar">
    <w:name w:val="Footer Char"/>
    <w:basedOn w:val="DefaultParagraphFont"/>
    <w:link w:val="Footer"/>
    <w:uiPriority w:val="99"/>
    <w:rsid w:val="00EA4B57"/>
  </w:style>
  <w:style w:type="paragraph" w:customStyle="1" w:styleId="Seo">
    <w:name w:val="Seção"/>
    <w:basedOn w:val="Ttulos"/>
    <w:link w:val="SeoChar"/>
    <w:qFormat/>
    <w:rsid w:val="00483167"/>
    <w:pPr>
      <w:spacing w:after="0" w:line="360" w:lineRule="auto"/>
      <w:jc w:val="center"/>
    </w:pPr>
    <w:rPr>
      <w:b w:val="0"/>
      <w:caps/>
      <w:sz w:val="24"/>
    </w:rPr>
  </w:style>
  <w:style w:type="paragraph" w:customStyle="1" w:styleId="Sub-seo">
    <w:name w:val="Sub-seção"/>
    <w:basedOn w:val="Seo"/>
    <w:link w:val="Sub-seoChar"/>
    <w:qFormat/>
    <w:rsid w:val="007344AB"/>
    <w:pPr>
      <w:spacing w:before="30"/>
    </w:pPr>
  </w:style>
  <w:style w:type="character" w:customStyle="1" w:styleId="SeoChar">
    <w:name w:val="Seção Char"/>
    <w:basedOn w:val="TtulosChar"/>
    <w:link w:val="Seo"/>
    <w:rsid w:val="00483167"/>
    <w:rPr>
      <w:rFonts w:ascii="Times New Roman" w:hAnsi="Times New Roman" w:cs="Arial"/>
      <w:b/>
      <w:caps/>
      <w:color w:val="000000"/>
      <w:sz w:val="24"/>
      <w:szCs w:val="20"/>
    </w:rPr>
  </w:style>
  <w:style w:type="character" w:customStyle="1" w:styleId="Sub-seoChar">
    <w:name w:val="Sub-seção Char"/>
    <w:basedOn w:val="SeoChar"/>
    <w:link w:val="Sub-seo"/>
    <w:rsid w:val="007344AB"/>
    <w:rPr>
      <w:rFonts w:ascii="Times New Roman" w:hAnsi="Times New Roman" w:cs="Arial"/>
      <w:b/>
      <w:caps/>
      <w:color w:val="000000"/>
      <w:sz w:val="24"/>
      <w:szCs w:val="20"/>
    </w:rPr>
  </w:style>
  <w:style w:type="paragraph" w:customStyle="1" w:styleId="Tabela">
    <w:name w:val="Tabela"/>
    <w:basedOn w:val="Figuras"/>
    <w:link w:val="TabelaChar"/>
    <w:rsid w:val="00FC6806"/>
    <w:pPr>
      <w:spacing w:after="40"/>
    </w:pPr>
  </w:style>
  <w:style w:type="table" w:styleId="TableGrid">
    <w:name w:val="Table Grid"/>
    <w:basedOn w:val="TableNormal"/>
    <w:uiPriority w:val="59"/>
    <w:rsid w:val="00FC680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abelaChar">
    <w:name w:val="Tabela Char"/>
    <w:basedOn w:val="FigurasChar"/>
    <w:link w:val="Tabela"/>
    <w:rsid w:val="00FC6806"/>
    <w:rPr>
      <w:rFonts w:ascii="Times New Roman" w:hAnsi="Times New Roman" w:cs="Arial"/>
      <w:b/>
      <w:color w:val="000000"/>
      <w:sz w:val="20"/>
      <w:szCs w:val="20"/>
    </w:rPr>
  </w:style>
  <w:style w:type="paragraph" w:customStyle="1" w:styleId="Rodap1">
    <w:name w:val="Rodapé1"/>
    <w:basedOn w:val="Footer"/>
    <w:link w:val="RodapChar"/>
    <w:qFormat/>
    <w:rsid w:val="00ED619F"/>
    <w:pPr>
      <w:ind w:left="1701"/>
    </w:pPr>
  </w:style>
  <w:style w:type="character" w:customStyle="1" w:styleId="RodapChar">
    <w:name w:val="Rodapé Char"/>
    <w:basedOn w:val="FooterChar"/>
    <w:link w:val="Rodap1"/>
    <w:uiPriority w:val="99"/>
    <w:rsid w:val="00ED619F"/>
  </w:style>
  <w:style w:type="paragraph" w:styleId="DocumentMap">
    <w:name w:val="Document Map"/>
    <w:basedOn w:val="Normal"/>
    <w:link w:val="DocumentMapChar"/>
    <w:uiPriority w:val="99"/>
    <w:semiHidden/>
    <w:unhideWhenUsed/>
    <w:rsid w:val="00941844"/>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41844"/>
    <w:rPr>
      <w:rFonts w:ascii="Tahoma" w:hAnsi="Tahoma" w:cs="Tahoma"/>
      <w:sz w:val="16"/>
      <w:szCs w:val="16"/>
    </w:rPr>
  </w:style>
  <w:style w:type="character" w:styleId="CommentReference">
    <w:name w:val="annotation reference"/>
    <w:basedOn w:val="DefaultParagraphFont"/>
    <w:uiPriority w:val="99"/>
    <w:semiHidden/>
    <w:unhideWhenUsed/>
    <w:rsid w:val="00525FCA"/>
    <w:rPr>
      <w:sz w:val="16"/>
      <w:szCs w:val="16"/>
    </w:rPr>
  </w:style>
  <w:style w:type="paragraph" w:styleId="CommentText">
    <w:name w:val="annotation text"/>
    <w:basedOn w:val="Normal"/>
    <w:link w:val="CommentTextChar"/>
    <w:uiPriority w:val="99"/>
    <w:semiHidden/>
    <w:unhideWhenUsed/>
    <w:rsid w:val="00525FCA"/>
    <w:pPr>
      <w:spacing w:line="240" w:lineRule="auto"/>
    </w:pPr>
    <w:rPr>
      <w:sz w:val="20"/>
      <w:szCs w:val="20"/>
    </w:rPr>
  </w:style>
  <w:style w:type="character" w:customStyle="1" w:styleId="CommentTextChar">
    <w:name w:val="Comment Text Char"/>
    <w:basedOn w:val="DefaultParagraphFont"/>
    <w:link w:val="CommentText"/>
    <w:uiPriority w:val="99"/>
    <w:semiHidden/>
    <w:rsid w:val="00525FC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25FCA"/>
    <w:rPr>
      <w:b/>
      <w:bCs/>
    </w:rPr>
  </w:style>
  <w:style w:type="character" w:customStyle="1" w:styleId="CommentSubjectChar">
    <w:name w:val="Comment Subject Char"/>
    <w:basedOn w:val="CommentTextChar"/>
    <w:link w:val="CommentSubject"/>
    <w:uiPriority w:val="99"/>
    <w:semiHidden/>
    <w:rsid w:val="00525FCA"/>
    <w:rPr>
      <w:rFonts w:ascii="Times New Roman" w:hAnsi="Times New Roman"/>
      <w:b/>
      <w:bCs/>
      <w:sz w:val="20"/>
      <w:szCs w:val="20"/>
    </w:rPr>
  </w:style>
  <w:style w:type="paragraph" w:styleId="ListParagraph">
    <w:name w:val="List Paragraph"/>
    <w:basedOn w:val="Normal"/>
    <w:uiPriority w:val="34"/>
    <w:qFormat/>
    <w:rsid w:val="009C70C5"/>
    <w:pPr>
      <w:ind w:left="720"/>
      <w:contextualSpacing/>
    </w:pPr>
  </w:style>
  <w:style w:type="table" w:styleId="MediumGrid3-Accent4">
    <w:name w:val="Medium Grid 3 Accent 4"/>
    <w:basedOn w:val="TableNormal"/>
    <w:uiPriority w:val="69"/>
    <w:rsid w:val="009C70C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2">
    <w:name w:val="Medium Grid 3 Accent 2"/>
    <w:basedOn w:val="TableNormal"/>
    <w:uiPriority w:val="69"/>
    <w:rsid w:val="009C70C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character" w:customStyle="1" w:styleId="Heading1Char">
    <w:name w:val="Heading 1 Char"/>
    <w:basedOn w:val="DefaultParagraphFont"/>
    <w:link w:val="Heading1"/>
    <w:uiPriority w:val="9"/>
    <w:rsid w:val="00A65166"/>
    <w:rPr>
      <w:rFonts w:ascii="Times New Roman" w:eastAsiaTheme="majorEastAsia" w:hAnsi="Times New Roman" w:cstheme="majorBidi"/>
      <w:b/>
      <w:bCs/>
      <w:caps/>
      <w:sz w:val="28"/>
      <w:szCs w:val="28"/>
    </w:rPr>
  </w:style>
  <w:style w:type="character" w:customStyle="1" w:styleId="Heading2Char">
    <w:name w:val="Heading 2 Char"/>
    <w:basedOn w:val="DefaultParagraphFont"/>
    <w:link w:val="Heading2"/>
    <w:uiPriority w:val="9"/>
    <w:rsid w:val="00ED04EC"/>
    <w:rPr>
      <w:rFonts w:ascii="Times New Roman" w:eastAsiaTheme="majorEastAsia" w:hAnsi="Times New Roman" w:cstheme="majorBidi"/>
      <w:b/>
      <w:bCs/>
      <w:caps/>
      <w:sz w:val="24"/>
      <w:szCs w:val="26"/>
    </w:rPr>
  </w:style>
  <w:style w:type="character" w:customStyle="1" w:styleId="Heading3Char">
    <w:name w:val="Heading 3 Char"/>
    <w:basedOn w:val="DefaultParagraphFont"/>
    <w:link w:val="Heading3"/>
    <w:uiPriority w:val="9"/>
    <w:rsid w:val="00274BFA"/>
    <w:rPr>
      <w:rFonts w:ascii="Times New Roman" w:eastAsiaTheme="majorEastAsia" w:hAnsi="Times New Roman" w:cstheme="majorBidi"/>
      <w:b/>
      <w:bCs/>
      <w:caps/>
      <w:sz w:val="24"/>
    </w:rPr>
  </w:style>
  <w:style w:type="character" w:customStyle="1" w:styleId="Heading4Char">
    <w:name w:val="Heading 4 Char"/>
    <w:basedOn w:val="DefaultParagraphFont"/>
    <w:link w:val="Heading4"/>
    <w:uiPriority w:val="9"/>
    <w:rsid w:val="00274BFA"/>
    <w:rPr>
      <w:rFonts w:ascii="Times New Roman" w:eastAsiaTheme="majorEastAsia" w:hAnsi="Times New Roman" w:cstheme="majorBidi"/>
      <w:b/>
      <w:bCs/>
      <w:iCs/>
      <w:caps/>
      <w:sz w:val="24"/>
    </w:rPr>
  </w:style>
  <w:style w:type="character" w:customStyle="1" w:styleId="Heading5Char">
    <w:name w:val="Heading 5 Char"/>
    <w:basedOn w:val="DefaultParagraphFont"/>
    <w:link w:val="Heading5"/>
    <w:uiPriority w:val="9"/>
    <w:rsid w:val="00274BFA"/>
    <w:rPr>
      <w:rFonts w:ascii="Times New Roman" w:eastAsiaTheme="majorEastAsia" w:hAnsi="Times New Roman" w:cstheme="majorBidi"/>
      <w:b/>
      <w:caps/>
      <w:sz w:val="24"/>
    </w:rPr>
  </w:style>
  <w:style w:type="character" w:customStyle="1" w:styleId="Heading6Char">
    <w:name w:val="Heading 6 Char"/>
    <w:basedOn w:val="DefaultParagraphFont"/>
    <w:link w:val="Heading6"/>
    <w:uiPriority w:val="9"/>
    <w:rsid w:val="00274BFA"/>
    <w:rPr>
      <w:rFonts w:ascii="Times New Roman" w:eastAsiaTheme="majorEastAsia" w:hAnsi="Times New Roman" w:cstheme="majorBidi"/>
      <w:b/>
      <w:iCs/>
      <w:caps/>
      <w:sz w:val="24"/>
    </w:rPr>
  </w:style>
  <w:style w:type="character" w:customStyle="1" w:styleId="Heading7Char">
    <w:name w:val="Heading 7 Char"/>
    <w:basedOn w:val="DefaultParagraphFont"/>
    <w:link w:val="Heading7"/>
    <w:uiPriority w:val="9"/>
    <w:rsid w:val="00274BFA"/>
    <w:rPr>
      <w:rFonts w:ascii="Times New Roman" w:eastAsiaTheme="majorEastAsia" w:hAnsi="Times New Roman" w:cstheme="majorBidi"/>
      <w:b/>
      <w:iCs/>
      <w:caps/>
      <w:sz w:val="24"/>
    </w:rPr>
  </w:style>
  <w:style w:type="character" w:customStyle="1" w:styleId="Heading8Char">
    <w:name w:val="Heading 8 Char"/>
    <w:basedOn w:val="DefaultParagraphFont"/>
    <w:link w:val="Heading8"/>
    <w:uiPriority w:val="9"/>
    <w:rsid w:val="00274BFA"/>
    <w:rPr>
      <w:rFonts w:ascii="Times New Roman" w:eastAsiaTheme="majorEastAsia" w:hAnsi="Times New Roman" w:cstheme="majorBidi"/>
      <w:b/>
      <w:caps/>
      <w:sz w:val="24"/>
      <w:szCs w:val="20"/>
    </w:rPr>
  </w:style>
  <w:style w:type="character" w:customStyle="1" w:styleId="Heading9Char">
    <w:name w:val="Heading 9 Char"/>
    <w:basedOn w:val="DefaultParagraphFont"/>
    <w:link w:val="Heading9"/>
    <w:uiPriority w:val="9"/>
    <w:rsid w:val="00274BFA"/>
    <w:rPr>
      <w:rFonts w:ascii="Times New Roman" w:eastAsiaTheme="majorEastAsia" w:hAnsi="Times New Roman" w:cstheme="majorBidi"/>
      <w:b/>
      <w:iCs/>
      <w:caps/>
      <w:sz w:val="24"/>
      <w:szCs w:val="20"/>
    </w:rPr>
  </w:style>
  <w:style w:type="paragraph" w:styleId="Caption">
    <w:name w:val="caption"/>
    <w:basedOn w:val="Normal"/>
    <w:next w:val="Normal"/>
    <w:uiPriority w:val="35"/>
    <w:unhideWhenUsed/>
    <w:qFormat/>
    <w:rsid w:val="00B0335C"/>
    <w:pPr>
      <w:spacing w:after="200" w:line="240" w:lineRule="auto"/>
      <w:jc w:val="center"/>
    </w:pPr>
    <w:rPr>
      <w:b/>
      <w:bCs/>
      <w:szCs w:val="18"/>
    </w:rPr>
  </w:style>
  <w:style w:type="paragraph" w:styleId="TOCHeading">
    <w:name w:val="TOC Heading"/>
    <w:basedOn w:val="Heading1"/>
    <w:next w:val="Normal"/>
    <w:uiPriority w:val="39"/>
    <w:unhideWhenUsed/>
    <w:qFormat/>
    <w:rsid w:val="00144A67"/>
    <w:pPr>
      <w:numPr>
        <w:numId w:val="0"/>
      </w:numPr>
      <w:outlineLvl w:val="9"/>
    </w:pPr>
  </w:style>
  <w:style w:type="paragraph" w:styleId="TOC1">
    <w:name w:val="toc 1"/>
    <w:basedOn w:val="Normal"/>
    <w:next w:val="Normal"/>
    <w:autoRedefine/>
    <w:uiPriority w:val="39"/>
    <w:unhideWhenUsed/>
    <w:qFormat/>
    <w:rsid w:val="00975B43"/>
    <w:pPr>
      <w:spacing w:before="120" w:after="120"/>
      <w:jc w:val="left"/>
    </w:pPr>
    <w:rPr>
      <w:rFonts w:cstheme="minorHAnsi"/>
      <w:b/>
      <w:bCs/>
      <w:caps/>
      <w:szCs w:val="20"/>
    </w:rPr>
  </w:style>
  <w:style w:type="paragraph" w:styleId="TOC2">
    <w:name w:val="toc 2"/>
    <w:basedOn w:val="Normal"/>
    <w:next w:val="Normal"/>
    <w:autoRedefine/>
    <w:uiPriority w:val="39"/>
    <w:unhideWhenUsed/>
    <w:qFormat/>
    <w:rsid w:val="00975B43"/>
    <w:pPr>
      <w:ind w:left="240"/>
      <w:jc w:val="left"/>
    </w:pPr>
    <w:rPr>
      <w:rFonts w:cstheme="minorHAnsi"/>
      <w:smallCaps/>
      <w:szCs w:val="20"/>
    </w:rPr>
  </w:style>
  <w:style w:type="paragraph" w:styleId="TOC3">
    <w:name w:val="toc 3"/>
    <w:basedOn w:val="Normal"/>
    <w:next w:val="Normal"/>
    <w:autoRedefine/>
    <w:uiPriority w:val="39"/>
    <w:unhideWhenUsed/>
    <w:qFormat/>
    <w:rsid w:val="005C04B9"/>
    <w:pPr>
      <w:ind w:left="480"/>
      <w:jc w:val="left"/>
    </w:pPr>
    <w:rPr>
      <w:rFonts w:asciiTheme="minorHAnsi" w:hAnsiTheme="minorHAnsi" w:cstheme="minorHAnsi"/>
      <w:i/>
      <w:iCs/>
      <w:sz w:val="20"/>
      <w:szCs w:val="20"/>
    </w:rPr>
  </w:style>
  <w:style w:type="character" w:styleId="Hyperlink">
    <w:name w:val="Hyperlink"/>
    <w:basedOn w:val="DefaultParagraphFont"/>
    <w:uiPriority w:val="99"/>
    <w:unhideWhenUsed/>
    <w:rsid w:val="000742E2"/>
    <w:rPr>
      <w:color w:val="0000FF" w:themeColor="hyperlink"/>
      <w:u w:val="single"/>
    </w:rPr>
  </w:style>
  <w:style w:type="paragraph" w:styleId="TableofFigures">
    <w:name w:val="table of figures"/>
    <w:basedOn w:val="Normal"/>
    <w:next w:val="Normal"/>
    <w:uiPriority w:val="99"/>
    <w:unhideWhenUsed/>
    <w:rsid w:val="00AC70D0"/>
  </w:style>
  <w:style w:type="paragraph" w:customStyle="1" w:styleId="RefernciasBibliogrficas">
    <w:name w:val="Referências Bibliográficas"/>
    <w:basedOn w:val="Normal"/>
    <w:link w:val="RefernciasBibliogrficasChar"/>
    <w:rsid w:val="00F24FE9"/>
    <w:pPr>
      <w:widowControl w:val="0"/>
      <w:autoSpaceDE w:val="0"/>
      <w:autoSpaceDN w:val="0"/>
      <w:adjustRightInd w:val="0"/>
      <w:spacing w:after="120" w:line="240" w:lineRule="auto"/>
      <w:ind w:left="284" w:hanging="284"/>
    </w:pPr>
  </w:style>
  <w:style w:type="character" w:customStyle="1" w:styleId="RefernciasBibliogrficasChar">
    <w:name w:val="Referências Bibliográficas Char"/>
    <w:basedOn w:val="DefaultParagraphFont"/>
    <w:link w:val="RefernciasBibliogrficas"/>
    <w:rsid w:val="00F24FE9"/>
    <w:rPr>
      <w:rFonts w:ascii="Times New Roman" w:hAnsi="Times New Roman"/>
      <w:sz w:val="24"/>
    </w:rPr>
  </w:style>
  <w:style w:type="paragraph" w:styleId="Title">
    <w:name w:val="Title"/>
    <w:basedOn w:val="Normal"/>
    <w:next w:val="Normal"/>
    <w:link w:val="TitleChar"/>
    <w:uiPriority w:val="10"/>
    <w:qFormat/>
    <w:rsid w:val="00B24E1F"/>
    <w:pPr>
      <w:spacing w:after="360"/>
      <w:jc w:val="center"/>
    </w:pPr>
    <w:rPr>
      <w:b/>
      <w:caps/>
      <w:sz w:val="28"/>
      <w:szCs w:val="28"/>
    </w:rPr>
  </w:style>
  <w:style w:type="character" w:customStyle="1" w:styleId="TitleChar">
    <w:name w:val="Title Char"/>
    <w:basedOn w:val="DefaultParagraphFont"/>
    <w:link w:val="Title"/>
    <w:uiPriority w:val="10"/>
    <w:rsid w:val="00B24E1F"/>
    <w:rPr>
      <w:rFonts w:ascii="Times New Roman" w:hAnsi="Times New Roman"/>
      <w:b/>
      <w:caps/>
      <w:sz w:val="28"/>
      <w:szCs w:val="28"/>
    </w:rPr>
  </w:style>
  <w:style w:type="paragraph" w:customStyle="1" w:styleId="Normalsemrecuo">
    <w:name w:val="Normal sem recuo"/>
    <w:basedOn w:val="Normal"/>
    <w:link w:val="NormalsemrecuoChar"/>
    <w:rsid w:val="005E5D53"/>
  </w:style>
  <w:style w:type="paragraph" w:customStyle="1" w:styleId="Corpodotextocomrecuo">
    <w:name w:val="Corpo do texto com recuo"/>
    <w:basedOn w:val="Normal"/>
    <w:qFormat/>
    <w:rsid w:val="00134C96"/>
    <w:pPr>
      <w:ind w:firstLine="851"/>
    </w:pPr>
  </w:style>
  <w:style w:type="character" w:customStyle="1" w:styleId="NormalsemrecuoChar">
    <w:name w:val="Normal sem recuo Char"/>
    <w:basedOn w:val="DefaultParagraphFont"/>
    <w:link w:val="Normalsemrecuo"/>
    <w:rsid w:val="005E5D53"/>
    <w:rPr>
      <w:rFonts w:ascii="Times New Roman" w:hAnsi="Times New Roman"/>
      <w:sz w:val="24"/>
    </w:rPr>
  </w:style>
  <w:style w:type="paragraph" w:styleId="TOC4">
    <w:name w:val="toc 4"/>
    <w:basedOn w:val="Normal"/>
    <w:next w:val="Normal"/>
    <w:autoRedefine/>
    <w:uiPriority w:val="39"/>
    <w:unhideWhenUsed/>
    <w:rsid w:val="001D2884"/>
    <w:pPr>
      <w:ind w:left="72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1D2884"/>
    <w:pPr>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1D2884"/>
    <w:pPr>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1D2884"/>
    <w:pPr>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1D2884"/>
    <w:pPr>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1D2884"/>
    <w:pPr>
      <w:ind w:left="1920"/>
      <w:jc w:val="left"/>
    </w:pPr>
    <w:rPr>
      <w:rFonts w:asciiTheme="minorHAnsi" w:hAnsiTheme="minorHAnsi" w:cstheme="minorHAnsi"/>
      <w:sz w:val="18"/>
      <w:szCs w:val="18"/>
    </w:rPr>
  </w:style>
  <w:style w:type="paragraph" w:styleId="NormalWeb">
    <w:name w:val="Normal (Web)"/>
    <w:basedOn w:val="Normal"/>
    <w:uiPriority w:val="99"/>
    <w:semiHidden/>
    <w:unhideWhenUsed/>
    <w:rsid w:val="00F52689"/>
    <w:pPr>
      <w:spacing w:before="100" w:beforeAutospacing="1" w:after="100" w:afterAutospacing="1" w:line="240" w:lineRule="auto"/>
      <w:jc w:val="left"/>
    </w:pPr>
    <w:rPr>
      <w:rFonts w:eastAsia="Times New Roman" w:cs="Times New Roman"/>
      <w:szCs w:val="24"/>
      <w:lang w:eastAsia="pt-BR"/>
    </w:rPr>
  </w:style>
  <w:style w:type="character" w:customStyle="1" w:styleId="st">
    <w:name w:val="st"/>
    <w:basedOn w:val="DefaultParagraphFont"/>
    <w:rsid w:val="005379B6"/>
  </w:style>
  <w:style w:type="paragraph" w:styleId="Subtitle">
    <w:name w:val="Subtitle"/>
    <w:basedOn w:val="Normal"/>
    <w:next w:val="Normal"/>
    <w:link w:val="SubtitleChar"/>
    <w:uiPriority w:val="11"/>
    <w:qFormat/>
    <w:rsid w:val="00C24978"/>
    <w:pPr>
      <w:numPr>
        <w:ilvl w:val="1"/>
      </w:numPr>
      <w:spacing w:after="1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C24978"/>
    <w:rPr>
      <w:rFonts w:eastAsiaTheme="minorEastAsia"/>
      <w:color w:val="5A5A5A" w:themeColor="text1" w:themeTint="A5"/>
      <w:spacing w:val="15"/>
    </w:rPr>
  </w:style>
  <w:style w:type="character" w:customStyle="1" w:styleId="UnresolvedMention1">
    <w:name w:val="Unresolved Mention1"/>
    <w:basedOn w:val="DefaultParagraphFont"/>
    <w:uiPriority w:val="99"/>
    <w:semiHidden/>
    <w:unhideWhenUsed/>
    <w:rsid w:val="00DC5E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19724">
      <w:bodyDiv w:val="1"/>
      <w:marLeft w:val="0"/>
      <w:marRight w:val="0"/>
      <w:marTop w:val="0"/>
      <w:marBottom w:val="0"/>
      <w:divBdr>
        <w:top w:val="none" w:sz="0" w:space="0" w:color="auto"/>
        <w:left w:val="none" w:sz="0" w:space="0" w:color="auto"/>
        <w:bottom w:val="none" w:sz="0" w:space="0" w:color="auto"/>
        <w:right w:val="none" w:sz="0" w:space="0" w:color="auto"/>
      </w:divBdr>
    </w:div>
    <w:div w:id="68236410">
      <w:bodyDiv w:val="1"/>
      <w:marLeft w:val="0"/>
      <w:marRight w:val="0"/>
      <w:marTop w:val="0"/>
      <w:marBottom w:val="0"/>
      <w:divBdr>
        <w:top w:val="none" w:sz="0" w:space="0" w:color="auto"/>
        <w:left w:val="none" w:sz="0" w:space="0" w:color="auto"/>
        <w:bottom w:val="none" w:sz="0" w:space="0" w:color="auto"/>
        <w:right w:val="none" w:sz="0" w:space="0" w:color="auto"/>
      </w:divBdr>
    </w:div>
    <w:div w:id="81611189">
      <w:bodyDiv w:val="1"/>
      <w:marLeft w:val="0"/>
      <w:marRight w:val="0"/>
      <w:marTop w:val="0"/>
      <w:marBottom w:val="0"/>
      <w:divBdr>
        <w:top w:val="none" w:sz="0" w:space="0" w:color="auto"/>
        <w:left w:val="none" w:sz="0" w:space="0" w:color="auto"/>
        <w:bottom w:val="none" w:sz="0" w:space="0" w:color="auto"/>
        <w:right w:val="none" w:sz="0" w:space="0" w:color="auto"/>
      </w:divBdr>
    </w:div>
    <w:div w:id="156845886">
      <w:bodyDiv w:val="1"/>
      <w:marLeft w:val="0"/>
      <w:marRight w:val="0"/>
      <w:marTop w:val="0"/>
      <w:marBottom w:val="0"/>
      <w:divBdr>
        <w:top w:val="none" w:sz="0" w:space="0" w:color="auto"/>
        <w:left w:val="none" w:sz="0" w:space="0" w:color="auto"/>
        <w:bottom w:val="none" w:sz="0" w:space="0" w:color="auto"/>
        <w:right w:val="none" w:sz="0" w:space="0" w:color="auto"/>
      </w:divBdr>
    </w:div>
    <w:div w:id="471142267">
      <w:bodyDiv w:val="1"/>
      <w:marLeft w:val="0"/>
      <w:marRight w:val="0"/>
      <w:marTop w:val="0"/>
      <w:marBottom w:val="0"/>
      <w:divBdr>
        <w:top w:val="none" w:sz="0" w:space="0" w:color="auto"/>
        <w:left w:val="none" w:sz="0" w:space="0" w:color="auto"/>
        <w:bottom w:val="none" w:sz="0" w:space="0" w:color="auto"/>
        <w:right w:val="none" w:sz="0" w:space="0" w:color="auto"/>
      </w:divBdr>
    </w:div>
    <w:div w:id="492917543">
      <w:bodyDiv w:val="1"/>
      <w:marLeft w:val="0"/>
      <w:marRight w:val="0"/>
      <w:marTop w:val="0"/>
      <w:marBottom w:val="0"/>
      <w:divBdr>
        <w:top w:val="none" w:sz="0" w:space="0" w:color="auto"/>
        <w:left w:val="none" w:sz="0" w:space="0" w:color="auto"/>
        <w:bottom w:val="none" w:sz="0" w:space="0" w:color="auto"/>
        <w:right w:val="none" w:sz="0" w:space="0" w:color="auto"/>
      </w:divBdr>
    </w:div>
    <w:div w:id="526677881">
      <w:bodyDiv w:val="1"/>
      <w:marLeft w:val="0"/>
      <w:marRight w:val="0"/>
      <w:marTop w:val="0"/>
      <w:marBottom w:val="0"/>
      <w:divBdr>
        <w:top w:val="none" w:sz="0" w:space="0" w:color="auto"/>
        <w:left w:val="none" w:sz="0" w:space="0" w:color="auto"/>
        <w:bottom w:val="none" w:sz="0" w:space="0" w:color="auto"/>
        <w:right w:val="none" w:sz="0" w:space="0" w:color="auto"/>
      </w:divBdr>
    </w:div>
    <w:div w:id="704718690">
      <w:bodyDiv w:val="1"/>
      <w:marLeft w:val="0"/>
      <w:marRight w:val="0"/>
      <w:marTop w:val="0"/>
      <w:marBottom w:val="0"/>
      <w:divBdr>
        <w:top w:val="none" w:sz="0" w:space="0" w:color="auto"/>
        <w:left w:val="none" w:sz="0" w:space="0" w:color="auto"/>
        <w:bottom w:val="none" w:sz="0" w:space="0" w:color="auto"/>
        <w:right w:val="none" w:sz="0" w:space="0" w:color="auto"/>
      </w:divBdr>
      <w:divsChild>
        <w:div w:id="1299919917">
          <w:marLeft w:val="0"/>
          <w:marRight w:val="0"/>
          <w:marTop w:val="0"/>
          <w:marBottom w:val="0"/>
          <w:divBdr>
            <w:top w:val="none" w:sz="0" w:space="0" w:color="auto"/>
            <w:left w:val="none" w:sz="0" w:space="0" w:color="auto"/>
            <w:bottom w:val="none" w:sz="0" w:space="0" w:color="auto"/>
            <w:right w:val="none" w:sz="0" w:space="0" w:color="auto"/>
          </w:divBdr>
        </w:div>
      </w:divsChild>
    </w:div>
    <w:div w:id="877354038">
      <w:bodyDiv w:val="1"/>
      <w:marLeft w:val="0"/>
      <w:marRight w:val="0"/>
      <w:marTop w:val="0"/>
      <w:marBottom w:val="0"/>
      <w:divBdr>
        <w:top w:val="none" w:sz="0" w:space="0" w:color="auto"/>
        <w:left w:val="none" w:sz="0" w:space="0" w:color="auto"/>
        <w:bottom w:val="none" w:sz="0" w:space="0" w:color="auto"/>
        <w:right w:val="none" w:sz="0" w:space="0" w:color="auto"/>
      </w:divBdr>
    </w:div>
    <w:div w:id="984358181">
      <w:bodyDiv w:val="1"/>
      <w:marLeft w:val="0"/>
      <w:marRight w:val="0"/>
      <w:marTop w:val="0"/>
      <w:marBottom w:val="0"/>
      <w:divBdr>
        <w:top w:val="none" w:sz="0" w:space="0" w:color="auto"/>
        <w:left w:val="none" w:sz="0" w:space="0" w:color="auto"/>
        <w:bottom w:val="none" w:sz="0" w:space="0" w:color="auto"/>
        <w:right w:val="none" w:sz="0" w:space="0" w:color="auto"/>
      </w:divBdr>
    </w:div>
    <w:div w:id="1020278292">
      <w:bodyDiv w:val="1"/>
      <w:marLeft w:val="0"/>
      <w:marRight w:val="0"/>
      <w:marTop w:val="0"/>
      <w:marBottom w:val="0"/>
      <w:divBdr>
        <w:top w:val="none" w:sz="0" w:space="0" w:color="auto"/>
        <w:left w:val="none" w:sz="0" w:space="0" w:color="auto"/>
        <w:bottom w:val="none" w:sz="0" w:space="0" w:color="auto"/>
        <w:right w:val="none" w:sz="0" w:space="0" w:color="auto"/>
      </w:divBdr>
    </w:div>
    <w:div w:id="1066799575">
      <w:bodyDiv w:val="1"/>
      <w:marLeft w:val="0"/>
      <w:marRight w:val="0"/>
      <w:marTop w:val="0"/>
      <w:marBottom w:val="0"/>
      <w:divBdr>
        <w:top w:val="none" w:sz="0" w:space="0" w:color="auto"/>
        <w:left w:val="none" w:sz="0" w:space="0" w:color="auto"/>
        <w:bottom w:val="none" w:sz="0" w:space="0" w:color="auto"/>
        <w:right w:val="none" w:sz="0" w:space="0" w:color="auto"/>
      </w:divBdr>
    </w:div>
    <w:div w:id="1086996872">
      <w:bodyDiv w:val="1"/>
      <w:marLeft w:val="0"/>
      <w:marRight w:val="0"/>
      <w:marTop w:val="0"/>
      <w:marBottom w:val="0"/>
      <w:divBdr>
        <w:top w:val="none" w:sz="0" w:space="0" w:color="auto"/>
        <w:left w:val="none" w:sz="0" w:space="0" w:color="auto"/>
        <w:bottom w:val="none" w:sz="0" w:space="0" w:color="auto"/>
        <w:right w:val="none" w:sz="0" w:space="0" w:color="auto"/>
      </w:divBdr>
      <w:divsChild>
        <w:div w:id="521558010">
          <w:marLeft w:val="0"/>
          <w:marRight w:val="0"/>
          <w:marTop w:val="0"/>
          <w:marBottom w:val="0"/>
          <w:divBdr>
            <w:top w:val="none" w:sz="0" w:space="0" w:color="auto"/>
            <w:left w:val="none" w:sz="0" w:space="0" w:color="auto"/>
            <w:bottom w:val="none" w:sz="0" w:space="0" w:color="auto"/>
            <w:right w:val="none" w:sz="0" w:space="0" w:color="auto"/>
          </w:divBdr>
          <w:divsChild>
            <w:div w:id="218904113">
              <w:marLeft w:val="0"/>
              <w:marRight w:val="0"/>
              <w:marTop w:val="0"/>
              <w:marBottom w:val="0"/>
              <w:divBdr>
                <w:top w:val="none" w:sz="0" w:space="0" w:color="auto"/>
                <w:left w:val="none" w:sz="0" w:space="0" w:color="auto"/>
                <w:bottom w:val="none" w:sz="0" w:space="0" w:color="auto"/>
                <w:right w:val="none" w:sz="0" w:space="0" w:color="auto"/>
              </w:divBdr>
              <w:divsChild>
                <w:div w:id="521555503">
                  <w:marLeft w:val="0"/>
                  <w:marRight w:val="0"/>
                  <w:marTop w:val="120"/>
                  <w:marBottom w:val="0"/>
                  <w:divBdr>
                    <w:top w:val="none" w:sz="0" w:space="0" w:color="auto"/>
                    <w:left w:val="none" w:sz="0" w:space="0" w:color="auto"/>
                    <w:bottom w:val="none" w:sz="0" w:space="0" w:color="auto"/>
                    <w:right w:val="none" w:sz="0" w:space="0" w:color="auto"/>
                  </w:divBdr>
                  <w:divsChild>
                    <w:div w:id="1964462050">
                      <w:marLeft w:val="0"/>
                      <w:marRight w:val="0"/>
                      <w:marTop w:val="0"/>
                      <w:marBottom w:val="0"/>
                      <w:divBdr>
                        <w:top w:val="none" w:sz="0" w:space="0" w:color="auto"/>
                        <w:left w:val="none" w:sz="0" w:space="0" w:color="auto"/>
                        <w:bottom w:val="none" w:sz="0" w:space="0" w:color="auto"/>
                        <w:right w:val="none" w:sz="0" w:space="0" w:color="auto"/>
                      </w:divBdr>
                      <w:divsChild>
                        <w:div w:id="2135559882">
                          <w:marLeft w:val="0"/>
                          <w:marRight w:val="0"/>
                          <w:marTop w:val="0"/>
                          <w:marBottom w:val="0"/>
                          <w:divBdr>
                            <w:top w:val="none" w:sz="0" w:space="0" w:color="auto"/>
                            <w:left w:val="none" w:sz="0" w:space="0" w:color="auto"/>
                            <w:bottom w:val="none" w:sz="0" w:space="0" w:color="auto"/>
                            <w:right w:val="none" w:sz="0" w:space="0" w:color="auto"/>
                          </w:divBdr>
                          <w:divsChild>
                            <w:div w:id="962807142">
                              <w:marLeft w:val="0"/>
                              <w:marRight w:val="0"/>
                              <w:marTop w:val="0"/>
                              <w:marBottom w:val="0"/>
                              <w:divBdr>
                                <w:top w:val="none" w:sz="0" w:space="0" w:color="auto"/>
                                <w:left w:val="none" w:sz="0" w:space="0" w:color="auto"/>
                                <w:bottom w:val="none" w:sz="0" w:space="0" w:color="auto"/>
                                <w:right w:val="none" w:sz="0" w:space="0" w:color="auto"/>
                              </w:divBdr>
                              <w:divsChild>
                                <w:div w:id="115483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2263850">
      <w:bodyDiv w:val="1"/>
      <w:marLeft w:val="0"/>
      <w:marRight w:val="0"/>
      <w:marTop w:val="0"/>
      <w:marBottom w:val="0"/>
      <w:divBdr>
        <w:top w:val="none" w:sz="0" w:space="0" w:color="auto"/>
        <w:left w:val="none" w:sz="0" w:space="0" w:color="auto"/>
        <w:bottom w:val="none" w:sz="0" w:space="0" w:color="auto"/>
        <w:right w:val="none" w:sz="0" w:space="0" w:color="auto"/>
      </w:divBdr>
    </w:div>
    <w:div w:id="1740976631">
      <w:bodyDiv w:val="1"/>
      <w:marLeft w:val="0"/>
      <w:marRight w:val="0"/>
      <w:marTop w:val="0"/>
      <w:marBottom w:val="0"/>
      <w:divBdr>
        <w:top w:val="none" w:sz="0" w:space="0" w:color="auto"/>
        <w:left w:val="none" w:sz="0" w:space="0" w:color="auto"/>
        <w:bottom w:val="none" w:sz="0" w:space="0" w:color="auto"/>
        <w:right w:val="none" w:sz="0" w:space="0" w:color="auto"/>
      </w:divBdr>
    </w:div>
    <w:div w:id="1854301465">
      <w:bodyDiv w:val="1"/>
      <w:marLeft w:val="0"/>
      <w:marRight w:val="0"/>
      <w:marTop w:val="0"/>
      <w:marBottom w:val="0"/>
      <w:divBdr>
        <w:top w:val="none" w:sz="0" w:space="0" w:color="auto"/>
        <w:left w:val="none" w:sz="0" w:space="0" w:color="auto"/>
        <w:bottom w:val="none" w:sz="0" w:space="0" w:color="auto"/>
        <w:right w:val="none" w:sz="0" w:space="0" w:color="auto"/>
      </w:divBdr>
    </w:div>
    <w:div w:id="2037659066">
      <w:bodyDiv w:val="1"/>
      <w:marLeft w:val="0"/>
      <w:marRight w:val="0"/>
      <w:marTop w:val="0"/>
      <w:marBottom w:val="0"/>
      <w:divBdr>
        <w:top w:val="none" w:sz="0" w:space="0" w:color="auto"/>
        <w:left w:val="none" w:sz="0" w:space="0" w:color="auto"/>
        <w:bottom w:val="none" w:sz="0" w:space="0" w:color="auto"/>
        <w:right w:val="none" w:sz="0" w:space="0" w:color="auto"/>
      </w:divBdr>
    </w:div>
    <w:div w:id="2140686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hyperlink" Target="https://www.blogger.com/null" TargetMode="External"/><Relationship Id="rId39" Type="http://schemas.openxmlformats.org/officeDocument/2006/relationships/image" Target="media/image27.jpe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hyperlink" Target="https://www.sinonimos.com.br/pressuposto/" TargetMode="External"/><Relationship Id="rId55" Type="http://schemas.openxmlformats.org/officeDocument/2006/relationships/image" Target="media/image42.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7.jpeg"/><Relationship Id="rId41" Type="http://schemas.openxmlformats.org/officeDocument/2006/relationships/image" Target="media/image29.jpeg"/><Relationship Id="rId54" Type="http://schemas.openxmlformats.org/officeDocument/2006/relationships/image" Target="media/image41.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pt.wikipedia.org/wiki/Stream"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image" Target="media/image40.jpeg"/><Relationship Id="rId58" Type="http://schemas.openxmlformats.org/officeDocument/2006/relationships/hyperlink" Target="http://lattes.cnpq.br/1716580303937391"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hyperlink" Target="https://www.filipeflop.com/blog/o-que-e-arduino/" TargetMode="External"/><Relationship Id="rId61" Type="http://schemas.openxmlformats.org/officeDocument/2006/relationships/hyperlink" Target="http://www.inpe.br/noticias/noticia.php?Cod_Noticia=5002" TargetMode="External"/><Relationship Id="rId10" Type="http://schemas.openxmlformats.org/officeDocument/2006/relationships/header" Target="header1.xml"/><Relationship Id="rId19" Type="http://schemas.openxmlformats.org/officeDocument/2006/relationships/image" Target="media/image10.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jpeg"/><Relationship Id="rId60" Type="http://schemas.openxmlformats.org/officeDocument/2006/relationships/hyperlink" Target="https://www.google.com/streetview/explore/" TargetMode="External"/><Relationship Id="rId4" Type="http://schemas.openxmlformats.org/officeDocument/2006/relationships/settings" Target="settings.xml"/><Relationship Id="rId9" Type="http://schemas.openxmlformats.org/officeDocument/2006/relationships/hyperlink" Target="file:///C:\Users\Thayn&#225;\Downloads\projeto_final_monografia_thayna_e_julia.docx"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3.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hyperlink" Target="https://www.blogger.com/null" TargetMode="External"/><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hyperlink" Target="https://www.gazetaonline.com.br/noticias/cidades/2015/10/escolas-investem-em-robotica-e-programacao-1013912054.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celo\Downloads\pgc-uff_v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993AD1-16A4-406F-8E84-E079D910EC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pgc-uff_v2</Template>
  <TotalTime>1</TotalTime>
  <Pages>40</Pages>
  <Words>6433</Words>
  <Characters>34742</Characters>
  <Application>Microsoft Office Word</Application>
  <DocSecurity>0</DocSecurity>
  <Lines>289</Lines>
  <Paragraphs>82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Template de Dissertações e Teses da UFF</vt:lpstr>
      <vt:lpstr>Template de Dissertações e Teses da UFF</vt:lpstr>
    </vt:vector>
  </TitlesOfParts>
  <Company/>
  <LinksUpToDate>false</LinksUpToDate>
  <CharactersWithSpaces>41093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de Dissertações e Teses da UFF</dc:title>
  <dc:creator>Marcelo</dc:creator>
  <cp:lastModifiedBy>Thayná Marins</cp:lastModifiedBy>
  <cp:revision>3</cp:revision>
  <dcterms:created xsi:type="dcterms:W3CDTF">2019-06-10T01:29:00Z</dcterms:created>
  <dcterms:modified xsi:type="dcterms:W3CDTF">2019-06-10T01:30:00Z</dcterms:modified>
  <cp:contentStatus>Em construção</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zotero-version="2.1.8"&gt;&lt;session id="WO2Mem4g"/&gt;&lt;style id="http://www.zotero.org/styles/abnt-ufsm" hasBibliography="1" bibliographyStyleHasBeenSet="0"/&gt;&lt;prefs&gt;&lt;pref name="fieldType" value="Field"/&gt;&lt;pref name="noteType" value="0"/&gt;&lt;/p</vt:lpwstr>
  </property>
  <property fmtid="{D5CDD505-2E9C-101B-9397-08002B2CF9AE}" pid="3" name="ZOTERO_PREF_2">
    <vt:lpwstr>refs&gt;&lt;/data&gt;</vt:lpwstr>
  </property>
</Properties>
</file>